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B99D4" w14:textId="13853C75" w:rsidR="00E31802" w:rsidRDefault="00200DE9" w:rsidP="00234E1A">
      <w:pPr>
        <w:pStyle w:val="Heading1"/>
      </w:pPr>
      <w:r w:rsidRPr="00200DE9">
        <w:t>Website requirement</w:t>
      </w:r>
      <w:r w:rsidR="00AF3BAC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804"/>
        <w:gridCol w:w="3321"/>
      </w:tblGrid>
      <w:tr w:rsidR="00200DE9" w14:paraId="51350DA5" w14:textId="77777777" w:rsidTr="00200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25DE1336" w14:textId="0DD39828" w:rsidR="00200DE9" w:rsidRDefault="00200DE9" w:rsidP="00200DE9">
            <w:pPr>
              <w:rPr>
                <w:lang w:eastAsia="en-AU"/>
              </w:rPr>
            </w:pPr>
            <w:r w:rsidRPr="00566D06">
              <w:t>Identification Number</w:t>
            </w:r>
          </w:p>
        </w:tc>
        <w:tc>
          <w:tcPr>
            <w:tcW w:w="2268" w:type="dxa"/>
          </w:tcPr>
          <w:p w14:paraId="5393CC8B" w14:textId="0980E07F" w:rsidR="00200DE9" w:rsidRDefault="00200DE9" w:rsidP="00200DE9">
            <w:pPr>
              <w:rPr>
                <w:lang w:eastAsia="en-AU"/>
              </w:rPr>
            </w:pPr>
            <w:r w:rsidRPr="00566D06">
              <w:t>Requirement Name</w:t>
            </w:r>
          </w:p>
        </w:tc>
        <w:tc>
          <w:tcPr>
            <w:tcW w:w="6804" w:type="dxa"/>
          </w:tcPr>
          <w:p w14:paraId="681AC6BD" w14:textId="303110D3" w:rsidR="00200DE9" w:rsidRDefault="00200DE9" w:rsidP="00200DE9">
            <w:pPr>
              <w:rPr>
                <w:lang w:eastAsia="en-AU"/>
              </w:rPr>
            </w:pPr>
            <w:r w:rsidRPr="00566D06">
              <w:t>Description</w:t>
            </w:r>
          </w:p>
        </w:tc>
        <w:tc>
          <w:tcPr>
            <w:tcW w:w="3321" w:type="dxa"/>
          </w:tcPr>
          <w:p w14:paraId="66471D1F" w14:textId="655F3A54" w:rsidR="00200DE9" w:rsidRDefault="00200DE9" w:rsidP="00200DE9">
            <w:pPr>
              <w:rPr>
                <w:lang w:eastAsia="en-AU"/>
              </w:rPr>
            </w:pPr>
            <w:r w:rsidRPr="00566D06">
              <w:t>Notes</w:t>
            </w:r>
          </w:p>
        </w:tc>
      </w:tr>
      <w:tr w:rsidR="00200DE9" w14:paraId="74E94E0A" w14:textId="77777777" w:rsidTr="00200DE9">
        <w:tc>
          <w:tcPr>
            <w:tcW w:w="1555" w:type="dxa"/>
          </w:tcPr>
          <w:p w14:paraId="7B59558B" w14:textId="38834C12" w:rsidR="00200DE9" w:rsidRDefault="00200DE9" w:rsidP="001B3BA6">
            <w:pPr>
              <w:pStyle w:val="ListParagraph"/>
              <w:numPr>
                <w:ilvl w:val="0"/>
                <w:numId w:val="17"/>
              </w:numPr>
              <w:rPr>
                <w:lang w:eastAsia="en-AU"/>
              </w:rPr>
            </w:pPr>
          </w:p>
        </w:tc>
        <w:tc>
          <w:tcPr>
            <w:tcW w:w="2268" w:type="dxa"/>
          </w:tcPr>
          <w:p w14:paraId="2D33B733" w14:textId="5E478087" w:rsidR="00200DE9" w:rsidRDefault="001B3BA6" w:rsidP="00200DE9">
            <w:pPr>
              <w:rPr>
                <w:lang w:eastAsia="en-AU"/>
              </w:rPr>
            </w:pPr>
            <w:r>
              <w:rPr>
                <w:lang w:eastAsia="en-AU"/>
              </w:rPr>
              <w:t>Branding</w:t>
            </w:r>
          </w:p>
        </w:tc>
        <w:tc>
          <w:tcPr>
            <w:tcW w:w="6804" w:type="dxa"/>
          </w:tcPr>
          <w:p w14:paraId="3407E330" w14:textId="375E3EEC" w:rsidR="00200DE9" w:rsidRDefault="00B642D9" w:rsidP="00200DE9">
            <w:pPr>
              <w:rPr>
                <w:lang w:eastAsia="en-AU"/>
              </w:rPr>
            </w:pPr>
            <w:r>
              <w:rPr>
                <w:lang w:eastAsia="en-AU"/>
              </w:rPr>
              <w:t>Logo as supplied</w:t>
            </w:r>
          </w:p>
        </w:tc>
        <w:tc>
          <w:tcPr>
            <w:tcW w:w="3321" w:type="dxa"/>
          </w:tcPr>
          <w:p w14:paraId="2DA3831A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076BB2E2" w14:textId="77777777" w:rsidTr="00200DE9">
        <w:tc>
          <w:tcPr>
            <w:tcW w:w="1555" w:type="dxa"/>
          </w:tcPr>
          <w:p w14:paraId="3563CE6B" w14:textId="200A2E86" w:rsidR="00200DE9" w:rsidRDefault="00200DE9" w:rsidP="001B3BA6">
            <w:pPr>
              <w:pStyle w:val="ListParagraph"/>
              <w:numPr>
                <w:ilvl w:val="0"/>
                <w:numId w:val="17"/>
              </w:numPr>
              <w:rPr>
                <w:lang w:eastAsia="en-AU"/>
              </w:rPr>
            </w:pPr>
          </w:p>
        </w:tc>
        <w:tc>
          <w:tcPr>
            <w:tcW w:w="2268" w:type="dxa"/>
          </w:tcPr>
          <w:p w14:paraId="50F2B137" w14:textId="56759C3E" w:rsidR="00200DE9" w:rsidRDefault="00200DE9" w:rsidP="00200DE9">
            <w:pPr>
              <w:rPr>
                <w:lang w:eastAsia="en-AU"/>
              </w:rPr>
            </w:pPr>
            <w:r w:rsidRPr="00DA6E49">
              <w:t xml:space="preserve">Navigation </w:t>
            </w:r>
            <w:r w:rsidR="001B3BA6">
              <w:t>items</w:t>
            </w:r>
          </w:p>
        </w:tc>
        <w:tc>
          <w:tcPr>
            <w:tcW w:w="6804" w:type="dxa"/>
          </w:tcPr>
          <w:p w14:paraId="09857CBA" w14:textId="219426DC" w:rsidR="00200DE9" w:rsidRDefault="00B642D9" w:rsidP="00200DE9">
            <w:pPr>
              <w:rPr>
                <w:lang w:eastAsia="en-AU"/>
              </w:rPr>
            </w:pPr>
            <w:r>
              <w:rPr>
                <w:lang w:eastAsia="en-AU"/>
              </w:rPr>
              <w:t>Home, Men’s Shoes, Women’s Shoes and Contact</w:t>
            </w:r>
          </w:p>
        </w:tc>
        <w:tc>
          <w:tcPr>
            <w:tcW w:w="3321" w:type="dxa"/>
          </w:tcPr>
          <w:p w14:paraId="610E94B4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434C034C" w14:textId="77777777" w:rsidTr="00200DE9">
        <w:tc>
          <w:tcPr>
            <w:tcW w:w="1555" w:type="dxa"/>
          </w:tcPr>
          <w:p w14:paraId="5931D619" w14:textId="41A7984E" w:rsidR="00200DE9" w:rsidRDefault="00200DE9" w:rsidP="001B3BA6">
            <w:pPr>
              <w:pStyle w:val="ListParagraph"/>
              <w:numPr>
                <w:ilvl w:val="0"/>
                <w:numId w:val="17"/>
              </w:numPr>
              <w:rPr>
                <w:lang w:eastAsia="en-AU"/>
              </w:rPr>
            </w:pPr>
          </w:p>
        </w:tc>
        <w:tc>
          <w:tcPr>
            <w:tcW w:w="2268" w:type="dxa"/>
          </w:tcPr>
          <w:p w14:paraId="67EF6D06" w14:textId="6091FA22" w:rsidR="00200DE9" w:rsidRDefault="00200DE9" w:rsidP="00200DE9">
            <w:pPr>
              <w:rPr>
                <w:lang w:eastAsia="en-AU"/>
              </w:rPr>
            </w:pPr>
            <w:r w:rsidRPr="00DA6E49">
              <w:t>Login icon</w:t>
            </w:r>
          </w:p>
        </w:tc>
        <w:tc>
          <w:tcPr>
            <w:tcW w:w="6804" w:type="dxa"/>
          </w:tcPr>
          <w:p w14:paraId="673672B8" w14:textId="1933837B" w:rsidR="00200DE9" w:rsidRPr="00B642D9" w:rsidRDefault="001B3BA6" w:rsidP="00200DE9">
            <w:pPr>
              <w:rPr>
                <w:sz w:val="20"/>
                <w:szCs w:val="20"/>
                <w:lang w:eastAsia="en-AU"/>
              </w:rPr>
            </w:pPr>
            <w:r w:rsidRPr="00B642D9">
              <w:rPr>
                <w:sz w:val="20"/>
                <w:szCs w:val="20"/>
                <w:lang w:eastAsia="en-AU"/>
              </w:rPr>
              <w:t>To be incorporated with future expansion</w:t>
            </w:r>
          </w:p>
        </w:tc>
        <w:tc>
          <w:tcPr>
            <w:tcW w:w="3321" w:type="dxa"/>
          </w:tcPr>
          <w:p w14:paraId="2EDBDA21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1B3BA6" w14:paraId="785EB670" w14:textId="77777777" w:rsidTr="00200DE9">
        <w:tc>
          <w:tcPr>
            <w:tcW w:w="1555" w:type="dxa"/>
          </w:tcPr>
          <w:p w14:paraId="5627563F" w14:textId="558AC911" w:rsidR="001B3BA6" w:rsidRDefault="001B3BA6" w:rsidP="001B3BA6">
            <w:pPr>
              <w:pStyle w:val="ListParagraph"/>
              <w:numPr>
                <w:ilvl w:val="0"/>
                <w:numId w:val="17"/>
              </w:numPr>
              <w:rPr>
                <w:lang w:eastAsia="en-AU"/>
              </w:rPr>
            </w:pPr>
          </w:p>
        </w:tc>
        <w:tc>
          <w:tcPr>
            <w:tcW w:w="2268" w:type="dxa"/>
          </w:tcPr>
          <w:p w14:paraId="3E248E59" w14:textId="5B35DAE4" w:rsidR="001B3BA6" w:rsidRDefault="001B3BA6" w:rsidP="001B3BA6">
            <w:pPr>
              <w:rPr>
                <w:lang w:eastAsia="en-AU"/>
              </w:rPr>
            </w:pPr>
            <w:r w:rsidRPr="00DA6E49">
              <w:t>Wish list icon</w:t>
            </w:r>
          </w:p>
        </w:tc>
        <w:tc>
          <w:tcPr>
            <w:tcW w:w="6804" w:type="dxa"/>
          </w:tcPr>
          <w:p w14:paraId="1B75AF8C" w14:textId="6847C6DE" w:rsidR="001B3BA6" w:rsidRPr="00B642D9" w:rsidRDefault="001B3BA6" w:rsidP="001B3BA6">
            <w:pPr>
              <w:rPr>
                <w:sz w:val="20"/>
                <w:szCs w:val="20"/>
                <w:lang w:eastAsia="en-AU"/>
              </w:rPr>
            </w:pPr>
            <w:r w:rsidRPr="00B642D9">
              <w:rPr>
                <w:sz w:val="20"/>
                <w:szCs w:val="20"/>
                <w:lang w:eastAsia="en-AU"/>
              </w:rPr>
              <w:t>To be incorporated with future expansion</w:t>
            </w:r>
          </w:p>
        </w:tc>
        <w:tc>
          <w:tcPr>
            <w:tcW w:w="3321" w:type="dxa"/>
          </w:tcPr>
          <w:p w14:paraId="0CDC3EB7" w14:textId="77777777" w:rsidR="001B3BA6" w:rsidRDefault="001B3BA6" w:rsidP="001B3BA6">
            <w:pPr>
              <w:rPr>
                <w:lang w:eastAsia="en-AU"/>
              </w:rPr>
            </w:pPr>
          </w:p>
        </w:tc>
      </w:tr>
      <w:tr w:rsidR="001B3BA6" w14:paraId="0EDBA4A6" w14:textId="77777777" w:rsidTr="00200DE9">
        <w:tc>
          <w:tcPr>
            <w:tcW w:w="1555" w:type="dxa"/>
          </w:tcPr>
          <w:p w14:paraId="6489DD39" w14:textId="48507E1F" w:rsidR="001B3BA6" w:rsidRDefault="001B3BA6" w:rsidP="001B3BA6">
            <w:pPr>
              <w:pStyle w:val="ListParagraph"/>
              <w:numPr>
                <w:ilvl w:val="0"/>
                <w:numId w:val="17"/>
              </w:numPr>
              <w:rPr>
                <w:lang w:eastAsia="en-AU"/>
              </w:rPr>
            </w:pPr>
          </w:p>
        </w:tc>
        <w:tc>
          <w:tcPr>
            <w:tcW w:w="2268" w:type="dxa"/>
          </w:tcPr>
          <w:p w14:paraId="17F8BB56" w14:textId="3C1B564A" w:rsidR="001B3BA6" w:rsidRDefault="001B3BA6" w:rsidP="001B3BA6">
            <w:pPr>
              <w:rPr>
                <w:lang w:eastAsia="en-AU"/>
              </w:rPr>
            </w:pPr>
            <w:r w:rsidRPr="00DA6E49">
              <w:t>Search bar</w:t>
            </w:r>
          </w:p>
        </w:tc>
        <w:tc>
          <w:tcPr>
            <w:tcW w:w="6804" w:type="dxa"/>
          </w:tcPr>
          <w:p w14:paraId="3C378DBC" w14:textId="24A533E7" w:rsidR="001B3BA6" w:rsidRPr="00B642D9" w:rsidRDefault="001B3BA6" w:rsidP="001B3BA6">
            <w:pPr>
              <w:rPr>
                <w:sz w:val="20"/>
                <w:szCs w:val="20"/>
                <w:lang w:eastAsia="en-AU"/>
              </w:rPr>
            </w:pPr>
            <w:r w:rsidRPr="00B642D9">
              <w:rPr>
                <w:sz w:val="20"/>
                <w:szCs w:val="20"/>
                <w:lang w:eastAsia="en-AU"/>
              </w:rPr>
              <w:t>To be incorporated with future expansion</w:t>
            </w:r>
          </w:p>
        </w:tc>
        <w:tc>
          <w:tcPr>
            <w:tcW w:w="3321" w:type="dxa"/>
          </w:tcPr>
          <w:p w14:paraId="3A4547AE" w14:textId="77777777" w:rsidR="001B3BA6" w:rsidRDefault="001B3BA6" w:rsidP="001B3BA6">
            <w:pPr>
              <w:rPr>
                <w:lang w:eastAsia="en-AU"/>
              </w:rPr>
            </w:pPr>
          </w:p>
        </w:tc>
      </w:tr>
      <w:tr w:rsidR="00200DE9" w14:paraId="703C5986" w14:textId="77777777" w:rsidTr="00200DE9">
        <w:tc>
          <w:tcPr>
            <w:tcW w:w="1555" w:type="dxa"/>
          </w:tcPr>
          <w:p w14:paraId="6B448F34" w14:textId="401A0122" w:rsidR="00200DE9" w:rsidRDefault="00200DE9" w:rsidP="001B3BA6">
            <w:pPr>
              <w:pStyle w:val="ListParagraph"/>
              <w:numPr>
                <w:ilvl w:val="0"/>
                <w:numId w:val="17"/>
              </w:numPr>
              <w:rPr>
                <w:lang w:eastAsia="en-AU"/>
              </w:rPr>
            </w:pPr>
          </w:p>
        </w:tc>
        <w:tc>
          <w:tcPr>
            <w:tcW w:w="2268" w:type="dxa"/>
          </w:tcPr>
          <w:p w14:paraId="4036BD32" w14:textId="48281A95" w:rsidR="00200DE9" w:rsidRDefault="00200DE9" w:rsidP="00200DE9">
            <w:pPr>
              <w:rPr>
                <w:lang w:eastAsia="en-AU"/>
              </w:rPr>
            </w:pPr>
            <w:r w:rsidRPr="00DA6E49">
              <w:t>Website content</w:t>
            </w:r>
          </w:p>
        </w:tc>
        <w:tc>
          <w:tcPr>
            <w:tcW w:w="6804" w:type="dxa"/>
          </w:tcPr>
          <w:p w14:paraId="0F04F205" w14:textId="40D0CC44" w:rsidR="00200DE9" w:rsidRDefault="00B642D9" w:rsidP="00200DE9">
            <w:pPr>
              <w:rPr>
                <w:lang w:eastAsia="en-AU"/>
              </w:rPr>
            </w:pPr>
            <w:r>
              <w:rPr>
                <w:lang w:eastAsia="en-AU"/>
              </w:rPr>
              <w:t>As supplied in TipToe Soles content.docx</w:t>
            </w:r>
          </w:p>
        </w:tc>
        <w:tc>
          <w:tcPr>
            <w:tcW w:w="3321" w:type="dxa"/>
          </w:tcPr>
          <w:p w14:paraId="4BC56EE6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B642D9" w14:paraId="262CDC39" w14:textId="77777777" w:rsidTr="00F92539">
        <w:tc>
          <w:tcPr>
            <w:tcW w:w="1555" w:type="dxa"/>
          </w:tcPr>
          <w:p w14:paraId="45E005CE" w14:textId="77777777" w:rsidR="00B642D9" w:rsidRDefault="00B642D9" w:rsidP="00B642D9">
            <w:pPr>
              <w:pStyle w:val="ListParagraph"/>
              <w:numPr>
                <w:ilvl w:val="0"/>
                <w:numId w:val="17"/>
              </w:numPr>
              <w:rPr>
                <w:lang w:eastAsia="en-AU"/>
              </w:rPr>
            </w:pPr>
          </w:p>
        </w:tc>
        <w:tc>
          <w:tcPr>
            <w:tcW w:w="2268" w:type="dxa"/>
          </w:tcPr>
          <w:p w14:paraId="3E4B86C1" w14:textId="77777777" w:rsidR="00B642D9" w:rsidRDefault="00B642D9" w:rsidP="00F92539">
            <w:pPr>
              <w:rPr>
                <w:lang w:eastAsia="en-AU"/>
              </w:rPr>
            </w:pPr>
            <w:r w:rsidRPr="00DA6E49">
              <w:t>Images</w:t>
            </w:r>
          </w:p>
        </w:tc>
        <w:tc>
          <w:tcPr>
            <w:tcW w:w="6804" w:type="dxa"/>
          </w:tcPr>
          <w:p w14:paraId="727D688F" w14:textId="16679D82" w:rsidR="00B642D9" w:rsidRDefault="00B642D9" w:rsidP="00F92539">
            <w:pPr>
              <w:rPr>
                <w:lang w:eastAsia="en-AU"/>
              </w:rPr>
            </w:pPr>
            <w:r>
              <w:rPr>
                <w:lang w:eastAsia="en-AU"/>
              </w:rPr>
              <w:t>As supplied</w:t>
            </w:r>
          </w:p>
        </w:tc>
        <w:tc>
          <w:tcPr>
            <w:tcW w:w="3321" w:type="dxa"/>
          </w:tcPr>
          <w:p w14:paraId="50213CF8" w14:textId="77777777" w:rsidR="00B642D9" w:rsidRDefault="00B642D9" w:rsidP="00F92539">
            <w:pPr>
              <w:rPr>
                <w:lang w:eastAsia="en-AU"/>
              </w:rPr>
            </w:pPr>
          </w:p>
        </w:tc>
      </w:tr>
      <w:tr w:rsidR="00200DE9" w14:paraId="25EF389C" w14:textId="77777777" w:rsidTr="00200DE9">
        <w:tc>
          <w:tcPr>
            <w:tcW w:w="1555" w:type="dxa"/>
          </w:tcPr>
          <w:p w14:paraId="56436011" w14:textId="40AA5662" w:rsidR="00200DE9" w:rsidRDefault="00200DE9" w:rsidP="00B642D9">
            <w:pPr>
              <w:pStyle w:val="ListParagraph"/>
              <w:numPr>
                <w:ilvl w:val="0"/>
                <w:numId w:val="17"/>
              </w:numPr>
              <w:rPr>
                <w:lang w:eastAsia="en-AU"/>
              </w:rPr>
            </w:pPr>
          </w:p>
        </w:tc>
        <w:tc>
          <w:tcPr>
            <w:tcW w:w="2268" w:type="dxa"/>
          </w:tcPr>
          <w:p w14:paraId="71C945B6" w14:textId="39D0990C" w:rsidR="00200DE9" w:rsidRDefault="00B642D9" w:rsidP="00200DE9">
            <w:pPr>
              <w:rPr>
                <w:lang w:eastAsia="en-AU"/>
              </w:rPr>
            </w:pPr>
            <w:r>
              <w:t>Additional content</w:t>
            </w:r>
          </w:p>
        </w:tc>
        <w:tc>
          <w:tcPr>
            <w:tcW w:w="6804" w:type="dxa"/>
          </w:tcPr>
          <w:p w14:paraId="518459A4" w14:textId="30928D9E" w:rsidR="00F504F3" w:rsidRDefault="00B642D9" w:rsidP="00200DE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In addition, you need to </w:t>
            </w:r>
            <w:r w:rsidR="00F504F3">
              <w:rPr>
                <w:lang w:eastAsia="en-AU"/>
              </w:rPr>
              <w:t xml:space="preserve">develop </w:t>
            </w:r>
            <w:r>
              <w:rPr>
                <w:lang w:eastAsia="en-AU"/>
              </w:rPr>
              <w:t>information/image for one more</w:t>
            </w:r>
            <w:r w:rsidR="00F504F3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 xml:space="preserve">shoe in the men’s shoe page </w:t>
            </w:r>
            <w:r w:rsidR="00F504F3">
              <w:rPr>
                <w:lang w:eastAsia="en-AU"/>
              </w:rPr>
              <w:t>and another set of information</w:t>
            </w:r>
            <w:r>
              <w:rPr>
                <w:lang w:eastAsia="en-AU"/>
              </w:rPr>
              <w:t>/image</w:t>
            </w:r>
            <w:r w:rsidR="00F504F3">
              <w:rPr>
                <w:lang w:eastAsia="en-AU"/>
              </w:rPr>
              <w:t xml:space="preserve"> for the women’s page. Ensure </w:t>
            </w:r>
            <w:r>
              <w:rPr>
                <w:lang w:eastAsia="en-AU"/>
              </w:rPr>
              <w:t>these</w:t>
            </w:r>
            <w:r w:rsidR="00F504F3">
              <w:rPr>
                <w:lang w:eastAsia="en-AU"/>
              </w:rPr>
              <w:t xml:space="preserve"> new images suit the style of the images already provided by the client</w:t>
            </w:r>
          </w:p>
        </w:tc>
        <w:tc>
          <w:tcPr>
            <w:tcW w:w="3321" w:type="dxa"/>
          </w:tcPr>
          <w:p w14:paraId="5D6FD29A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38CD1610" w14:textId="77777777" w:rsidTr="00200DE9">
        <w:tc>
          <w:tcPr>
            <w:tcW w:w="1555" w:type="dxa"/>
          </w:tcPr>
          <w:p w14:paraId="655B8A44" w14:textId="61C0D00E" w:rsidR="00200DE9" w:rsidRDefault="00200DE9" w:rsidP="00B642D9">
            <w:pPr>
              <w:pStyle w:val="ListParagraph"/>
              <w:numPr>
                <w:ilvl w:val="0"/>
                <w:numId w:val="17"/>
              </w:numPr>
              <w:rPr>
                <w:lang w:eastAsia="en-AU"/>
              </w:rPr>
            </w:pPr>
          </w:p>
        </w:tc>
        <w:tc>
          <w:tcPr>
            <w:tcW w:w="2268" w:type="dxa"/>
          </w:tcPr>
          <w:p w14:paraId="03D44B7E" w14:textId="31CCAB4E" w:rsidR="00200DE9" w:rsidRDefault="00200DE9" w:rsidP="00200DE9">
            <w:pPr>
              <w:rPr>
                <w:lang w:eastAsia="en-AU"/>
              </w:rPr>
            </w:pPr>
            <w:r w:rsidRPr="00DA6E49">
              <w:t>Colo</w:t>
            </w:r>
            <w:r>
              <w:t>u</w:t>
            </w:r>
            <w:r w:rsidRPr="00DA6E49">
              <w:t>r scheme</w:t>
            </w:r>
          </w:p>
        </w:tc>
        <w:tc>
          <w:tcPr>
            <w:tcW w:w="6804" w:type="dxa"/>
          </w:tcPr>
          <w:p w14:paraId="0260CCC3" w14:textId="244BFDA2" w:rsidR="00200DE9" w:rsidRDefault="00DC69AF" w:rsidP="00200DE9">
            <w:pPr>
              <w:rPr>
                <w:lang w:eastAsia="en-AU"/>
              </w:rPr>
            </w:pPr>
            <w:r>
              <w:rPr>
                <w:lang w:eastAsia="en-AU"/>
              </w:rPr>
              <w:t>It’s your choice here</w:t>
            </w:r>
          </w:p>
        </w:tc>
        <w:tc>
          <w:tcPr>
            <w:tcW w:w="3321" w:type="dxa"/>
          </w:tcPr>
          <w:p w14:paraId="569BF9DA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15750E" w14:paraId="3D74A6DB" w14:textId="77777777" w:rsidTr="002A0FBF">
        <w:tc>
          <w:tcPr>
            <w:tcW w:w="1555" w:type="dxa"/>
          </w:tcPr>
          <w:p w14:paraId="68C8F78F" w14:textId="77777777" w:rsidR="0015750E" w:rsidRDefault="0015750E" w:rsidP="00B642D9">
            <w:pPr>
              <w:pStyle w:val="ListParagraph"/>
              <w:numPr>
                <w:ilvl w:val="0"/>
                <w:numId w:val="17"/>
              </w:numPr>
              <w:rPr>
                <w:lang w:eastAsia="en-AU"/>
              </w:rPr>
            </w:pPr>
          </w:p>
        </w:tc>
        <w:tc>
          <w:tcPr>
            <w:tcW w:w="2268" w:type="dxa"/>
          </w:tcPr>
          <w:p w14:paraId="00CE1B12" w14:textId="772C6505" w:rsidR="0015750E" w:rsidRDefault="003104BF" w:rsidP="002A0FBF">
            <w:pPr>
              <w:rPr>
                <w:lang w:eastAsia="en-AU"/>
              </w:rPr>
            </w:pPr>
            <w:r>
              <w:t>Accessible c</w:t>
            </w:r>
            <w:r w:rsidR="0015750E">
              <w:t>ontact form</w:t>
            </w:r>
          </w:p>
        </w:tc>
        <w:tc>
          <w:tcPr>
            <w:tcW w:w="6804" w:type="dxa"/>
          </w:tcPr>
          <w:p w14:paraId="7DF12726" w14:textId="5F5D532E" w:rsidR="0015750E" w:rsidRDefault="00DC69AF" w:rsidP="002A0FBF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Include Given name, Family name, Mobile, Email, Drop-down select field (choose type of enquiry; general enquiry; refund enquiry; refund request), </w:t>
            </w:r>
            <w:r w:rsidR="00FC49BF">
              <w:rPr>
                <w:lang w:eastAsia="en-AU"/>
              </w:rPr>
              <w:t xml:space="preserve">Add to promotions list, </w:t>
            </w:r>
            <w:r>
              <w:rPr>
                <w:lang w:eastAsia="en-AU"/>
              </w:rPr>
              <w:t>Message area and Send button</w:t>
            </w:r>
          </w:p>
        </w:tc>
        <w:tc>
          <w:tcPr>
            <w:tcW w:w="3321" w:type="dxa"/>
          </w:tcPr>
          <w:p w14:paraId="2777E40E" w14:textId="77777777" w:rsidR="0015750E" w:rsidRDefault="0015750E" w:rsidP="002A0FBF">
            <w:pPr>
              <w:rPr>
                <w:lang w:eastAsia="en-AU"/>
              </w:rPr>
            </w:pPr>
          </w:p>
        </w:tc>
      </w:tr>
      <w:tr w:rsidR="00200DE9" w14:paraId="6E2410A0" w14:textId="77777777" w:rsidTr="00200DE9">
        <w:tc>
          <w:tcPr>
            <w:tcW w:w="1555" w:type="dxa"/>
          </w:tcPr>
          <w:p w14:paraId="2ED42394" w14:textId="380D8432" w:rsidR="00200DE9" w:rsidRDefault="00200DE9" w:rsidP="00B642D9">
            <w:pPr>
              <w:pStyle w:val="ListParagraph"/>
              <w:numPr>
                <w:ilvl w:val="0"/>
                <w:numId w:val="17"/>
              </w:numPr>
              <w:rPr>
                <w:lang w:eastAsia="en-AU"/>
              </w:rPr>
            </w:pPr>
          </w:p>
        </w:tc>
        <w:tc>
          <w:tcPr>
            <w:tcW w:w="2268" w:type="dxa"/>
          </w:tcPr>
          <w:p w14:paraId="1B65AE59" w14:textId="7BA9D89E" w:rsidR="00200DE9" w:rsidRDefault="00CC7E8E" w:rsidP="0015750E">
            <w:pPr>
              <w:rPr>
                <w:lang w:eastAsia="en-AU"/>
              </w:rPr>
            </w:pPr>
            <w:r>
              <w:t>S</w:t>
            </w:r>
            <w:r w:rsidR="0015750E">
              <w:t xml:space="preserve">hoe size </w:t>
            </w:r>
            <w:r w:rsidR="003104BF">
              <w:t xml:space="preserve">conversion </w:t>
            </w:r>
            <w:r w:rsidR="0015750E">
              <w:t>table</w:t>
            </w:r>
          </w:p>
        </w:tc>
        <w:tc>
          <w:tcPr>
            <w:tcW w:w="6804" w:type="dxa"/>
          </w:tcPr>
          <w:p w14:paraId="26DE4E0C" w14:textId="2B58655E" w:rsidR="00200DE9" w:rsidRDefault="00F504F3" w:rsidP="00200DE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Conduct research on the internet and develop a suitable conversion table </w:t>
            </w:r>
            <w:r w:rsidR="00CC7E8E">
              <w:rPr>
                <w:lang w:eastAsia="en-AU"/>
              </w:rPr>
              <w:t xml:space="preserve">for AU sizes, EU sizes and US sizes. One table </w:t>
            </w:r>
            <w:r>
              <w:rPr>
                <w:lang w:eastAsia="en-AU"/>
              </w:rPr>
              <w:t>for men</w:t>
            </w:r>
            <w:r w:rsidR="00CC7E8E">
              <w:rPr>
                <w:lang w:eastAsia="en-AU"/>
              </w:rPr>
              <w:t>’s shoes</w:t>
            </w:r>
            <w:r>
              <w:rPr>
                <w:lang w:eastAsia="en-AU"/>
              </w:rPr>
              <w:t xml:space="preserve"> and one </w:t>
            </w:r>
            <w:r w:rsidR="00CC7E8E">
              <w:rPr>
                <w:lang w:eastAsia="en-AU"/>
              </w:rPr>
              <w:t xml:space="preserve">table </w:t>
            </w:r>
            <w:r>
              <w:rPr>
                <w:lang w:eastAsia="en-AU"/>
              </w:rPr>
              <w:t>for women</w:t>
            </w:r>
            <w:r w:rsidR="00CC7E8E">
              <w:rPr>
                <w:lang w:eastAsia="en-AU"/>
              </w:rPr>
              <w:t>’s shoes</w:t>
            </w:r>
            <w:r>
              <w:rPr>
                <w:lang w:eastAsia="en-AU"/>
              </w:rPr>
              <w:t xml:space="preserve"> </w:t>
            </w:r>
          </w:p>
        </w:tc>
        <w:tc>
          <w:tcPr>
            <w:tcW w:w="3321" w:type="dxa"/>
          </w:tcPr>
          <w:p w14:paraId="3964E14D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58E08BF1" w14:textId="77777777" w:rsidTr="00200DE9">
        <w:tc>
          <w:tcPr>
            <w:tcW w:w="1555" w:type="dxa"/>
          </w:tcPr>
          <w:p w14:paraId="789EB92A" w14:textId="79954C26" w:rsidR="00200DE9" w:rsidRDefault="00200DE9" w:rsidP="00B642D9">
            <w:pPr>
              <w:pStyle w:val="ListParagraph"/>
              <w:numPr>
                <w:ilvl w:val="0"/>
                <w:numId w:val="17"/>
              </w:numPr>
              <w:rPr>
                <w:lang w:eastAsia="en-AU"/>
              </w:rPr>
            </w:pPr>
          </w:p>
        </w:tc>
        <w:tc>
          <w:tcPr>
            <w:tcW w:w="2268" w:type="dxa"/>
          </w:tcPr>
          <w:p w14:paraId="7C3287F3" w14:textId="4F066687" w:rsidR="00200DE9" w:rsidRDefault="00200DE9" w:rsidP="00200DE9">
            <w:pPr>
              <w:rPr>
                <w:lang w:eastAsia="en-AU"/>
              </w:rPr>
            </w:pPr>
            <w:r w:rsidRPr="00DA6E49">
              <w:t>Footer</w:t>
            </w:r>
            <w:r w:rsidR="001B3BA6">
              <w:t xml:space="preserve"> items</w:t>
            </w:r>
          </w:p>
        </w:tc>
        <w:tc>
          <w:tcPr>
            <w:tcW w:w="6804" w:type="dxa"/>
          </w:tcPr>
          <w:p w14:paraId="399673AF" w14:textId="2D84763E" w:rsidR="00200DE9" w:rsidRDefault="00DC69AF" w:rsidP="00200DE9">
            <w:pPr>
              <w:rPr>
                <w:lang w:eastAsia="en-AU"/>
              </w:rPr>
            </w:pPr>
            <w:r>
              <w:rPr>
                <w:lang w:eastAsia="en-AU"/>
              </w:rPr>
              <w:t>Copyright statement, privacy policy</w:t>
            </w:r>
          </w:p>
        </w:tc>
        <w:tc>
          <w:tcPr>
            <w:tcW w:w="3321" w:type="dxa"/>
          </w:tcPr>
          <w:p w14:paraId="5BE0C488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F504F3" w14:paraId="45696D48" w14:textId="77777777" w:rsidTr="00186A3F">
        <w:tc>
          <w:tcPr>
            <w:tcW w:w="1555" w:type="dxa"/>
          </w:tcPr>
          <w:p w14:paraId="6A790627" w14:textId="77777777" w:rsidR="00F504F3" w:rsidRDefault="00F504F3" w:rsidP="00F504F3">
            <w:pPr>
              <w:pStyle w:val="ListParagraph"/>
              <w:numPr>
                <w:ilvl w:val="0"/>
                <w:numId w:val="19"/>
              </w:numPr>
              <w:rPr>
                <w:lang w:eastAsia="en-AU"/>
              </w:rPr>
            </w:pPr>
          </w:p>
        </w:tc>
        <w:tc>
          <w:tcPr>
            <w:tcW w:w="2268" w:type="dxa"/>
          </w:tcPr>
          <w:p w14:paraId="3FEDE687" w14:textId="77777777" w:rsidR="00F504F3" w:rsidRDefault="00F504F3" w:rsidP="00186A3F">
            <w:pPr>
              <w:rPr>
                <w:lang w:eastAsia="en-AU"/>
              </w:rPr>
            </w:pPr>
            <w:r>
              <w:t>Hero image</w:t>
            </w:r>
          </w:p>
        </w:tc>
        <w:tc>
          <w:tcPr>
            <w:tcW w:w="6804" w:type="dxa"/>
          </w:tcPr>
          <w:p w14:paraId="24B19326" w14:textId="6805E888" w:rsidR="00F504F3" w:rsidRDefault="00DC69AF" w:rsidP="00186A3F">
            <w:pPr>
              <w:rPr>
                <w:lang w:eastAsia="en-AU"/>
              </w:rPr>
            </w:pPr>
            <w:r>
              <w:rPr>
                <w:lang w:eastAsia="en-AU"/>
              </w:rPr>
              <w:t>It’s your choice here</w:t>
            </w:r>
          </w:p>
        </w:tc>
        <w:tc>
          <w:tcPr>
            <w:tcW w:w="3321" w:type="dxa"/>
          </w:tcPr>
          <w:p w14:paraId="4B66E4EE" w14:textId="77777777" w:rsidR="00F504F3" w:rsidRDefault="00F504F3" w:rsidP="00186A3F">
            <w:pPr>
              <w:rPr>
                <w:lang w:eastAsia="en-AU"/>
              </w:rPr>
            </w:pPr>
          </w:p>
        </w:tc>
      </w:tr>
      <w:tr w:rsidR="00200DE9" w14:paraId="63A54FA5" w14:textId="77777777" w:rsidTr="00200DE9">
        <w:tc>
          <w:tcPr>
            <w:tcW w:w="1555" w:type="dxa"/>
          </w:tcPr>
          <w:p w14:paraId="39658407" w14:textId="6F9753C6" w:rsidR="00200DE9" w:rsidRDefault="00200DE9" w:rsidP="00F504F3">
            <w:pPr>
              <w:pStyle w:val="ListParagraph"/>
              <w:numPr>
                <w:ilvl w:val="0"/>
                <w:numId w:val="19"/>
              </w:numPr>
              <w:rPr>
                <w:lang w:eastAsia="en-AU"/>
              </w:rPr>
            </w:pPr>
          </w:p>
        </w:tc>
        <w:tc>
          <w:tcPr>
            <w:tcW w:w="2268" w:type="dxa"/>
          </w:tcPr>
          <w:p w14:paraId="0686D477" w14:textId="566DF6FA" w:rsidR="00200DE9" w:rsidRDefault="00F504F3" w:rsidP="00200DE9">
            <w:pPr>
              <w:rPr>
                <w:lang w:eastAsia="en-AU"/>
              </w:rPr>
            </w:pPr>
            <w:r>
              <w:t>Social</w:t>
            </w:r>
            <w:r w:rsidR="001B3BA6">
              <w:t xml:space="preserve"> </w:t>
            </w:r>
            <w:r>
              <w:t>media</w:t>
            </w:r>
          </w:p>
        </w:tc>
        <w:tc>
          <w:tcPr>
            <w:tcW w:w="6804" w:type="dxa"/>
          </w:tcPr>
          <w:p w14:paraId="7D919D7D" w14:textId="5954DCF0" w:rsidR="00200DE9" w:rsidRDefault="00DC69AF" w:rsidP="00200DE9">
            <w:pPr>
              <w:rPr>
                <w:lang w:eastAsia="en-AU"/>
              </w:rPr>
            </w:pPr>
            <w:r>
              <w:rPr>
                <w:lang w:eastAsia="en-AU"/>
              </w:rPr>
              <w:t>Include only social media items that suit this site</w:t>
            </w:r>
          </w:p>
        </w:tc>
        <w:tc>
          <w:tcPr>
            <w:tcW w:w="3321" w:type="dxa"/>
          </w:tcPr>
          <w:p w14:paraId="5653B075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275067EB" w14:textId="77777777" w:rsidTr="00200DE9">
        <w:tc>
          <w:tcPr>
            <w:tcW w:w="1555" w:type="dxa"/>
          </w:tcPr>
          <w:p w14:paraId="57ED504C" w14:textId="1B75CA71" w:rsidR="00200DE9" w:rsidRDefault="00200DE9" w:rsidP="00F504F3">
            <w:pPr>
              <w:pStyle w:val="ListParagraph"/>
              <w:numPr>
                <w:ilvl w:val="0"/>
                <w:numId w:val="19"/>
              </w:numPr>
              <w:rPr>
                <w:lang w:eastAsia="en-AU"/>
              </w:rPr>
            </w:pPr>
          </w:p>
        </w:tc>
        <w:tc>
          <w:tcPr>
            <w:tcW w:w="2268" w:type="dxa"/>
          </w:tcPr>
          <w:p w14:paraId="462E47E7" w14:textId="3907DF0C" w:rsidR="00200DE9" w:rsidRDefault="001B3BA6" w:rsidP="00200DE9">
            <w:pPr>
              <w:rPr>
                <w:lang w:eastAsia="en-AU"/>
              </w:rPr>
            </w:pPr>
            <w:r>
              <w:t>Responsive design</w:t>
            </w:r>
          </w:p>
        </w:tc>
        <w:tc>
          <w:tcPr>
            <w:tcW w:w="6804" w:type="dxa"/>
          </w:tcPr>
          <w:p w14:paraId="78895004" w14:textId="4AC483DC" w:rsidR="00200DE9" w:rsidRDefault="00DC69AF" w:rsidP="00200DE9">
            <w:pPr>
              <w:rPr>
                <w:lang w:eastAsia="en-AU"/>
              </w:rPr>
            </w:pPr>
            <w:r>
              <w:rPr>
                <w:lang w:eastAsia="en-AU"/>
              </w:rPr>
              <w:t>For mobiles, then desktops</w:t>
            </w:r>
          </w:p>
        </w:tc>
        <w:tc>
          <w:tcPr>
            <w:tcW w:w="3321" w:type="dxa"/>
          </w:tcPr>
          <w:p w14:paraId="46CFA742" w14:textId="77777777" w:rsidR="00200DE9" w:rsidRDefault="00200DE9" w:rsidP="00200DE9">
            <w:pPr>
              <w:rPr>
                <w:lang w:eastAsia="en-AU"/>
              </w:rPr>
            </w:pPr>
          </w:p>
        </w:tc>
      </w:tr>
      <w:tr w:rsidR="00200DE9" w14:paraId="3A0957B1" w14:textId="77777777" w:rsidTr="00200DE9">
        <w:tc>
          <w:tcPr>
            <w:tcW w:w="1555" w:type="dxa"/>
          </w:tcPr>
          <w:p w14:paraId="52AF6D26" w14:textId="10E4201A" w:rsidR="00200DE9" w:rsidRDefault="00200DE9" w:rsidP="00F504F3">
            <w:pPr>
              <w:pStyle w:val="ListParagraph"/>
              <w:numPr>
                <w:ilvl w:val="0"/>
                <w:numId w:val="19"/>
              </w:numPr>
              <w:rPr>
                <w:lang w:eastAsia="en-AU"/>
              </w:rPr>
            </w:pPr>
          </w:p>
        </w:tc>
        <w:tc>
          <w:tcPr>
            <w:tcW w:w="2268" w:type="dxa"/>
          </w:tcPr>
          <w:p w14:paraId="2EFB2F49" w14:textId="092DBFDD" w:rsidR="00200DE9" w:rsidRDefault="001B3BA6" w:rsidP="00200DE9">
            <w:pPr>
              <w:rPr>
                <w:lang w:eastAsia="en-AU"/>
              </w:rPr>
            </w:pPr>
            <w:r>
              <w:t>P</w:t>
            </w:r>
            <w:r w:rsidR="00200DE9" w:rsidRPr="00DA6E49">
              <w:t xml:space="preserve">ayment </w:t>
            </w:r>
            <w:r>
              <w:t>link</w:t>
            </w:r>
          </w:p>
        </w:tc>
        <w:tc>
          <w:tcPr>
            <w:tcW w:w="6804" w:type="dxa"/>
          </w:tcPr>
          <w:p w14:paraId="7551CD3F" w14:textId="313BFE37" w:rsidR="00200DE9" w:rsidRDefault="0015750E" w:rsidP="0015750E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Incorporate this link. The coding will be developed by another team </w:t>
            </w:r>
          </w:p>
        </w:tc>
        <w:tc>
          <w:tcPr>
            <w:tcW w:w="3321" w:type="dxa"/>
          </w:tcPr>
          <w:p w14:paraId="5E3BDFE6" w14:textId="77777777" w:rsidR="00200DE9" w:rsidRDefault="00200DE9" w:rsidP="00200DE9">
            <w:pPr>
              <w:rPr>
                <w:lang w:eastAsia="en-AU"/>
              </w:rPr>
            </w:pPr>
          </w:p>
        </w:tc>
      </w:tr>
    </w:tbl>
    <w:p w14:paraId="78AA801D" w14:textId="77777777" w:rsidR="00234E1A" w:rsidRPr="00234E1A" w:rsidRDefault="00234E1A" w:rsidP="00234E1A">
      <w:pPr>
        <w:rPr>
          <w:lang w:eastAsia="en-AU"/>
        </w:rPr>
      </w:pPr>
    </w:p>
    <w:sectPr w:rsidR="00234E1A" w:rsidRPr="00234E1A" w:rsidSect="00200D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 w:code="9"/>
      <w:pgMar w:top="1440" w:right="1440" w:bottom="1440" w:left="1440" w:header="567" w:footer="483" w:gutter="0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E57BD" w14:textId="77777777" w:rsidR="009677CE" w:rsidRDefault="009677CE" w:rsidP="002145A6">
      <w:pPr>
        <w:spacing w:before="480" w:after="120"/>
      </w:pPr>
      <w:r>
        <w:separator/>
      </w:r>
    </w:p>
  </w:endnote>
  <w:endnote w:type="continuationSeparator" w:id="0">
    <w:p w14:paraId="61F305BD" w14:textId="77777777" w:rsidR="009677CE" w:rsidRDefault="009677CE">
      <w:r>
        <w:continuationSeparator/>
      </w:r>
    </w:p>
    <w:p w14:paraId="43300FC8" w14:textId="77777777" w:rsidR="009677CE" w:rsidRDefault="009677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370DF" w14:textId="77777777" w:rsidR="0062119E" w:rsidRDefault="006211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66945" w14:textId="114B1F2A" w:rsidR="00273779" w:rsidRDefault="0062119E" w:rsidP="00200DE9">
    <w:pPr>
      <w:pStyle w:val="Footer"/>
      <w:tabs>
        <w:tab w:val="clear" w:pos="9497"/>
        <w:tab w:val="right" w:pos="14317"/>
      </w:tabs>
    </w:pPr>
    <w:r>
      <w:rPr>
        <w:noProof/>
        <w:lang w:eastAsia="en-AU" w:bidi="ar-SA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9F73E71" wp14:editId="3FE83521">
              <wp:simplePos x="0" y="0"/>
              <wp:positionH relativeFrom="page">
                <wp:posOffset>0</wp:posOffset>
              </wp:positionH>
              <wp:positionV relativeFrom="page">
                <wp:posOffset>7096125</wp:posOffset>
              </wp:positionV>
              <wp:extent cx="10692130" cy="273050"/>
              <wp:effectExtent l="0" t="0" r="0" b="12700"/>
              <wp:wrapNone/>
              <wp:docPr id="1" name="MSIPCM972b474787249532e1e8862b" descr="{&quot;HashCode&quot;:186232672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08178E4" w14:textId="600C205B" w:rsidR="0062119E" w:rsidRPr="0062119E" w:rsidRDefault="0062119E" w:rsidP="0062119E">
                          <w:pPr>
                            <w:spacing w:before="0"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62119E">
                            <w:rPr>
                              <w:rFonts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F73E71" id="_x0000_t202" coordsize="21600,21600" o:spt="202" path="m,l,21600r21600,l21600,xe">
              <v:stroke joinstyle="miter"/>
              <v:path gradientshapeok="t" o:connecttype="rect"/>
            </v:shapetype>
            <v:shape id="MSIPCM972b474787249532e1e8862b" o:spid="_x0000_s1027" type="#_x0000_t202" alt="{&quot;HashCode&quot;:1862326720,&quot;Height&quot;:595.0,&quot;Width&quot;:841.0,&quot;Placement&quot;:&quot;Footer&quot;,&quot;Index&quot;:&quot;Primary&quot;,&quot;Section&quot;:1,&quot;Top&quot;:0.0,&quot;Left&quot;:0.0}" style="position:absolute;left:0;text-align:left;margin-left:0;margin-top:558.7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" o:allowincell="f" filled="f" stroked="f" strokeweight=".5pt">
              <v:textbox inset=",0,,0">
                <w:txbxContent>
                  <w:p w14:paraId="508178E4" w14:textId="600C205B" w:rsidR="0062119E" w:rsidRPr="0062119E" w:rsidRDefault="0062119E" w:rsidP="0062119E">
                    <w:pPr>
                      <w:spacing w:before="0"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62119E">
                      <w:rPr>
                        <w:rFonts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73779">
      <w:t xml:space="preserve">Resource ID: </w:t>
    </w:r>
    <w:r>
      <w:t>APT_21_003_Cl_LayoutStyleMarkup_WR</w:t>
    </w:r>
    <w:r w:rsidR="00273779">
      <w:tab/>
      <w:t xml:space="preserve">Page </w:t>
    </w:r>
    <w:r w:rsidR="00273779">
      <w:fldChar w:fldCharType="begin"/>
    </w:r>
    <w:r w:rsidR="00273779">
      <w:instrText xml:space="preserve"> PAGE  \* Arabic  \* MERGEFORMAT </w:instrText>
    </w:r>
    <w:r w:rsidR="00273779">
      <w:fldChar w:fldCharType="separate"/>
    </w:r>
    <w:r w:rsidR="0015750E">
      <w:rPr>
        <w:noProof/>
      </w:rPr>
      <w:t>2</w:t>
    </w:r>
    <w:r w:rsidR="00273779">
      <w:fldChar w:fldCharType="end"/>
    </w:r>
    <w:r w:rsidR="00273779">
      <w:t xml:space="preserve"> of </w:t>
    </w:r>
    <w:r w:rsidR="00FC49BF">
      <w:fldChar w:fldCharType="begin"/>
    </w:r>
    <w:r w:rsidR="00FC49BF">
      <w:instrText xml:space="preserve"> NUMPAGES  \* Arabic  \* MERGEFORMAT </w:instrText>
    </w:r>
    <w:r w:rsidR="00FC49BF">
      <w:fldChar w:fldCharType="separate"/>
    </w:r>
    <w:r w:rsidR="0015750E">
      <w:rPr>
        <w:noProof/>
      </w:rPr>
      <w:t>2</w:t>
    </w:r>
    <w:r w:rsidR="00FC49BF">
      <w:rPr>
        <w:noProof/>
      </w:rPr>
      <w:fldChar w:fldCharType="end"/>
    </w:r>
  </w:p>
  <w:p w14:paraId="13B1377D" w14:textId="3CD493B0" w:rsidR="00273779" w:rsidRDefault="00273779" w:rsidP="00273779">
    <w:pPr>
      <w:pStyle w:val="Footer"/>
    </w:pPr>
    <w:r>
      <w:t>© TAFE NSW 20</w:t>
    </w:r>
    <w:r w:rsidR="00C34FC0">
      <w:t>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AC6C6" w14:textId="77777777" w:rsidR="0062119E" w:rsidRDefault="006211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77D60" w14:textId="77777777" w:rsidR="009677CE" w:rsidRDefault="009677CE" w:rsidP="002145A6">
      <w:pPr>
        <w:spacing w:before="360" w:after="120"/>
      </w:pPr>
      <w:r>
        <w:separator/>
      </w:r>
    </w:p>
  </w:footnote>
  <w:footnote w:type="continuationSeparator" w:id="0">
    <w:p w14:paraId="742EFD90" w14:textId="77777777" w:rsidR="009677CE" w:rsidRDefault="009677CE">
      <w:r>
        <w:continuationSeparator/>
      </w:r>
    </w:p>
    <w:p w14:paraId="49C27A71" w14:textId="77777777" w:rsidR="009677CE" w:rsidRDefault="009677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D34CF" w14:textId="77777777" w:rsidR="0062119E" w:rsidRDefault="006211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494CF" w14:textId="3B913A30" w:rsidR="00E31802" w:rsidRPr="00F55B94" w:rsidRDefault="0062119E" w:rsidP="000970CA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D7225AB" wp14:editId="6EBD75E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3050"/>
              <wp:effectExtent l="0" t="0" r="0" b="12700"/>
              <wp:wrapNone/>
              <wp:docPr id="2" name="MSIPCM38ba43dba95c8d39854e915e" descr="{&quot;HashCode&quot;:183818915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72F5CB2" w14:textId="3F26F2D9" w:rsidR="0062119E" w:rsidRPr="0062119E" w:rsidRDefault="0062119E" w:rsidP="0062119E">
                          <w:pPr>
                            <w:spacing w:before="0"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62119E">
                            <w:rPr>
                              <w:rFonts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7225AB" id="_x0000_t202" coordsize="21600,21600" o:spt="202" path="m,l,21600r21600,l21600,xe">
              <v:stroke joinstyle="miter"/>
              <v:path gradientshapeok="t" o:connecttype="rect"/>
            </v:shapetype>
            <v:shape id="MSIPCM38ba43dba95c8d39854e915e" o:spid="_x0000_s1026" type="#_x0000_t202" alt="{&quot;HashCode&quot;:1838189151,&quot;Height&quot;:595.0,&quot;Width&quot;:841.0,&quot;Placement&quot;:&quot;Header&quot;,&quot;Index&quot;:&quot;Primary&quot;,&quot;Section&quot;:1,&quot;Top&quot;:0.0,&quot;Left&quot;:0.0}" style="position:absolute;left:0;text-align:left;margin-left:0;margin-top:15pt;width:841.9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" o:allowincell="f" filled="f" stroked="f" strokeweight=".5pt">
              <v:textbox inset=",0,,0">
                <w:txbxContent>
                  <w:p w14:paraId="672F5CB2" w14:textId="3F26F2D9" w:rsidR="0062119E" w:rsidRPr="0062119E" w:rsidRDefault="0062119E" w:rsidP="0062119E">
                    <w:pPr>
                      <w:spacing w:before="0"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62119E">
                      <w:rPr>
                        <w:rFonts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802">
      <w:tab/>
    </w:r>
    <w:r w:rsidR="00E31802">
      <w:rPr>
        <w:noProof/>
        <w:lang w:eastAsia="en-AU"/>
      </w:rPr>
      <w:drawing>
        <wp:inline distT="0" distB="0" distL="0" distR="0" wp14:anchorId="324D5882" wp14:editId="5C4933AA">
          <wp:extent cx="1591359" cy="397840"/>
          <wp:effectExtent l="0" t="0" r="0" b="254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FE NSW NEW WARATAH LOCKUP NOV 2017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359" cy="397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CA671" w14:textId="77777777" w:rsidR="0062119E" w:rsidRDefault="006211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ADD"/>
    <w:multiLevelType w:val="hybridMultilevel"/>
    <w:tmpl w:val="01A219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7148A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9441B7"/>
    <w:multiLevelType w:val="hybridMultilevel"/>
    <w:tmpl w:val="78D02B6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E55E17"/>
    <w:multiLevelType w:val="hybridMultilevel"/>
    <w:tmpl w:val="C8062A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615FA"/>
    <w:multiLevelType w:val="multilevel"/>
    <w:tmpl w:val="CE5A1010"/>
    <w:lvl w:ilvl="0">
      <w:start w:val="1"/>
      <w:numFmt w:val="decimal"/>
      <w:pStyle w:val="ListNumber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6" w15:restartNumberingAfterBreak="0">
    <w:nsid w:val="3AE76435"/>
    <w:multiLevelType w:val="hybridMultilevel"/>
    <w:tmpl w:val="32C629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A5AFC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6662C6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6C7DA8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D0754E"/>
    <w:multiLevelType w:val="hybridMultilevel"/>
    <w:tmpl w:val="5F662260"/>
    <w:lvl w:ilvl="0" w:tplc="2A86D83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45B55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657C96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9E3FEB"/>
    <w:multiLevelType w:val="hybridMultilevel"/>
    <w:tmpl w:val="6A72058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6A7E82"/>
    <w:multiLevelType w:val="hybridMultilevel"/>
    <w:tmpl w:val="DC2E8BB0"/>
    <w:lvl w:ilvl="0" w:tplc="61E4DE9E">
      <w:start w:val="1"/>
      <w:numFmt w:val="decimal"/>
      <w:pStyle w:val="ListNoActivity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E57797"/>
    <w:multiLevelType w:val="hybridMultilevel"/>
    <w:tmpl w:val="24D4502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C45A03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DF7964"/>
    <w:multiLevelType w:val="hybridMultilevel"/>
    <w:tmpl w:val="CBF62982"/>
    <w:lvl w:ilvl="0" w:tplc="B80E76F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F2426"/>
    <w:multiLevelType w:val="hybridMultilevel"/>
    <w:tmpl w:val="78D02B6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3668437">
    <w:abstractNumId w:val="5"/>
  </w:num>
  <w:num w:numId="2" w16cid:durableId="644816487">
    <w:abstractNumId w:val="4"/>
  </w:num>
  <w:num w:numId="3" w16cid:durableId="2029721412">
    <w:abstractNumId w:val="10"/>
  </w:num>
  <w:num w:numId="4" w16cid:durableId="370614705">
    <w:abstractNumId w:val="17"/>
  </w:num>
  <w:num w:numId="5" w16cid:durableId="6620052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4329200">
    <w:abstractNumId w:val="14"/>
  </w:num>
  <w:num w:numId="7" w16cid:durableId="972634623">
    <w:abstractNumId w:val="16"/>
  </w:num>
  <w:num w:numId="8" w16cid:durableId="1659727541">
    <w:abstractNumId w:val="12"/>
  </w:num>
  <w:num w:numId="9" w16cid:durableId="917596091">
    <w:abstractNumId w:val="8"/>
  </w:num>
  <w:num w:numId="10" w16cid:durableId="174996670">
    <w:abstractNumId w:val="9"/>
  </w:num>
  <w:num w:numId="11" w16cid:durableId="629438363">
    <w:abstractNumId w:val="7"/>
  </w:num>
  <w:num w:numId="12" w16cid:durableId="1548957124">
    <w:abstractNumId w:val="11"/>
  </w:num>
  <w:num w:numId="13" w16cid:durableId="1539776985">
    <w:abstractNumId w:val="1"/>
  </w:num>
  <w:num w:numId="14" w16cid:durableId="2051879025">
    <w:abstractNumId w:val="3"/>
  </w:num>
  <w:num w:numId="15" w16cid:durableId="1340473931">
    <w:abstractNumId w:val="6"/>
  </w:num>
  <w:num w:numId="16" w16cid:durableId="118111260">
    <w:abstractNumId w:val="0"/>
  </w:num>
  <w:num w:numId="17" w16cid:durableId="2063016772">
    <w:abstractNumId w:val="15"/>
  </w:num>
  <w:num w:numId="18" w16cid:durableId="271981226">
    <w:abstractNumId w:val="13"/>
  </w:num>
  <w:num w:numId="19" w16cid:durableId="1582911658">
    <w:abstractNumId w:val="2"/>
  </w:num>
  <w:num w:numId="20" w16cid:durableId="191499018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E1A"/>
    <w:rsid w:val="00001772"/>
    <w:rsid w:val="00002CCF"/>
    <w:rsid w:val="00003F7E"/>
    <w:rsid w:val="0000413B"/>
    <w:rsid w:val="000049AD"/>
    <w:rsid w:val="00005EFD"/>
    <w:rsid w:val="000065EE"/>
    <w:rsid w:val="0000674C"/>
    <w:rsid w:val="00006F1A"/>
    <w:rsid w:val="00007896"/>
    <w:rsid w:val="0001488B"/>
    <w:rsid w:val="0002323C"/>
    <w:rsid w:val="000233FC"/>
    <w:rsid w:val="00024A06"/>
    <w:rsid w:val="00026B24"/>
    <w:rsid w:val="0002748F"/>
    <w:rsid w:val="00027A98"/>
    <w:rsid w:val="000345D7"/>
    <w:rsid w:val="00035F1B"/>
    <w:rsid w:val="000360FA"/>
    <w:rsid w:val="000362C7"/>
    <w:rsid w:val="00036714"/>
    <w:rsid w:val="00036BFF"/>
    <w:rsid w:val="00040924"/>
    <w:rsid w:val="00040CDD"/>
    <w:rsid w:val="00041C23"/>
    <w:rsid w:val="000460FF"/>
    <w:rsid w:val="000476F2"/>
    <w:rsid w:val="000511D5"/>
    <w:rsid w:val="000533A7"/>
    <w:rsid w:val="000579EC"/>
    <w:rsid w:val="000605B8"/>
    <w:rsid w:val="00060CC5"/>
    <w:rsid w:val="00063680"/>
    <w:rsid w:val="00064BF3"/>
    <w:rsid w:val="00066F50"/>
    <w:rsid w:val="00074B39"/>
    <w:rsid w:val="00074DD9"/>
    <w:rsid w:val="00077450"/>
    <w:rsid w:val="00077DF8"/>
    <w:rsid w:val="00083062"/>
    <w:rsid w:val="000838E9"/>
    <w:rsid w:val="00084567"/>
    <w:rsid w:val="00085C24"/>
    <w:rsid w:val="0009055A"/>
    <w:rsid w:val="00091079"/>
    <w:rsid w:val="00091275"/>
    <w:rsid w:val="000919BF"/>
    <w:rsid w:val="00094CD6"/>
    <w:rsid w:val="0009535C"/>
    <w:rsid w:val="000953D5"/>
    <w:rsid w:val="000970CA"/>
    <w:rsid w:val="000976EE"/>
    <w:rsid w:val="00097CA1"/>
    <w:rsid w:val="000A0C98"/>
    <w:rsid w:val="000A11A3"/>
    <w:rsid w:val="000A340D"/>
    <w:rsid w:val="000A4AF4"/>
    <w:rsid w:val="000A4F32"/>
    <w:rsid w:val="000A663D"/>
    <w:rsid w:val="000B0FF3"/>
    <w:rsid w:val="000B14FD"/>
    <w:rsid w:val="000B551C"/>
    <w:rsid w:val="000B6788"/>
    <w:rsid w:val="000C26BA"/>
    <w:rsid w:val="000C2985"/>
    <w:rsid w:val="000C725D"/>
    <w:rsid w:val="000D074B"/>
    <w:rsid w:val="000D1C00"/>
    <w:rsid w:val="000D66BE"/>
    <w:rsid w:val="000D6B63"/>
    <w:rsid w:val="000D7CA4"/>
    <w:rsid w:val="000E22FF"/>
    <w:rsid w:val="000E4609"/>
    <w:rsid w:val="000F0D67"/>
    <w:rsid w:val="000F15A1"/>
    <w:rsid w:val="000F3965"/>
    <w:rsid w:val="000F69E1"/>
    <w:rsid w:val="00100B80"/>
    <w:rsid w:val="0010199E"/>
    <w:rsid w:val="0010268F"/>
    <w:rsid w:val="001055D0"/>
    <w:rsid w:val="00114A24"/>
    <w:rsid w:val="00115724"/>
    <w:rsid w:val="0011605B"/>
    <w:rsid w:val="0011700D"/>
    <w:rsid w:val="00117D9B"/>
    <w:rsid w:val="0012061B"/>
    <w:rsid w:val="00120F76"/>
    <w:rsid w:val="00123656"/>
    <w:rsid w:val="00124BC2"/>
    <w:rsid w:val="00125ABE"/>
    <w:rsid w:val="001264EE"/>
    <w:rsid w:val="001278B3"/>
    <w:rsid w:val="001279E4"/>
    <w:rsid w:val="00127F75"/>
    <w:rsid w:val="001301DF"/>
    <w:rsid w:val="00131860"/>
    <w:rsid w:val="0013572C"/>
    <w:rsid w:val="00135EBA"/>
    <w:rsid w:val="00136D3E"/>
    <w:rsid w:val="00137A98"/>
    <w:rsid w:val="001411B0"/>
    <w:rsid w:val="0014233E"/>
    <w:rsid w:val="00143DEB"/>
    <w:rsid w:val="0014752A"/>
    <w:rsid w:val="001526BD"/>
    <w:rsid w:val="00152F10"/>
    <w:rsid w:val="001558DD"/>
    <w:rsid w:val="001562F2"/>
    <w:rsid w:val="00156373"/>
    <w:rsid w:val="0015747C"/>
    <w:rsid w:val="0015750E"/>
    <w:rsid w:val="0015779E"/>
    <w:rsid w:val="00160EDB"/>
    <w:rsid w:val="0016422F"/>
    <w:rsid w:val="00164F5E"/>
    <w:rsid w:val="00167276"/>
    <w:rsid w:val="00171399"/>
    <w:rsid w:val="00174F97"/>
    <w:rsid w:val="00176402"/>
    <w:rsid w:val="00180BE8"/>
    <w:rsid w:val="00181162"/>
    <w:rsid w:val="0018253D"/>
    <w:rsid w:val="00182D13"/>
    <w:rsid w:val="001843BC"/>
    <w:rsid w:val="0018683A"/>
    <w:rsid w:val="00190738"/>
    <w:rsid w:val="0019299C"/>
    <w:rsid w:val="001947E0"/>
    <w:rsid w:val="00196CC7"/>
    <w:rsid w:val="001A11FD"/>
    <w:rsid w:val="001A78A0"/>
    <w:rsid w:val="001B0C35"/>
    <w:rsid w:val="001B3BA6"/>
    <w:rsid w:val="001B4CEB"/>
    <w:rsid w:val="001B4DD1"/>
    <w:rsid w:val="001C3671"/>
    <w:rsid w:val="001C449D"/>
    <w:rsid w:val="001C560B"/>
    <w:rsid w:val="001C6AD8"/>
    <w:rsid w:val="001C7BC3"/>
    <w:rsid w:val="001D405E"/>
    <w:rsid w:val="001D653F"/>
    <w:rsid w:val="001D73A1"/>
    <w:rsid w:val="001F0096"/>
    <w:rsid w:val="001F5BD6"/>
    <w:rsid w:val="001F6CA6"/>
    <w:rsid w:val="00200B0D"/>
    <w:rsid w:val="00200DE9"/>
    <w:rsid w:val="00200E96"/>
    <w:rsid w:val="00203A90"/>
    <w:rsid w:val="00204B65"/>
    <w:rsid w:val="002067A7"/>
    <w:rsid w:val="002116ED"/>
    <w:rsid w:val="002130D0"/>
    <w:rsid w:val="00214286"/>
    <w:rsid w:val="002145A6"/>
    <w:rsid w:val="00217FC3"/>
    <w:rsid w:val="002217EA"/>
    <w:rsid w:val="00221DC4"/>
    <w:rsid w:val="002225A8"/>
    <w:rsid w:val="002229E2"/>
    <w:rsid w:val="00223807"/>
    <w:rsid w:val="002243FE"/>
    <w:rsid w:val="00225286"/>
    <w:rsid w:val="00225312"/>
    <w:rsid w:val="002260D3"/>
    <w:rsid w:val="0022688A"/>
    <w:rsid w:val="00230206"/>
    <w:rsid w:val="0023031D"/>
    <w:rsid w:val="002303B8"/>
    <w:rsid w:val="00230450"/>
    <w:rsid w:val="002329B1"/>
    <w:rsid w:val="00232C10"/>
    <w:rsid w:val="002336AD"/>
    <w:rsid w:val="002349F8"/>
    <w:rsid w:val="00234E1A"/>
    <w:rsid w:val="00240691"/>
    <w:rsid w:val="0024349E"/>
    <w:rsid w:val="00243E8B"/>
    <w:rsid w:val="00245E7D"/>
    <w:rsid w:val="00247F4B"/>
    <w:rsid w:val="00252997"/>
    <w:rsid w:val="00254305"/>
    <w:rsid w:val="00254FC7"/>
    <w:rsid w:val="00263F16"/>
    <w:rsid w:val="00264419"/>
    <w:rsid w:val="002644DD"/>
    <w:rsid w:val="0026687F"/>
    <w:rsid w:val="0026712D"/>
    <w:rsid w:val="002709B5"/>
    <w:rsid w:val="0027254B"/>
    <w:rsid w:val="00273779"/>
    <w:rsid w:val="002742D9"/>
    <w:rsid w:val="00274EFE"/>
    <w:rsid w:val="002750CA"/>
    <w:rsid w:val="002754E8"/>
    <w:rsid w:val="0027689F"/>
    <w:rsid w:val="002770ED"/>
    <w:rsid w:val="00280A7F"/>
    <w:rsid w:val="00281C44"/>
    <w:rsid w:val="00281E62"/>
    <w:rsid w:val="00283411"/>
    <w:rsid w:val="00284E59"/>
    <w:rsid w:val="00287388"/>
    <w:rsid w:val="0028783C"/>
    <w:rsid w:val="00291A31"/>
    <w:rsid w:val="0029236B"/>
    <w:rsid w:val="00292776"/>
    <w:rsid w:val="00293BCB"/>
    <w:rsid w:val="00293C52"/>
    <w:rsid w:val="00293D3F"/>
    <w:rsid w:val="00293D4F"/>
    <w:rsid w:val="0029595B"/>
    <w:rsid w:val="00295A6B"/>
    <w:rsid w:val="00296A99"/>
    <w:rsid w:val="002973D6"/>
    <w:rsid w:val="002A0F3C"/>
    <w:rsid w:val="002A5D07"/>
    <w:rsid w:val="002A6286"/>
    <w:rsid w:val="002A6839"/>
    <w:rsid w:val="002A756C"/>
    <w:rsid w:val="002B14FA"/>
    <w:rsid w:val="002B33CF"/>
    <w:rsid w:val="002C0C7A"/>
    <w:rsid w:val="002C501C"/>
    <w:rsid w:val="002C5C41"/>
    <w:rsid w:val="002C7CD5"/>
    <w:rsid w:val="002D1CAF"/>
    <w:rsid w:val="002D2547"/>
    <w:rsid w:val="002D5193"/>
    <w:rsid w:val="002D7849"/>
    <w:rsid w:val="002E005E"/>
    <w:rsid w:val="002E5135"/>
    <w:rsid w:val="002E7660"/>
    <w:rsid w:val="002F239F"/>
    <w:rsid w:val="002F2A4B"/>
    <w:rsid w:val="002F3737"/>
    <w:rsid w:val="002F37D1"/>
    <w:rsid w:val="002F3ACF"/>
    <w:rsid w:val="002F4559"/>
    <w:rsid w:val="002F506C"/>
    <w:rsid w:val="002F7F93"/>
    <w:rsid w:val="00300C90"/>
    <w:rsid w:val="00301CCB"/>
    <w:rsid w:val="003077C4"/>
    <w:rsid w:val="003104BF"/>
    <w:rsid w:val="00310827"/>
    <w:rsid w:val="00311AC3"/>
    <w:rsid w:val="00312138"/>
    <w:rsid w:val="00312201"/>
    <w:rsid w:val="003127E4"/>
    <w:rsid w:val="00317703"/>
    <w:rsid w:val="003224A8"/>
    <w:rsid w:val="0032485C"/>
    <w:rsid w:val="00326A37"/>
    <w:rsid w:val="00326D02"/>
    <w:rsid w:val="00326D08"/>
    <w:rsid w:val="003327FF"/>
    <w:rsid w:val="00333854"/>
    <w:rsid w:val="00333D1B"/>
    <w:rsid w:val="00341F60"/>
    <w:rsid w:val="0034356F"/>
    <w:rsid w:val="00343D5B"/>
    <w:rsid w:val="003441EE"/>
    <w:rsid w:val="0035074E"/>
    <w:rsid w:val="00353695"/>
    <w:rsid w:val="00355FA5"/>
    <w:rsid w:val="00357643"/>
    <w:rsid w:val="0036012F"/>
    <w:rsid w:val="00361A93"/>
    <w:rsid w:val="003644CE"/>
    <w:rsid w:val="00367616"/>
    <w:rsid w:val="00371BCA"/>
    <w:rsid w:val="003729DC"/>
    <w:rsid w:val="00375765"/>
    <w:rsid w:val="003767C8"/>
    <w:rsid w:val="00376A0A"/>
    <w:rsid w:val="00380E52"/>
    <w:rsid w:val="00382A57"/>
    <w:rsid w:val="003833AE"/>
    <w:rsid w:val="00387FA6"/>
    <w:rsid w:val="00391D26"/>
    <w:rsid w:val="00393D00"/>
    <w:rsid w:val="00393FE4"/>
    <w:rsid w:val="00395EFA"/>
    <w:rsid w:val="003A011E"/>
    <w:rsid w:val="003A1175"/>
    <w:rsid w:val="003A11BA"/>
    <w:rsid w:val="003A14A0"/>
    <w:rsid w:val="003A4AA4"/>
    <w:rsid w:val="003A4C8D"/>
    <w:rsid w:val="003B14BC"/>
    <w:rsid w:val="003B46DD"/>
    <w:rsid w:val="003B63FF"/>
    <w:rsid w:val="003B6FC9"/>
    <w:rsid w:val="003B75F3"/>
    <w:rsid w:val="003B7E30"/>
    <w:rsid w:val="003C0972"/>
    <w:rsid w:val="003C3BBE"/>
    <w:rsid w:val="003C4987"/>
    <w:rsid w:val="003C6B37"/>
    <w:rsid w:val="003C7843"/>
    <w:rsid w:val="003D29E1"/>
    <w:rsid w:val="003D3CA3"/>
    <w:rsid w:val="003D5701"/>
    <w:rsid w:val="003E3CCC"/>
    <w:rsid w:val="003E443F"/>
    <w:rsid w:val="003E55C2"/>
    <w:rsid w:val="003E5FE0"/>
    <w:rsid w:val="003E798C"/>
    <w:rsid w:val="003F0E55"/>
    <w:rsid w:val="003F4EEA"/>
    <w:rsid w:val="003F600D"/>
    <w:rsid w:val="003F7151"/>
    <w:rsid w:val="003F736A"/>
    <w:rsid w:val="00402AA4"/>
    <w:rsid w:val="004119EA"/>
    <w:rsid w:val="00411F01"/>
    <w:rsid w:val="00412816"/>
    <w:rsid w:val="00413C95"/>
    <w:rsid w:val="00414EB0"/>
    <w:rsid w:val="00416A8C"/>
    <w:rsid w:val="0042262C"/>
    <w:rsid w:val="004238CB"/>
    <w:rsid w:val="00423D70"/>
    <w:rsid w:val="00425542"/>
    <w:rsid w:val="00425A03"/>
    <w:rsid w:val="00427D81"/>
    <w:rsid w:val="004334C4"/>
    <w:rsid w:val="004400DC"/>
    <w:rsid w:val="00442E3E"/>
    <w:rsid w:val="0044477A"/>
    <w:rsid w:val="00446185"/>
    <w:rsid w:val="00447158"/>
    <w:rsid w:val="00451A60"/>
    <w:rsid w:val="00451B7F"/>
    <w:rsid w:val="00452743"/>
    <w:rsid w:val="00452B7D"/>
    <w:rsid w:val="00452C97"/>
    <w:rsid w:val="004544D1"/>
    <w:rsid w:val="00457691"/>
    <w:rsid w:val="004644D3"/>
    <w:rsid w:val="00471BC2"/>
    <w:rsid w:val="00472E82"/>
    <w:rsid w:val="00475FDD"/>
    <w:rsid w:val="00477518"/>
    <w:rsid w:val="00481E3B"/>
    <w:rsid w:val="00483E50"/>
    <w:rsid w:val="00483FAD"/>
    <w:rsid w:val="00487BA6"/>
    <w:rsid w:val="00487D5D"/>
    <w:rsid w:val="00492216"/>
    <w:rsid w:val="0049441E"/>
    <w:rsid w:val="00494A2B"/>
    <w:rsid w:val="00494D52"/>
    <w:rsid w:val="004971CC"/>
    <w:rsid w:val="004A0054"/>
    <w:rsid w:val="004A077E"/>
    <w:rsid w:val="004A1778"/>
    <w:rsid w:val="004A2599"/>
    <w:rsid w:val="004A4854"/>
    <w:rsid w:val="004A73F7"/>
    <w:rsid w:val="004A797F"/>
    <w:rsid w:val="004B267A"/>
    <w:rsid w:val="004B461F"/>
    <w:rsid w:val="004B49BA"/>
    <w:rsid w:val="004B5379"/>
    <w:rsid w:val="004B6381"/>
    <w:rsid w:val="004B64B7"/>
    <w:rsid w:val="004C0DC5"/>
    <w:rsid w:val="004C0DE3"/>
    <w:rsid w:val="004C0FEE"/>
    <w:rsid w:val="004C17A7"/>
    <w:rsid w:val="004C2052"/>
    <w:rsid w:val="004C30D1"/>
    <w:rsid w:val="004C7513"/>
    <w:rsid w:val="004C7D47"/>
    <w:rsid w:val="004D15F9"/>
    <w:rsid w:val="004D2CA6"/>
    <w:rsid w:val="004D3A8A"/>
    <w:rsid w:val="004D57CD"/>
    <w:rsid w:val="004E71FC"/>
    <w:rsid w:val="004F0644"/>
    <w:rsid w:val="004F06F2"/>
    <w:rsid w:val="004F1663"/>
    <w:rsid w:val="004F3059"/>
    <w:rsid w:val="004F4B6B"/>
    <w:rsid w:val="004F6959"/>
    <w:rsid w:val="005005C5"/>
    <w:rsid w:val="005005FF"/>
    <w:rsid w:val="0050408C"/>
    <w:rsid w:val="00506619"/>
    <w:rsid w:val="00507E97"/>
    <w:rsid w:val="0051262A"/>
    <w:rsid w:val="0051362A"/>
    <w:rsid w:val="00513706"/>
    <w:rsid w:val="005151C2"/>
    <w:rsid w:val="00517079"/>
    <w:rsid w:val="0051759C"/>
    <w:rsid w:val="00517DDD"/>
    <w:rsid w:val="005241DC"/>
    <w:rsid w:val="00524AC8"/>
    <w:rsid w:val="0052771D"/>
    <w:rsid w:val="00530092"/>
    <w:rsid w:val="005319C2"/>
    <w:rsid w:val="005359BF"/>
    <w:rsid w:val="00540AF0"/>
    <w:rsid w:val="00542F97"/>
    <w:rsid w:val="00546736"/>
    <w:rsid w:val="00546D84"/>
    <w:rsid w:val="005471CE"/>
    <w:rsid w:val="00547F56"/>
    <w:rsid w:val="00551E90"/>
    <w:rsid w:val="005610BA"/>
    <w:rsid w:val="00562FCD"/>
    <w:rsid w:val="005636D8"/>
    <w:rsid w:val="00563F2B"/>
    <w:rsid w:val="00564B2D"/>
    <w:rsid w:val="00564D48"/>
    <w:rsid w:val="00565227"/>
    <w:rsid w:val="00565A11"/>
    <w:rsid w:val="0056669E"/>
    <w:rsid w:val="0056679B"/>
    <w:rsid w:val="005706A6"/>
    <w:rsid w:val="00570D55"/>
    <w:rsid w:val="00571745"/>
    <w:rsid w:val="00572B83"/>
    <w:rsid w:val="0057307A"/>
    <w:rsid w:val="0057536A"/>
    <w:rsid w:val="00577BB9"/>
    <w:rsid w:val="0059021B"/>
    <w:rsid w:val="00593560"/>
    <w:rsid w:val="00593FA8"/>
    <w:rsid w:val="005948A0"/>
    <w:rsid w:val="00594AF6"/>
    <w:rsid w:val="0059669B"/>
    <w:rsid w:val="00596BDC"/>
    <w:rsid w:val="005974E4"/>
    <w:rsid w:val="005975C2"/>
    <w:rsid w:val="005A22AC"/>
    <w:rsid w:val="005A2FFA"/>
    <w:rsid w:val="005A33C4"/>
    <w:rsid w:val="005A37E5"/>
    <w:rsid w:val="005A4DB2"/>
    <w:rsid w:val="005B4246"/>
    <w:rsid w:val="005B51AF"/>
    <w:rsid w:val="005C19EB"/>
    <w:rsid w:val="005C3797"/>
    <w:rsid w:val="005C4232"/>
    <w:rsid w:val="005C5DA1"/>
    <w:rsid w:val="005D10B5"/>
    <w:rsid w:val="005D1215"/>
    <w:rsid w:val="005D268B"/>
    <w:rsid w:val="005D3BDD"/>
    <w:rsid w:val="005D436E"/>
    <w:rsid w:val="005D43E9"/>
    <w:rsid w:val="005D6A54"/>
    <w:rsid w:val="005D71E5"/>
    <w:rsid w:val="005D77E1"/>
    <w:rsid w:val="005E22ED"/>
    <w:rsid w:val="005E3B64"/>
    <w:rsid w:val="005F0730"/>
    <w:rsid w:val="005F50C4"/>
    <w:rsid w:val="005F7825"/>
    <w:rsid w:val="00601DBD"/>
    <w:rsid w:val="0060253E"/>
    <w:rsid w:val="006031B5"/>
    <w:rsid w:val="00604B87"/>
    <w:rsid w:val="00617141"/>
    <w:rsid w:val="0062119E"/>
    <w:rsid w:val="00623781"/>
    <w:rsid w:val="00626DF0"/>
    <w:rsid w:val="00635EBA"/>
    <w:rsid w:val="00636486"/>
    <w:rsid w:val="00641850"/>
    <w:rsid w:val="00642CC6"/>
    <w:rsid w:val="00645E36"/>
    <w:rsid w:val="006475A9"/>
    <w:rsid w:val="00651190"/>
    <w:rsid w:val="00651417"/>
    <w:rsid w:val="006523E1"/>
    <w:rsid w:val="00652B82"/>
    <w:rsid w:val="00655858"/>
    <w:rsid w:val="0065672E"/>
    <w:rsid w:val="00660D69"/>
    <w:rsid w:val="00662576"/>
    <w:rsid w:val="00663578"/>
    <w:rsid w:val="00664079"/>
    <w:rsid w:val="00664DFC"/>
    <w:rsid w:val="00680C07"/>
    <w:rsid w:val="006816CD"/>
    <w:rsid w:val="00682A05"/>
    <w:rsid w:val="00682CF7"/>
    <w:rsid w:val="00683D3B"/>
    <w:rsid w:val="006859D6"/>
    <w:rsid w:val="006862CE"/>
    <w:rsid w:val="006901BF"/>
    <w:rsid w:val="00691E4B"/>
    <w:rsid w:val="00695838"/>
    <w:rsid w:val="00696847"/>
    <w:rsid w:val="006A054A"/>
    <w:rsid w:val="006A0DC9"/>
    <w:rsid w:val="006A123D"/>
    <w:rsid w:val="006A155B"/>
    <w:rsid w:val="006A342D"/>
    <w:rsid w:val="006A4AE4"/>
    <w:rsid w:val="006A4C07"/>
    <w:rsid w:val="006A768C"/>
    <w:rsid w:val="006B36F7"/>
    <w:rsid w:val="006B43E4"/>
    <w:rsid w:val="006C15D1"/>
    <w:rsid w:val="006C49F6"/>
    <w:rsid w:val="006C554B"/>
    <w:rsid w:val="006D176B"/>
    <w:rsid w:val="006D35D4"/>
    <w:rsid w:val="006E076F"/>
    <w:rsid w:val="006E23D1"/>
    <w:rsid w:val="006E25B8"/>
    <w:rsid w:val="006E29FF"/>
    <w:rsid w:val="006E455D"/>
    <w:rsid w:val="006E4C39"/>
    <w:rsid w:val="006E6428"/>
    <w:rsid w:val="006E6A8A"/>
    <w:rsid w:val="006E70F9"/>
    <w:rsid w:val="006F02DF"/>
    <w:rsid w:val="006F0ED0"/>
    <w:rsid w:val="006F3F88"/>
    <w:rsid w:val="006F4538"/>
    <w:rsid w:val="006F7379"/>
    <w:rsid w:val="007011D1"/>
    <w:rsid w:val="00701468"/>
    <w:rsid w:val="00702180"/>
    <w:rsid w:val="00703BF8"/>
    <w:rsid w:val="00704070"/>
    <w:rsid w:val="007057A9"/>
    <w:rsid w:val="00706F90"/>
    <w:rsid w:val="007100BB"/>
    <w:rsid w:val="007103F5"/>
    <w:rsid w:val="007105D3"/>
    <w:rsid w:val="007109A8"/>
    <w:rsid w:val="00713C9A"/>
    <w:rsid w:val="00715395"/>
    <w:rsid w:val="0071569A"/>
    <w:rsid w:val="007204CC"/>
    <w:rsid w:val="007209B7"/>
    <w:rsid w:val="00722307"/>
    <w:rsid w:val="0072294C"/>
    <w:rsid w:val="00722BB7"/>
    <w:rsid w:val="007241E4"/>
    <w:rsid w:val="00725554"/>
    <w:rsid w:val="00731625"/>
    <w:rsid w:val="00731E57"/>
    <w:rsid w:val="00735668"/>
    <w:rsid w:val="00742D19"/>
    <w:rsid w:val="00746589"/>
    <w:rsid w:val="0075092D"/>
    <w:rsid w:val="00752DDC"/>
    <w:rsid w:val="00757252"/>
    <w:rsid w:val="007605FA"/>
    <w:rsid w:val="00761BD8"/>
    <w:rsid w:val="00764B2F"/>
    <w:rsid w:val="007652E1"/>
    <w:rsid w:val="00765A60"/>
    <w:rsid w:val="00767C20"/>
    <w:rsid w:val="007703CE"/>
    <w:rsid w:val="00771AEF"/>
    <w:rsid w:val="007728F5"/>
    <w:rsid w:val="00775274"/>
    <w:rsid w:val="0077599D"/>
    <w:rsid w:val="00775F2C"/>
    <w:rsid w:val="00786D53"/>
    <w:rsid w:val="00787E1A"/>
    <w:rsid w:val="007923F7"/>
    <w:rsid w:val="00792BB9"/>
    <w:rsid w:val="0079443F"/>
    <w:rsid w:val="00796407"/>
    <w:rsid w:val="007A133C"/>
    <w:rsid w:val="007A1519"/>
    <w:rsid w:val="007A589B"/>
    <w:rsid w:val="007A7615"/>
    <w:rsid w:val="007B0A46"/>
    <w:rsid w:val="007B10F4"/>
    <w:rsid w:val="007B2FFE"/>
    <w:rsid w:val="007B420B"/>
    <w:rsid w:val="007B501B"/>
    <w:rsid w:val="007B6EB2"/>
    <w:rsid w:val="007C0664"/>
    <w:rsid w:val="007C0C29"/>
    <w:rsid w:val="007C2328"/>
    <w:rsid w:val="007C5945"/>
    <w:rsid w:val="007C6202"/>
    <w:rsid w:val="007D0232"/>
    <w:rsid w:val="007D40AA"/>
    <w:rsid w:val="007D5620"/>
    <w:rsid w:val="007D59B3"/>
    <w:rsid w:val="007D5E2B"/>
    <w:rsid w:val="007D7161"/>
    <w:rsid w:val="007E018E"/>
    <w:rsid w:val="007E0246"/>
    <w:rsid w:val="007E0D63"/>
    <w:rsid w:val="007E14E5"/>
    <w:rsid w:val="007E2BDC"/>
    <w:rsid w:val="007E5391"/>
    <w:rsid w:val="007E6F51"/>
    <w:rsid w:val="007E754A"/>
    <w:rsid w:val="007E7A3E"/>
    <w:rsid w:val="00800B86"/>
    <w:rsid w:val="0080157A"/>
    <w:rsid w:val="00802863"/>
    <w:rsid w:val="00803BB1"/>
    <w:rsid w:val="00803EB1"/>
    <w:rsid w:val="0081098D"/>
    <w:rsid w:val="00812BA3"/>
    <w:rsid w:val="0081496E"/>
    <w:rsid w:val="00814DEA"/>
    <w:rsid w:val="00815A49"/>
    <w:rsid w:val="008171FC"/>
    <w:rsid w:val="00820426"/>
    <w:rsid w:val="00823497"/>
    <w:rsid w:val="008242B1"/>
    <w:rsid w:val="00825B65"/>
    <w:rsid w:val="00826410"/>
    <w:rsid w:val="00826881"/>
    <w:rsid w:val="00827436"/>
    <w:rsid w:val="0082790D"/>
    <w:rsid w:val="008339E8"/>
    <w:rsid w:val="0083417A"/>
    <w:rsid w:val="00840379"/>
    <w:rsid w:val="00840418"/>
    <w:rsid w:val="00840B2F"/>
    <w:rsid w:val="00841239"/>
    <w:rsid w:val="008417AC"/>
    <w:rsid w:val="0084208F"/>
    <w:rsid w:val="00846820"/>
    <w:rsid w:val="00847F84"/>
    <w:rsid w:val="00851DEA"/>
    <w:rsid w:val="00853223"/>
    <w:rsid w:val="00853B81"/>
    <w:rsid w:val="00854EFA"/>
    <w:rsid w:val="00855A0C"/>
    <w:rsid w:val="00857CD5"/>
    <w:rsid w:val="008607E0"/>
    <w:rsid w:val="0086333E"/>
    <w:rsid w:val="00863CEE"/>
    <w:rsid w:val="00864021"/>
    <w:rsid w:val="0086408C"/>
    <w:rsid w:val="00865D46"/>
    <w:rsid w:val="00867768"/>
    <w:rsid w:val="00870E78"/>
    <w:rsid w:val="00871C56"/>
    <w:rsid w:val="008755AA"/>
    <w:rsid w:val="00876674"/>
    <w:rsid w:val="00876D5E"/>
    <w:rsid w:val="008836FC"/>
    <w:rsid w:val="008837AA"/>
    <w:rsid w:val="00883CBE"/>
    <w:rsid w:val="00886864"/>
    <w:rsid w:val="00886BA5"/>
    <w:rsid w:val="00887D73"/>
    <w:rsid w:val="008917BF"/>
    <w:rsid w:val="00892706"/>
    <w:rsid w:val="008933CB"/>
    <w:rsid w:val="0089381D"/>
    <w:rsid w:val="00893AEB"/>
    <w:rsid w:val="008948B1"/>
    <w:rsid w:val="00897417"/>
    <w:rsid w:val="008A1BF8"/>
    <w:rsid w:val="008A3C6F"/>
    <w:rsid w:val="008A4500"/>
    <w:rsid w:val="008A535F"/>
    <w:rsid w:val="008A5B08"/>
    <w:rsid w:val="008A679F"/>
    <w:rsid w:val="008A6997"/>
    <w:rsid w:val="008A7424"/>
    <w:rsid w:val="008A769F"/>
    <w:rsid w:val="008B5967"/>
    <w:rsid w:val="008C20F4"/>
    <w:rsid w:val="008C7A4B"/>
    <w:rsid w:val="008C7A96"/>
    <w:rsid w:val="008D0C2C"/>
    <w:rsid w:val="008D1179"/>
    <w:rsid w:val="008D2385"/>
    <w:rsid w:val="008D2B2F"/>
    <w:rsid w:val="008D39A7"/>
    <w:rsid w:val="008D4203"/>
    <w:rsid w:val="008D4CE3"/>
    <w:rsid w:val="008D5CF5"/>
    <w:rsid w:val="008E0985"/>
    <w:rsid w:val="008E161B"/>
    <w:rsid w:val="008E309C"/>
    <w:rsid w:val="008E6BD5"/>
    <w:rsid w:val="008F0349"/>
    <w:rsid w:val="008F4237"/>
    <w:rsid w:val="008F6145"/>
    <w:rsid w:val="008F7966"/>
    <w:rsid w:val="00901984"/>
    <w:rsid w:val="00902B18"/>
    <w:rsid w:val="00902BEA"/>
    <w:rsid w:val="00903223"/>
    <w:rsid w:val="0090502B"/>
    <w:rsid w:val="0090704D"/>
    <w:rsid w:val="00907709"/>
    <w:rsid w:val="00907C63"/>
    <w:rsid w:val="009114E2"/>
    <w:rsid w:val="00913422"/>
    <w:rsid w:val="00914C64"/>
    <w:rsid w:val="00917364"/>
    <w:rsid w:val="00920658"/>
    <w:rsid w:val="00920B4E"/>
    <w:rsid w:val="00922952"/>
    <w:rsid w:val="009234A3"/>
    <w:rsid w:val="009238B3"/>
    <w:rsid w:val="0092433D"/>
    <w:rsid w:val="00924E70"/>
    <w:rsid w:val="00925D9E"/>
    <w:rsid w:val="00925DA3"/>
    <w:rsid w:val="00926168"/>
    <w:rsid w:val="00927086"/>
    <w:rsid w:val="00933CC8"/>
    <w:rsid w:val="00936018"/>
    <w:rsid w:val="0093654B"/>
    <w:rsid w:val="00943001"/>
    <w:rsid w:val="00943948"/>
    <w:rsid w:val="00950050"/>
    <w:rsid w:val="0095011A"/>
    <w:rsid w:val="009540E1"/>
    <w:rsid w:val="00954C78"/>
    <w:rsid w:val="009567E9"/>
    <w:rsid w:val="00957DA0"/>
    <w:rsid w:val="0096012F"/>
    <w:rsid w:val="00960CA4"/>
    <w:rsid w:val="0096312D"/>
    <w:rsid w:val="00963407"/>
    <w:rsid w:val="009676C3"/>
    <w:rsid w:val="009677CE"/>
    <w:rsid w:val="00967F8A"/>
    <w:rsid w:val="00971223"/>
    <w:rsid w:val="00972237"/>
    <w:rsid w:val="009733C0"/>
    <w:rsid w:val="00973E13"/>
    <w:rsid w:val="00974255"/>
    <w:rsid w:val="00974E80"/>
    <w:rsid w:val="009751A2"/>
    <w:rsid w:val="00980E08"/>
    <w:rsid w:val="009812FD"/>
    <w:rsid w:val="00981A8F"/>
    <w:rsid w:val="00983E69"/>
    <w:rsid w:val="00986FFF"/>
    <w:rsid w:val="00987D2F"/>
    <w:rsid w:val="00992EED"/>
    <w:rsid w:val="00993A2B"/>
    <w:rsid w:val="00996C34"/>
    <w:rsid w:val="009A2961"/>
    <w:rsid w:val="009A4A68"/>
    <w:rsid w:val="009A55AA"/>
    <w:rsid w:val="009A5E02"/>
    <w:rsid w:val="009A6837"/>
    <w:rsid w:val="009A7983"/>
    <w:rsid w:val="009B063F"/>
    <w:rsid w:val="009B0819"/>
    <w:rsid w:val="009B08DB"/>
    <w:rsid w:val="009B265D"/>
    <w:rsid w:val="009B4002"/>
    <w:rsid w:val="009B53E1"/>
    <w:rsid w:val="009C0250"/>
    <w:rsid w:val="009C14EA"/>
    <w:rsid w:val="009C2299"/>
    <w:rsid w:val="009C3DED"/>
    <w:rsid w:val="009D1858"/>
    <w:rsid w:val="009D265E"/>
    <w:rsid w:val="009D489D"/>
    <w:rsid w:val="009D4F41"/>
    <w:rsid w:val="009D757C"/>
    <w:rsid w:val="009F1143"/>
    <w:rsid w:val="009F3ACA"/>
    <w:rsid w:val="009F76D0"/>
    <w:rsid w:val="009F7E54"/>
    <w:rsid w:val="00A00722"/>
    <w:rsid w:val="00A01890"/>
    <w:rsid w:val="00A01F81"/>
    <w:rsid w:val="00A04AEE"/>
    <w:rsid w:val="00A04B58"/>
    <w:rsid w:val="00A062C8"/>
    <w:rsid w:val="00A1105F"/>
    <w:rsid w:val="00A16F96"/>
    <w:rsid w:val="00A2260A"/>
    <w:rsid w:val="00A23795"/>
    <w:rsid w:val="00A26A6A"/>
    <w:rsid w:val="00A305EB"/>
    <w:rsid w:val="00A30AA2"/>
    <w:rsid w:val="00A33CB3"/>
    <w:rsid w:val="00A3522D"/>
    <w:rsid w:val="00A41061"/>
    <w:rsid w:val="00A42A11"/>
    <w:rsid w:val="00A4365D"/>
    <w:rsid w:val="00A4501A"/>
    <w:rsid w:val="00A45A4A"/>
    <w:rsid w:val="00A50545"/>
    <w:rsid w:val="00A508CA"/>
    <w:rsid w:val="00A52A37"/>
    <w:rsid w:val="00A53EDA"/>
    <w:rsid w:val="00A55BC0"/>
    <w:rsid w:val="00A577D5"/>
    <w:rsid w:val="00A61BC3"/>
    <w:rsid w:val="00A62F6F"/>
    <w:rsid w:val="00A630CE"/>
    <w:rsid w:val="00A654DC"/>
    <w:rsid w:val="00A6672C"/>
    <w:rsid w:val="00A667B3"/>
    <w:rsid w:val="00A7227A"/>
    <w:rsid w:val="00A75F20"/>
    <w:rsid w:val="00A80B72"/>
    <w:rsid w:val="00A81629"/>
    <w:rsid w:val="00A823DB"/>
    <w:rsid w:val="00A8327B"/>
    <w:rsid w:val="00A839D9"/>
    <w:rsid w:val="00A848C5"/>
    <w:rsid w:val="00A86F85"/>
    <w:rsid w:val="00A87CED"/>
    <w:rsid w:val="00A91A43"/>
    <w:rsid w:val="00AA3155"/>
    <w:rsid w:val="00AA6004"/>
    <w:rsid w:val="00AA6396"/>
    <w:rsid w:val="00AA6867"/>
    <w:rsid w:val="00AB143D"/>
    <w:rsid w:val="00AB41EA"/>
    <w:rsid w:val="00AB5E4B"/>
    <w:rsid w:val="00AC053B"/>
    <w:rsid w:val="00AC0C84"/>
    <w:rsid w:val="00AC2444"/>
    <w:rsid w:val="00AC4218"/>
    <w:rsid w:val="00AC552B"/>
    <w:rsid w:val="00AC6810"/>
    <w:rsid w:val="00AC6A49"/>
    <w:rsid w:val="00AC6C1B"/>
    <w:rsid w:val="00AD14A1"/>
    <w:rsid w:val="00AD1959"/>
    <w:rsid w:val="00AD2B7F"/>
    <w:rsid w:val="00AD3BD1"/>
    <w:rsid w:val="00AD4671"/>
    <w:rsid w:val="00AD4A88"/>
    <w:rsid w:val="00AD6C67"/>
    <w:rsid w:val="00AD7798"/>
    <w:rsid w:val="00AE0E3D"/>
    <w:rsid w:val="00AE16FD"/>
    <w:rsid w:val="00AE346E"/>
    <w:rsid w:val="00AE6676"/>
    <w:rsid w:val="00AF0461"/>
    <w:rsid w:val="00AF0AA2"/>
    <w:rsid w:val="00AF1525"/>
    <w:rsid w:val="00AF3BAC"/>
    <w:rsid w:val="00AF3C14"/>
    <w:rsid w:val="00AF3F94"/>
    <w:rsid w:val="00AF587E"/>
    <w:rsid w:val="00AF7F7F"/>
    <w:rsid w:val="00B06792"/>
    <w:rsid w:val="00B069B3"/>
    <w:rsid w:val="00B07F4D"/>
    <w:rsid w:val="00B1477A"/>
    <w:rsid w:val="00B166E8"/>
    <w:rsid w:val="00B1735C"/>
    <w:rsid w:val="00B1779D"/>
    <w:rsid w:val="00B20175"/>
    <w:rsid w:val="00B209E4"/>
    <w:rsid w:val="00B2236D"/>
    <w:rsid w:val="00B24CA7"/>
    <w:rsid w:val="00B26A9B"/>
    <w:rsid w:val="00B26B04"/>
    <w:rsid w:val="00B2780C"/>
    <w:rsid w:val="00B37583"/>
    <w:rsid w:val="00B37DBF"/>
    <w:rsid w:val="00B40FB9"/>
    <w:rsid w:val="00B43CFA"/>
    <w:rsid w:val="00B43D3B"/>
    <w:rsid w:val="00B450B8"/>
    <w:rsid w:val="00B46014"/>
    <w:rsid w:val="00B538AD"/>
    <w:rsid w:val="00B53D93"/>
    <w:rsid w:val="00B55624"/>
    <w:rsid w:val="00B569E6"/>
    <w:rsid w:val="00B57371"/>
    <w:rsid w:val="00B642D9"/>
    <w:rsid w:val="00B6451F"/>
    <w:rsid w:val="00B65182"/>
    <w:rsid w:val="00B65D0C"/>
    <w:rsid w:val="00B70022"/>
    <w:rsid w:val="00B71A2C"/>
    <w:rsid w:val="00B73550"/>
    <w:rsid w:val="00B748AD"/>
    <w:rsid w:val="00B7727F"/>
    <w:rsid w:val="00B7784F"/>
    <w:rsid w:val="00B81DF1"/>
    <w:rsid w:val="00B84AAB"/>
    <w:rsid w:val="00B90E5B"/>
    <w:rsid w:val="00B9442B"/>
    <w:rsid w:val="00B94CFB"/>
    <w:rsid w:val="00B97E67"/>
    <w:rsid w:val="00BA018F"/>
    <w:rsid w:val="00BA0812"/>
    <w:rsid w:val="00BA1D72"/>
    <w:rsid w:val="00BA57ED"/>
    <w:rsid w:val="00BA5BCB"/>
    <w:rsid w:val="00BA6CCB"/>
    <w:rsid w:val="00BA79BA"/>
    <w:rsid w:val="00BB42BB"/>
    <w:rsid w:val="00BB452E"/>
    <w:rsid w:val="00BB5C81"/>
    <w:rsid w:val="00BC0FFD"/>
    <w:rsid w:val="00BC1A72"/>
    <w:rsid w:val="00BC2A04"/>
    <w:rsid w:val="00BD09BA"/>
    <w:rsid w:val="00BD62C1"/>
    <w:rsid w:val="00BD6F4D"/>
    <w:rsid w:val="00BE3E39"/>
    <w:rsid w:val="00BE592F"/>
    <w:rsid w:val="00BF3524"/>
    <w:rsid w:val="00BF35C4"/>
    <w:rsid w:val="00BF6693"/>
    <w:rsid w:val="00BF7BA3"/>
    <w:rsid w:val="00BF7D14"/>
    <w:rsid w:val="00C01290"/>
    <w:rsid w:val="00C0158B"/>
    <w:rsid w:val="00C020CE"/>
    <w:rsid w:val="00C02B93"/>
    <w:rsid w:val="00C03F55"/>
    <w:rsid w:val="00C07C54"/>
    <w:rsid w:val="00C10650"/>
    <w:rsid w:val="00C1237D"/>
    <w:rsid w:val="00C12AFB"/>
    <w:rsid w:val="00C13316"/>
    <w:rsid w:val="00C13B18"/>
    <w:rsid w:val="00C150D1"/>
    <w:rsid w:val="00C16419"/>
    <w:rsid w:val="00C20023"/>
    <w:rsid w:val="00C218CB"/>
    <w:rsid w:val="00C2210D"/>
    <w:rsid w:val="00C270C3"/>
    <w:rsid w:val="00C27EE9"/>
    <w:rsid w:val="00C30F89"/>
    <w:rsid w:val="00C31255"/>
    <w:rsid w:val="00C33961"/>
    <w:rsid w:val="00C34619"/>
    <w:rsid w:val="00C34FC0"/>
    <w:rsid w:val="00C353C0"/>
    <w:rsid w:val="00C36B36"/>
    <w:rsid w:val="00C37CA1"/>
    <w:rsid w:val="00C434F7"/>
    <w:rsid w:val="00C43C25"/>
    <w:rsid w:val="00C45FD8"/>
    <w:rsid w:val="00C46FC7"/>
    <w:rsid w:val="00C47EDE"/>
    <w:rsid w:val="00C5010B"/>
    <w:rsid w:val="00C5057F"/>
    <w:rsid w:val="00C50E88"/>
    <w:rsid w:val="00C52BDA"/>
    <w:rsid w:val="00C55714"/>
    <w:rsid w:val="00C61BFB"/>
    <w:rsid w:val="00C63D6C"/>
    <w:rsid w:val="00C66762"/>
    <w:rsid w:val="00C671D2"/>
    <w:rsid w:val="00C7135B"/>
    <w:rsid w:val="00C74DE5"/>
    <w:rsid w:val="00C80989"/>
    <w:rsid w:val="00C80EC4"/>
    <w:rsid w:val="00C865BF"/>
    <w:rsid w:val="00C878C9"/>
    <w:rsid w:val="00C90095"/>
    <w:rsid w:val="00C90FF4"/>
    <w:rsid w:val="00C93EF0"/>
    <w:rsid w:val="00C96E27"/>
    <w:rsid w:val="00CA4112"/>
    <w:rsid w:val="00CA4910"/>
    <w:rsid w:val="00CA58B0"/>
    <w:rsid w:val="00CB3185"/>
    <w:rsid w:val="00CB5462"/>
    <w:rsid w:val="00CB6309"/>
    <w:rsid w:val="00CC4027"/>
    <w:rsid w:val="00CC4548"/>
    <w:rsid w:val="00CC4677"/>
    <w:rsid w:val="00CC4C1B"/>
    <w:rsid w:val="00CC553D"/>
    <w:rsid w:val="00CC5867"/>
    <w:rsid w:val="00CC65E1"/>
    <w:rsid w:val="00CC7E8E"/>
    <w:rsid w:val="00CD2841"/>
    <w:rsid w:val="00CD30F1"/>
    <w:rsid w:val="00CD567D"/>
    <w:rsid w:val="00CD5B6C"/>
    <w:rsid w:val="00CD5ECD"/>
    <w:rsid w:val="00CD608C"/>
    <w:rsid w:val="00CD671D"/>
    <w:rsid w:val="00CD676D"/>
    <w:rsid w:val="00CD6ED4"/>
    <w:rsid w:val="00CE09F7"/>
    <w:rsid w:val="00CE6B1C"/>
    <w:rsid w:val="00CE7670"/>
    <w:rsid w:val="00CF05E1"/>
    <w:rsid w:val="00CF0AAF"/>
    <w:rsid w:val="00CF2C7E"/>
    <w:rsid w:val="00CF60F9"/>
    <w:rsid w:val="00D0032D"/>
    <w:rsid w:val="00D05269"/>
    <w:rsid w:val="00D05286"/>
    <w:rsid w:val="00D05E63"/>
    <w:rsid w:val="00D060CD"/>
    <w:rsid w:val="00D1103A"/>
    <w:rsid w:val="00D111D1"/>
    <w:rsid w:val="00D14C3C"/>
    <w:rsid w:val="00D16305"/>
    <w:rsid w:val="00D230E6"/>
    <w:rsid w:val="00D238A3"/>
    <w:rsid w:val="00D30E71"/>
    <w:rsid w:val="00D32B0B"/>
    <w:rsid w:val="00D33504"/>
    <w:rsid w:val="00D362EC"/>
    <w:rsid w:val="00D425D9"/>
    <w:rsid w:val="00D50ED7"/>
    <w:rsid w:val="00D51EA4"/>
    <w:rsid w:val="00D52097"/>
    <w:rsid w:val="00D52C9D"/>
    <w:rsid w:val="00D52ED3"/>
    <w:rsid w:val="00D5514E"/>
    <w:rsid w:val="00D554AC"/>
    <w:rsid w:val="00D55A1E"/>
    <w:rsid w:val="00D56C30"/>
    <w:rsid w:val="00D601B3"/>
    <w:rsid w:val="00D61C8F"/>
    <w:rsid w:val="00D62972"/>
    <w:rsid w:val="00D63D05"/>
    <w:rsid w:val="00D650F2"/>
    <w:rsid w:val="00D659AD"/>
    <w:rsid w:val="00D67B39"/>
    <w:rsid w:val="00D70745"/>
    <w:rsid w:val="00D70DED"/>
    <w:rsid w:val="00D713CD"/>
    <w:rsid w:val="00D71C85"/>
    <w:rsid w:val="00D72335"/>
    <w:rsid w:val="00D73C7D"/>
    <w:rsid w:val="00D748D3"/>
    <w:rsid w:val="00D75351"/>
    <w:rsid w:val="00D7688F"/>
    <w:rsid w:val="00D8232C"/>
    <w:rsid w:val="00D8315A"/>
    <w:rsid w:val="00D85073"/>
    <w:rsid w:val="00D86E90"/>
    <w:rsid w:val="00D87E55"/>
    <w:rsid w:val="00D90743"/>
    <w:rsid w:val="00D910BC"/>
    <w:rsid w:val="00D91FD7"/>
    <w:rsid w:val="00D9210D"/>
    <w:rsid w:val="00D92D2E"/>
    <w:rsid w:val="00D92E53"/>
    <w:rsid w:val="00D92FA7"/>
    <w:rsid w:val="00D93BA9"/>
    <w:rsid w:val="00D94F80"/>
    <w:rsid w:val="00D9578C"/>
    <w:rsid w:val="00D959F5"/>
    <w:rsid w:val="00D95F7E"/>
    <w:rsid w:val="00D96149"/>
    <w:rsid w:val="00D97AC3"/>
    <w:rsid w:val="00DA15E9"/>
    <w:rsid w:val="00DA1BF1"/>
    <w:rsid w:val="00DA2486"/>
    <w:rsid w:val="00DA2D65"/>
    <w:rsid w:val="00DA65A7"/>
    <w:rsid w:val="00DA7D61"/>
    <w:rsid w:val="00DB0249"/>
    <w:rsid w:val="00DB4628"/>
    <w:rsid w:val="00DB78EF"/>
    <w:rsid w:val="00DC0AB4"/>
    <w:rsid w:val="00DC0FD4"/>
    <w:rsid w:val="00DC46E2"/>
    <w:rsid w:val="00DC4854"/>
    <w:rsid w:val="00DC69AF"/>
    <w:rsid w:val="00DC7DC4"/>
    <w:rsid w:val="00DD09A1"/>
    <w:rsid w:val="00DD0BBE"/>
    <w:rsid w:val="00DD0D6E"/>
    <w:rsid w:val="00DD5962"/>
    <w:rsid w:val="00DD5D6C"/>
    <w:rsid w:val="00DD6AC2"/>
    <w:rsid w:val="00DE1934"/>
    <w:rsid w:val="00DE1B04"/>
    <w:rsid w:val="00DE3FD4"/>
    <w:rsid w:val="00DF04C4"/>
    <w:rsid w:val="00DF2AB9"/>
    <w:rsid w:val="00DF40AA"/>
    <w:rsid w:val="00DF6D4D"/>
    <w:rsid w:val="00DF6ED2"/>
    <w:rsid w:val="00DF751F"/>
    <w:rsid w:val="00DF7E29"/>
    <w:rsid w:val="00E0290B"/>
    <w:rsid w:val="00E0424A"/>
    <w:rsid w:val="00E04A98"/>
    <w:rsid w:val="00E058B0"/>
    <w:rsid w:val="00E1009F"/>
    <w:rsid w:val="00E12AA6"/>
    <w:rsid w:val="00E17CDD"/>
    <w:rsid w:val="00E20D00"/>
    <w:rsid w:val="00E22312"/>
    <w:rsid w:val="00E23A6F"/>
    <w:rsid w:val="00E258A4"/>
    <w:rsid w:val="00E25E7B"/>
    <w:rsid w:val="00E2609B"/>
    <w:rsid w:val="00E27C52"/>
    <w:rsid w:val="00E27DFD"/>
    <w:rsid w:val="00E31802"/>
    <w:rsid w:val="00E346CF"/>
    <w:rsid w:val="00E349EF"/>
    <w:rsid w:val="00E34AFE"/>
    <w:rsid w:val="00E35C56"/>
    <w:rsid w:val="00E36E48"/>
    <w:rsid w:val="00E40107"/>
    <w:rsid w:val="00E45188"/>
    <w:rsid w:val="00E46AD2"/>
    <w:rsid w:val="00E4724E"/>
    <w:rsid w:val="00E50600"/>
    <w:rsid w:val="00E51638"/>
    <w:rsid w:val="00E51B8C"/>
    <w:rsid w:val="00E52A90"/>
    <w:rsid w:val="00E548EC"/>
    <w:rsid w:val="00E55C2E"/>
    <w:rsid w:val="00E57186"/>
    <w:rsid w:val="00E60CB0"/>
    <w:rsid w:val="00E623D1"/>
    <w:rsid w:val="00E62D22"/>
    <w:rsid w:val="00E65E7A"/>
    <w:rsid w:val="00E66E91"/>
    <w:rsid w:val="00E70241"/>
    <w:rsid w:val="00E715C3"/>
    <w:rsid w:val="00E7228A"/>
    <w:rsid w:val="00E760BF"/>
    <w:rsid w:val="00E76CC8"/>
    <w:rsid w:val="00E774D5"/>
    <w:rsid w:val="00E81811"/>
    <w:rsid w:val="00E8225E"/>
    <w:rsid w:val="00E82B30"/>
    <w:rsid w:val="00E85811"/>
    <w:rsid w:val="00E85DE0"/>
    <w:rsid w:val="00E865EB"/>
    <w:rsid w:val="00E91925"/>
    <w:rsid w:val="00E935FB"/>
    <w:rsid w:val="00E94C2A"/>
    <w:rsid w:val="00E95A4D"/>
    <w:rsid w:val="00E96CC2"/>
    <w:rsid w:val="00EA0E00"/>
    <w:rsid w:val="00EA3AF5"/>
    <w:rsid w:val="00EA5A84"/>
    <w:rsid w:val="00EA6BA7"/>
    <w:rsid w:val="00EB22FC"/>
    <w:rsid w:val="00EB5437"/>
    <w:rsid w:val="00EB6A34"/>
    <w:rsid w:val="00EB6D5D"/>
    <w:rsid w:val="00EC06F4"/>
    <w:rsid w:val="00EC0B91"/>
    <w:rsid w:val="00EC3EEB"/>
    <w:rsid w:val="00EC5433"/>
    <w:rsid w:val="00EC624B"/>
    <w:rsid w:val="00EC6ED2"/>
    <w:rsid w:val="00EC7E7B"/>
    <w:rsid w:val="00ED3BFA"/>
    <w:rsid w:val="00ED4DF4"/>
    <w:rsid w:val="00ED55B7"/>
    <w:rsid w:val="00ED7279"/>
    <w:rsid w:val="00EE13A6"/>
    <w:rsid w:val="00EE2256"/>
    <w:rsid w:val="00EE3A11"/>
    <w:rsid w:val="00EE410B"/>
    <w:rsid w:val="00EE4757"/>
    <w:rsid w:val="00EE5C94"/>
    <w:rsid w:val="00EE63C1"/>
    <w:rsid w:val="00EE77D2"/>
    <w:rsid w:val="00EF0787"/>
    <w:rsid w:val="00EF27DA"/>
    <w:rsid w:val="00EF640C"/>
    <w:rsid w:val="00EF6896"/>
    <w:rsid w:val="00EF72DE"/>
    <w:rsid w:val="00F029E0"/>
    <w:rsid w:val="00F0486D"/>
    <w:rsid w:val="00F04D99"/>
    <w:rsid w:val="00F07639"/>
    <w:rsid w:val="00F10908"/>
    <w:rsid w:val="00F12CB9"/>
    <w:rsid w:val="00F142CA"/>
    <w:rsid w:val="00F2128A"/>
    <w:rsid w:val="00F21DC8"/>
    <w:rsid w:val="00F23C17"/>
    <w:rsid w:val="00F2502F"/>
    <w:rsid w:val="00F2733F"/>
    <w:rsid w:val="00F31331"/>
    <w:rsid w:val="00F31569"/>
    <w:rsid w:val="00F31F4A"/>
    <w:rsid w:val="00F37D27"/>
    <w:rsid w:val="00F37FAE"/>
    <w:rsid w:val="00F41A14"/>
    <w:rsid w:val="00F446D5"/>
    <w:rsid w:val="00F504F3"/>
    <w:rsid w:val="00F51624"/>
    <w:rsid w:val="00F51C5F"/>
    <w:rsid w:val="00F5256E"/>
    <w:rsid w:val="00F52E34"/>
    <w:rsid w:val="00F5429F"/>
    <w:rsid w:val="00F54E2D"/>
    <w:rsid w:val="00F5598B"/>
    <w:rsid w:val="00F55B94"/>
    <w:rsid w:val="00F577E0"/>
    <w:rsid w:val="00F61DF8"/>
    <w:rsid w:val="00F62D15"/>
    <w:rsid w:val="00F64BAA"/>
    <w:rsid w:val="00F64F8E"/>
    <w:rsid w:val="00F66651"/>
    <w:rsid w:val="00F6786A"/>
    <w:rsid w:val="00F706F0"/>
    <w:rsid w:val="00F731D6"/>
    <w:rsid w:val="00F74968"/>
    <w:rsid w:val="00F775A2"/>
    <w:rsid w:val="00F80B24"/>
    <w:rsid w:val="00F82158"/>
    <w:rsid w:val="00F825C0"/>
    <w:rsid w:val="00F83AE0"/>
    <w:rsid w:val="00F840C7"/>
    <w:rsid w:val="00F862FE"/>
    <w:rsid w:val="00F87FCE"/>
    <w:rsid w:val="00F91CF5"/>
    <w:rsid w:val="00F979E8"/>
    <w:rsid w:val="00FA11A1"/>
    <w:rsid w:val="00FA4534"/>
    <w:rsid w:val="00FA4832"/>
    <w:rsid w:val="00FA570F"/>
    <w:rsid w:val="00FA6477"/>
    <w:rsid w:val="00FA721E"/>
    <w:rsid w:val="00FB2BCD"/>
    <w:rsid w:val="00FC0CD3"/>
    <w:rsid w:val="00FC0DE8"/>
    <w:rsid w:val="00FC1D7F"/>
    <w:rsid w:val="00FC29E6"/>
    <w:rsid w:val="00FC49BF"/>
    <w:rsid w:val="00FC4B52"/>
    <w:rsid w:val="00FC5245"/>
    <w:rsid w:val="00FC65C0"/>
    <w:rsid w:val="00FC682F"/>
    <w:rsid w:val="00FC689C"/>
    <w:rsid w:val="00FC68FE"/>
    <w:rsid w:val="00FC6EDE"/>
    <w:rsid w:val="00FC7022"/>
    <w:rsid w:val="00FD0880"/>
    <w:rsid w:val="00FD45E5"/>
    <w:rsid w:val="00FE1F96"/>
    <w:rsid w:val="00FE33F1"/>
    <w:rsid w:val="00FE4FE9"/>
    <w:rsid w:val="00FE6872"/>
    <w:rsid w:val="00FF0228"/>
    <w:rsid w:val="00FF09A5"/>
    <w:rsid w:val="00FF18B2"/>
    <w:rsid w:val="00FF1B97"/>
    <w:rsid w:val="00FF5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008E9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554AC"/>
    <w:pPr>
      <w:keepLines/>
      <w:spacing w:before="200"/>
    </w:pPr>
  </w:style>
  <w:style w:type="paragraph" w:styleId="Heading1">
    <w:name w:val="heading 1"/>
    <w:next w:val="Normal"/>
    <w:link w:val="Heading1Char"/>
    <w:uiPriority w:val="9"/>
    <w:qFormat/>
    <w:rsid w:val="00B2780C"/>
    <w:pPr>
      <w:keepNext/>
      <w:spacing w:before="480" w:after="240" w:line="240" w:lineRule="auto"/>
      <w:outlineLvl w:val="0"/>
    </w:pPr>
    <w:rPr>
      <w:rFonts w:eastAsia="Times New Roman" w:cstheme="minorHAnsi"/>
      <w:color w:val="2D739F" w:themeColor="accent1"/>
      <w:kern w:val="22"/>
      <w:sz w:val="48"/>
      <w:szCs w:val="48"/>
      <w:lang w:eastAsia="en-AU"/>
    </w:rPr>
  </w:style>
  <w:style w:type="paragraph" w:styleId="Heading2">
    <w:name w:val="heading 2"/>
    <w:next w:val="Normal"/>
    <w:link w:val="Heading2Char"/>
    <w:uiPriority w:val="9"/>
    <w:unhideWhenUsed/>
    <w:qFormat/>
    <w:rsid w:val="00B2780C"/>
    <w:pPr>
      <w:keepNext/>
      <w:spacing w:before="360" w:after="240" w:line="240" w:lineRule="auto"/>
      <w:outlineLvl w:val="1"/>
    </w:pPr>
    <w:rPr>
      <w:rFonts w:eastAsia="Times New Roman" w:cstheme="minorHAnsi"/>
      <w:b/>
      <w:noProof/>
      <w:color w:val="464748" w:themeColor="accent2"/>
      <w:kern w:val="22"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6FD"/>
    <w:pPr>
      <w:keepNext/>
      <w:spacing w:before="240" w:after="240" w:line="240" w:lineRule="auto"/>
      <w:outlineLvl w:val="2"/>
    </w:pPr>
    <w:rPr>
      <w:rFonts w:eastAsia="Times New Roman" w:cstheme="minorHAnsi"/>
      <w:b/>
      <w:color w:val="2D739F" w:themeColor="accent1"/>
      <w:kern w:val="22"/>
      <w:sz w:val="32"/>
      <w:szCs w:val="32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780C"/>
    <w:pPr>
      <w:keepNext/>
      <w:spacing w:before="240" w:after="240" w:line="240" w:lineRule="auto"/>
      <w:outlineLvl w:val="3"/>
    </w:pPr>
    <w:rPr>
      <w:rFonts w:eastAsia="Times New Roman" w:cstheme="minorHAnsi"/>
      <w:b/>
      <w:noProof/>
      <w:color w:val="58585B" w:themeColor="accent3"/>
      <w:kern w:val="22"/>
      <w:sz w:val="28"/>
      <w:szCs w:val="28"/>
      <w:lang w:eastAsia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674C"/>
    <w:pPr>
      <w:keepNext/>
      <w:spacing w:before="240" w:after="240"/>
      <w:outlineLvl w:val="4"/>
    </w:pPr>
    <w:rPr>
      <w:rFonts w:eastAsia="Times New Roman" w:cstheme="minorHAnsi"/>
      <w:b/>
      <w:noProof/>
      <w:kern w:val="22"/>
      <w:lang w:eastAsia="en-AU"/>
    </w:rPr>
  </w:style>
  <w:style w:type="paragraph" w:styleId="Heading6">
    <w:name w:val="heading 6"/>
    <w:link w:val="Heading6Char"/>
    <w:uiPriority w:val="9"/>
    <w:semiHidden/>
    <w:rsid w:val="00EA5A84"/>
    <w:pPr>
      <w:keepNext/>
      <w:outlineLvl w:val="5"/>
    </w:pPr>
    <w:rPr>
      <w:i/>
    </w:rPr>
  </w:style>
  <w:style w:type="paragraph" w:styleId="Heading7">
    <w:name w:val="heading 7"/>
    <w:next w:val="Normal"/>
    <w:link w:val="Heading7Char"/>
    <w:uiPriority w:val="9"/>
    <w:semiHidden/>
    <w:rsid w:val="00A23795"/>
    <w:pPr>
      <w:keepNext/>
      <w:keepLines/>
      <w:spacing w:before="200"/>
      <w:outlineLvl w:val="6"/>
    </w:pPr>
    <w:rPr>
      <w:rFonts w:asciiTheme="minorHAnsi" w:eastAsiaTheme="majorEastAsia" w:hAnsiTheme="min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next w:val="Normal"/>
    <w:autoRedefine/>
    <w:qFormat/>
    <w:rsid w:val="00642CC6"/>
    <w:pPr>
      <w:spacing w:before="840" w:after="360" w:line="240" w:lineRule="auto"/>
      <w:ind w:left="284"/>
    </w:pPr>
    <w:rPr>
      <w:rFonts w:eastAsia="Times New Roman" w:cstheme="minorHAnsi"/>
      <w:noProof/>
      <w:color w:val="000000" w:themeColor="text1"/>
      <w:spacing w:val="-4"/>
      <w:kern w:val="22"/>
      <w:sz w:val="64"/>
      <w:u w:color="000004"/>
    </w:rPr>
  </w:style>
  <w:style w:type="character" w:customStyle="1" w:styleId="Heading1Char">
    <w:name w:val="Heading 1 Char"/>
    <w:basedOn w:val="DefaultParagraphFont"/>
    <w:link w:val="Heading1"/>
    <w:uiPriority w:val="9"/>
    <w:rsid w:val="00B2780C"/>
    <w:rPr>
      <w:rFonts w:eastAsia="Times New Roman" w:cstheme="minorHAnsi"/>
      <w:color w:val="2D739F" w:themeColor="accent1"/>
      <w:kern w:val="22"/>
      <w:sz w:val="48"/>
      <w:szCs w:val="48"/>
      <w:lang w:eastAsia="en-AU"/>
    </w:rPr>
  </w:style>
  <w:style w:type="character" w:styleId="Hyperlink">
    <w:name w:val="Hyperlink"/>
    <w:uiPriority w:val="99"/>
    <w:unhideWhenUsed/>
    <w:rsid w:val="000E4609"/>
    <w:rPr>
      <w:color w:val="0000C0"/>
      <w:u w:val="single"/>
    </w:rPr>
  </w:style>
  <w:style w:type="paragraph" w:customStyle="1" w:styleId="Coverimage">
    <w:name w:val="Cover image"/>
    <w:rsid w:val="00ED3BFA"/>
    <w:pPr>
      <w:spacing w:before="1320" w:after="0" w:line="240" w:lineRule="auto"/>
    </w:pPr>
    <w:rPr>
      <w:noProof/>
      <w:lang w:eastAsia="en-AU"/>
    </w:rPr>
  </w:style>
  <w:style w:type="paragraph" w:customStyle="1" w:styleId="Coverunitcode">
    <w:name w:val="Cover unit code"/>
    <w:next w:val="Normal"/>
    <w:autoRedefine/>
    <w:rsid w:val="008A3C6F"/>
    <w:pPr>
      <w:spacing w:before="240" w:after="0" w:line="440" w:lineRule="exact"/>
      <w:ind w:left="284"/>
    </w:pPr>
    <w:rPr>
      <w:rFonts w:eastAsia="Times New Roman" w:cstheme="minorHAnsi"/>
      <w:noProof/>
      <w:kern w:val="22"/>
      <w:sz w:val="44"/>
      <w:lang w:eastAsia="en-AU"/>
    </w:rPr>
  </w:style>
  <w:style w:type="paragraph" w:customStyle="1" w:styleId="Coverunittitle">
    <w:name w:val="Cover unit title"/>
    <w:next w:val="Normal"/>
    <w:link w:val="CoverunittitleChar"/>
    <w:autoRedefine/>
    <w:qFormat/>
    <w:rsid w:val="008A3C6F"/>
    <w:pPr>
      <w:spacing w:after="240" w:line="240" w:lineRule="auto"/>
      <w:ind w:left="284"/>
    </w:pPr>
    <w:rPr>
      <w:rFonts w:eastAsia="Times New Roman" w:cstheme="minorHAnsi"/>
      <w:bCs/>
      <w:kern w:val="22"/>
      <w:sz w:val="44"/>
      <w:szCs w:val="28"/>
    </w:rPr>
  </w:style>
  <w:style w:type="character" w:customStyle="1" w:styleId="CoverunittitleChar">
    <w:name w:val="Cover unit title Char"/>
    <w:basedOn w:val="DefaultParagraphFont"/>
    <w:link w:val="Coverunittitle"/>
    <w:rsid w:val="008A3C6F"/>
    <w:rPr>
      <w:rFonts w:eastAsia="Times New Roman" w:cstheme="minorHAnsi"/>
      <w:bCs/>
      <w:kern w:val="22"/>
      <w:sz w:val="44"/>
      <w:szCs w:val="28"/>
    </w:rPr>
  </w:style>
  <w:style w:type="paragraph" w:styleId="TOC3">
    <w:name w:val="toc 3"/>
    <w:next w:val="Normal"/>
    <w:uiPriority w:val="39"/>
    <w:rsid w:val="00B2780C"/>
    <w:pPr>
      <w:keepLines/>
      <w:tabs>
        <w:tab w:val="right" w:leader="dot" w:pos="9072"/>
      </w:tabs>
      <w:spacing w:before="60" w:after="0" w:line="240" w:lineRule="auto"/>
      <w:ind w:left="284"/>
    </w:pPr>
    <w:rPr>
      <w:noProof/>
      <w:color w:val="747679" w:themeColor="accent4"/>
    </w:rPr>
  </w:style>
  <w:style w:type="paragraph" w:styleId="TOC2">
    <w:name w:val="toc 2"/>
    <w:next w:val="Normal"/>
    <w:autoRedefine/>
    <w:uiPriority w:val="39"/>
    <w:unhideWhenUsed/>
    <w:rsid w:val="00A7227A"/>
    <w:pPr>
      <w:tabs>
        <w:tab w:val="right" w:leader="dot" w:pos="9072"/>
      </w:tabs>
      <w:spacing w:before="60" w:after="0" w:line="240" w:lineRule="auto"/>
    </w:pPr>
    <w:rPr>
      <w:rFonts w:eastAsia="Times New Roman" w:cstheme="minorHAnsi"/>
      <w:noProof/>
      <w:color w:val="747679" w:themeColor="accent4"/>
      <w:kern w:val="2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B2780C"/>
    <w:rPr>
      <w:rFonts w:eastAsia="Times New Roman" w:cstheme="minorHAnsi"/>
      <w:b/>
      <w:noProof/>
      <w:color w:val="464748" w:themeColor="accent2"/>
      <w:kern w:val="22"/>
      <w:sz w:val="36"/>
      <w:szCs w:val="36"/>
      <w:lang w:eastAsia="en-AU"/>
    </w:rPr>
  </w:style>
  <w:style w:type="paragraph" w:styleId="ListBullet">
    <w:name w:val="List Bullet"/>
    <w:basedOn w:val="Normal"/>
    <w:uiPriority w:val="99"/>
    <w:unhideWhenUsed/>
    <w:rsid w:val="00BA018F"/>
    <w:pPr>
      <w:numPr>
        <w:numId w:val="3"/>
      </w:numPr>
      <w:spacing w:before="120" w:after="120"/>
      <w:ind w:left="714" w:hanging="357"/>
    </w:pPr>
    <w:rPr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E16FD"/>
    <w:rPr>
      <w:rFonts w:eastAsia="Times New Roman" w:cstheme="minorHAnsi"/>
      <w:b/>
      <w:color w:val="2D739F" w:themeColor="accent1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B2780C"/>
    <w:rPr>
      <w:rFonts w:eastAsia="Times New Roman" w:cstheme="minorHAnsi"/>
      <w:b/>
      <w:noProof/>
      <w:color w:val="58585B" w:themeColor="accent3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00674C"/>
    <w:rPr>
      <w:rFonts w:eastAsia="Times New Roman" w:cstheme="minorHAnsi"/>
      <w:b/>
      <w:noProof/>
      <w:kern w:val="22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E13"/>
    <w:rPr>
      <w:i/>
    </w:rPr>
  </w:style>
  <w:style w:type="table" w:styleId="PlainTable2">
    <w:name w:val="Plain Table 2"/>
    <w:basedOn w:val="TableNormal"/>
    <w:uiPriority w:val="42"/>
    <w:rsid w:val="006C15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B2780C"/>
    <w:pPr>
      <w:pBdr>
        <w:top w:val="single" w:sz="8" w:space="12" w:color="2D739F" w:themeColor="accent1"/>
        <w:bottom w:val="single" w:sz="8" w:space="12" w:color="2D739F" w:themeColor="accent1"/>
      </w:pBdr>
      <w:spacing w:before="360" w:after="360"/>
      <w:ind w:left="283" w:right="283"/>
      <w:jc w:val="center"/>
    </w:pPr>
    <w:rPr>
      <w:rFonts w:asciiTheme="minorHAnsi" w:hAnsiTheme="minorHAnsi" w:cstheme="minorHAnsi"/>
      <w:i/>
    </w:rPr>
  </w:style>
  <w:style w:type="character" w:customStyle="1" w:styleId="QuoteChar">
    <w:name w:val="Quote Char"/>
    <w:basedOn w:val="DefaultParagraphFont"/>
    <w:link w:val="Quote"/>
    <w:uiPriority w:val="29"/>
    <w:rsid w:val="00B2780C"/>
    <w:rPr>
      <w:rFonts w:asciiTheme="minorHAnsi" w:hAnsiTheme="minorHAnsi" w:cstheme="minorHAnsi"/>
      <w:i/>
    </w:rPr>
  </w:style>
  <w:style w:type="table" w:customStyle="1" w:styleId="eHUBTable-WithTopandSideHeadings">
    <w:name w:val="eHUB Table - With Top and Side Headings"/>
    <w:basedOn w:val="TableNormal"/>
    <w:rsid w:val="000E4609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rsid w:val="000E4609"/>
    <w:pPr>
      <w:numPr>
        <w:numId w:val="1"/>
      </w:numPr>
    </w:pPr>
  </w:style>
  <w:style w:type="table" w:customStyle="1" w:styleId="eHUBTable-WithTopHeadings">
    <w:name w:val="eHUB Table - With Top Headings"/>
    <w:basedOn w:val="TableNormal"/>
    <w:rsid w:val="000E4609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Chars="0" w:left="170" w:rightChars="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B7B7B7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sz="2" w:space="0" w:color="0076B8"/>
          <w:left w:val="nil"/>
          <w:bottom w:val="single" w:sz="2" w:space="0" w:color="0076B8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table" w:styleId="TableGrid">
    <w:name w:val="Table Grid"/>
    <w:basedOn w:val="TableNormal"/>
    <w:rsid w:val="00B37583"/>
    <w:pPr>
      <w:spacing w:before="20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blStylePr w:type="firstRow">
      <w:pPr>
        <w:wordWrap/>
        <w:spacing w:beforeLines="0" w:before="120" w:beforeAutospacing="0" w:afterLines="0" w:after="120" w:afterAutospacing="0" w:line="240" w:lineRule="auto"/>
        <w:ind w:leftChars="0" w:left="0" w:rightChars="0" w:right="0"/>
        <w:contextualSpacing w:val="0"/>
        <w:mirrorIndents w:val="0"/>
        <w:jc w:val="left"/>
        <w:outlineLvl w:val="9"/>
      </w:pPr>
      <w:rPr>
        <w:rFonts w:asciiTheme="minorHAnsi" w:hAnsiTheme="minorHAnsi"/>
        <w:b/>
        <w:color w:val="FFFFFF" w:themeColor="background1"/>
        <w:sz w:val="24"/>
      </w:rPr>
      <w:tblPr/>
      <w:trPr>
        <w:cantSplit w:val="0"/>
        <w:tblHeader/>
      </w:trPr>
      <w:tcPr>
        <w:shd w:val="clear" w:color="auto" w:fill="2D739F" w:themeFill="accent1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rsid w:val="000E460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il"/>
          <w:right w:val="single" w:sz="2" w:space="0" w:color="0076B8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</w:style>
  <w:style w:type="table" w:customStyle="1" w:styleId="Style1">
    <w:name w:val="Style1"/>
    <w:basedOn w:val="TableNormal"/>
    <w:uiPriority w:val="99"/>
    <w:rsid w:val="000E4609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B7B7B7" w:themeFill="text2" w:themeFillTint="66"/>
      </w:tcPr>
    </w:tblStylePr>
  </w:style>
  <w:style w:type="table" w:customStyle="1" w:styleId="Style2">
    <w:name w:val="Style2"/>
    <w:basedOn w:val="TableGrid"/>
    <w:uiPriority w:val="99"/>
    <w:rsid w:val="000E4609"/>
    <w:tblPr/>
    <w:tblStylePr w:type="firstRow">
      <w:pPr>
        <w:wordWrap/>
        <w:spacing w:beforeLines="0" w:before="120" w:beforeAutospacing="0" w:afterLines="0" w:after="120" w:afterAutospacing="0" w:line="300" w:lineRule="auto"/>
        <w:ind w:leftChars="0" w:left="0" w:rightChars="0" w:right="0"/>
        <w:contextualSpacing w:val="0"/>
        <w:mirrorIndents w:val="0"/>
        <w:jc w:val="center"/>
        <w:outlineLvl w:val="9"/>
      </w:pPr>
      <w:rPr>
        <w:rFonts w:ascii="Arial" w:hAnsi="Arial"/>
        <w:b w:val="0"/>
        <w:color w:val="FFFFFF" w:themeColor="background1"/>
        <w:sz w:val="20"/>
      </w:rPr>
      <w:tblPr/>
      <w:trPr>
        <w:cantSplit w:val="0"/>
        <w:tblHeader/>
      </w:trPr>
      <w:tcPr>
        <w:shd w:val="clear" w:color="auto" w:fill="B7B7B7" w:themeFill="text2" w:themeFillTint="66"/>
        <w:vAlign w:val="bottom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B7B7B7" w:themeFill="text2" w:themeFillTint="66"/>
      </w:tcPr>
    </w:tblStylePr>
  </w:style>
  <w:style w:type="table" w:customStyle="1" w:styleId="Style3">
    <w:name w:val="Style3"/>
    <w:basedOn w:val="TableNormal"/>
    <w:uiPriority w:val="99"/>
    <w:rsid w:val="000E4609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customStyle="1" w:styleId="Style4">
    <w:name w:val="Style4"/>
    <w:basedOn w:val="TableNormal"/>
    <w:uiPriority w:val="99"/>
    <w:rsid w:val="000E4609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next w:val="Normal"/>
    <w:autoRedefine/>
    <w:uiPriority w:val="39"/>
    <w:unhideWhenUsed/>
    <w:qFormat/>
    <w:rsid w:val="00B2780C"/>
    <w:pPr>
      <w:tabs>
        <w:tab w:val="right" w:leader="dot" w:pos="9072"/>
      </w:tabs>
      <w:spacing w:before="60" w:after="0"/>
    </w:pPr>
    <w:rPr>
      <w:rFonts w:eastAsia="Times New Roman" w:cstheme="minorHAnsi"/>
      <w:b/>
      <w:noProof/>
      <w:color w:val="2D739F" w:themeColor="accent1"/>
      <w:kern w:val="22"/>
      <w:szCs w:val="32"/>
      <w:lang w:eastAsia="en-AU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6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09"/>
    <w:rPr>
      <w:rFonts w:ascii="Tahoma" w:hAnsi="Tahoma" w:cs="Tahoma"/>
      <w:sz w:val="16"/>
      <w:szCs w:val="16"/>
    </w:rPr>
  </w:style>
  <w:style w:type="paragraph" w:styleId="TOCHeading">
    <w:name w:val="TOC Heading"/>
    <w:next w:val="Normal"/>
    <w:uiPriority w:val="39"/>
    <w:unhideWhenUsed/>
    <w:qFormat/>
    <w:rsid w:val="008607E0"/>
    <w:pPr>
      <w:keepNext/>
      <w:keepLines/>
      <w:spacing w:after="120"/>
    </w:pPr>
    <w:rPr>
      <w:rFonts w:eastAsiaTheme="majorEastAsia" w:cstheme="majorBidi"/>
      <w:b/>
      <w:bCs/>
      <w:color w:val="2D739F" w:themeColor="accent1"/>
      <w:sz w:val="44"/>
      <w:szCs w:val="4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E13"/>
    <w:rPr>
      <w:rFonts w:asciiTheme="minorHAnsi" w:eastAsiaTheme="majorEastAsia" w:hAnsiTheme="minorHAnsi" w:cstheme="majorBidi"/>
      <w:i/>
      <w:iCs/>
    </w:rPr>
  </w:style>
  <w:style w:type="paragraph" w:styleId="Header">
    <w:name w:val="header"/>
    <w:link w:val="HeaderChar"/>
    <w:unhideWhenUsed/>
    <w:rsid w:val="00F55B94"/>
    <w:pPr>
      <w:spacing w:after="240"/>
      <w:ind w:right="-425"/>
      <w:jc w:val="right"/>
    </w:pPr>
    <w:rPr>
      <w:color w:val="7F7F7F" w:themeColor="text1" w:themeTint="80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55B94"/>
    <w:rPr>
      <w:color w:val="7F7F7F" w:themeColor="text1" w:themeTint="80"/>
      <w:sz w:val="16"/>
      <w:szCs w:val="16"/>
    </w:rPr>
  </w:style>
  <w:style w:type="paragraph" w:styleId="Footer">
    <w:name w:val="footer"/>
    <w:link w:val="FooterChar"/>
    <w:unhideWhenUsed/>
    <w:rsid w:val="00B65182"/>
    <w:pPr>
      <w:tabs>
        <w:tab w:val="right" w:pos="9497"/>
        <w:tab w:val="right" w:pos="15848"/>
      </w:tabs>
      <w:spacing w:before="120" w:after="120" w:line="288" w:lineRule="auto"/>
      <w:ind w:left="-425" w:right="-425"/>
      <w:contextualSpacing/>
    </w:pPr>
    <w:rPr>
      <w:rFonts w:eastAsiaTheme="minorEastAsia" w:cs="Arial"/>
      <w:color w:val="262626" w:themeColor="accent5"/>
      <w:kern w:val="22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rsid w:val="00B65182"/>
    <w:rPr>
      <w:rFonts w:eastAsiaTheme="minorEastAsia" w:cs="Arial"/>
      <w:color w:val="262626" w:themeColor="accent5"/>
      <w:kern w:val="22"/>
      <w:sz w:val="16"/>
      <w:szCs w:val="16"/>
      <w:lang w:bidi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06792"/>
    <w:pPr>
      <w:keepNext/>
    </w:pPr>
    <w:rPr>
      <w:color w:val="747679" w:themeColor="accent4"/>
      <w:sz w:val="16"/>
      <w:szCs w:val="16"/>
    </w:rPr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E4609"/>
    <w:rPr>
      <w:color w:val="800080" w:themeColor="followedHyperlink"/>
      <w:u w:val="single"/>
    </w:rPr>
  </w:style>
  <w:style w:type="paragraph" w:styleId="ListNumber">
    <w:name w:val="List Number"/>
    <w:basedOn w:val="Normal"/>
    <w:uiPriority w:val="99"/>
    <w:unhideWhenUsed/>
    <w:rsid w:val="000B6788"/>
    <w:pPr>
      <w:numPr>
        <w:numId w:val="2"/>
      </w:numPr>
      <w:spacing w:before="120" w:after="120"/>
      <w:ind w:left="714" w:hanging="357"/>
    </w:pPr>
  </w:style>
  <w:style w:type="character" w:customStyle="1" w:styleId="CaptionChar">
    <w:name w:val="Caption Char"/>
    <w:basedOn w:val="DefaultParagraphFont"/>
    <w:link w:val="Caption"/>
    <w:uiPriority w:val="35"/>
    <w:rsid w:val="00B06792"/>
    <w:rPr>
      <w:color w:val="747679" w:themeColor="accent4"/>
      <w:sz w:val="16"/>
      <w:szCs w:val="16"/>
    </w:rPr>
  </w:style>
  <w:style w:type="paragraph" w:customStyle="1" w:styleId="HeaderTopicTitle">
    <w:name w:val="Header Topic Title"/>
    <w:basedOn w:val="Normal"/>
    <w:link w:val="HeaderTopicTitleChar"/>
    <w:qFormat/>
    <w:rsid w:val="00A7227A"/>
    <w:pPr>
      <w:spacing w:before="2880" w:after="240" w:line="660" w:lineRule="exact"/>
      <w:textboxTightWrap w:val="allLines"/>
    </w:pPr>
    <w:rPr>
      <w:rFonts w:asciiTheme="minorHAnsi" w:eastAsiaTheme="minorEastAsia" w:hAnsiTheme="minorHAnsi" w:cstheme="minorHAnsi"/>
      <w:b/>
      <w:noProof/>
      <w:color w:val="000000" w:themeColor="text1"/>
      <w:spacing w:val="10"/>
      <w:kern w:val="22"/>
      <w:sz w:val="66"/>
      <w:lang w:val="en-US" w:eastAsia="en-AU" w:bidi="en-US"/>
    </w:rPr>
  </w:style>
  <w:style w:type="character" w:customStyle="1" w:styleId="HeaderTopicTitleChar">
    <w:name w:val="Header Topic Title Char"/>
    <w:basedOn w:val="Heading1Char"/>
    <w:link w:val="HeaderTopicTitle"/>
    <w:rsid w:val="00A7227A"/>
    <w:rPr>
      <w:rFonts w:asciiTheme="minorHAnsi" w:eastAsiaTheme="minorEastAsia" w:hAnsiTheme="minorHAnsi" w:cstheme="minorHAnsi"/>
      <w:b/>
      <w:noProof/>
      <w:color w:val="000000" w:themeColor="text1"/>
      <w:spacing w:val="10"/>
      <w:kern w:val="22"/>
      <w:sz w:val="66"/>
      <w:szCs w:val="48"/>
      <w:lang w:val="en-US" w:eastAsia="en-AU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0B6788"/>
    <w:pPr>
      <w:numPr>
        <w:numId w:val="4"/>
      </w:numPr>
      <w:ind w:left="714" w:hanging="357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145A6"/>
    <w:pPr>
      <w:spacing w:before="120" w:after="120" w:line="240" w:lineRule="auto"/>
      <w:contextualSpacing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45A6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460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2145A6"/>
    <w:pPr>
      <w:spacing w:before="120" w:after="120" w:line="240" w:lineRule="auto"/>
      <w:contextualSpacing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45A6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460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E46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60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609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6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609"/>
    <w:rPr>
      <w:b/>
      <w:bCs/>
      <w:sz w:val="20"/>
    </w:rPr>
  </w:style>
  <w:style w:type="table" w:customStyle="1" w:styleId="StyleTD">
    <w:name w:val="StyleTD"/>
    <w:basedOn w:val="TableNormal"/>
    <w:uiPriority w:val="99"/>
    <w:rsid w:val="000E4609"/>
    <w:pPr>
      <w:spacing w:before="120" w:after="120" w:line="300" w:lineRule="auto"/>
    </w:pPr>
    <w:tblPr/>
    <w:tcPr>
      <w:vAlign w:val="center"/>
    </w:tcPr>
  </w:style>
  <w:style w:type="table" w:styleId="GridTable1Light">
    <w:name w:val="Grid Table 1 Light"/>
    <w:basedOn w:val="TableNormal"/>
    <w:uiPriority w:val="46"/>
    <w:rsid w:val="000E46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rsid w:val="000E4609"/>
    <w:pPr>
      <w:spacing w:after="0" w:line="240" w:lineRule="auto"/>
    </w:pPr>
    <w:tblPr/>
  </w:style>
  <w:style w:type="table" w:styleId="TableGridLight">
    <w:name w:val="Grid Table Light"/>
    <w:basedOn w:val="TableNormal"/>
    <w:uiPriority w:val="40"/>
    <w:rsid w:val="000E46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1">
    <w:name w:val="Table Grid 1"/>
    <w:basedOn w:val="TableNormal"/>
    <w:uiPriority w:val="99"/>
    <w:semiHidden/>
    <w:unhideWhenUsed/>
    <w:rsid w:val="000E4609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TOC3"/>
    <w:next w:val="Normal"/>
    <w:autoRedefine/>
    <w:uiPriority w:val="39"/>
    <w:unhideWhenUsed/>
    <w:rsid w:val="00636486"/>
    <w:pPr>
      <w:tabs>
        <w:tab w:val="clear" w:pos="9072"/>
        <w:tab w:val="right" w:leader="dot" w:pos="9060"/>
      </w:tabs>
      <w:ind w:left="567"/>
    </w:pPr>
    <w:rPr>
      <w:i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678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56C3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56C3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4CD6"/>
    <w:rPr>
      <w:color w:val="605E5C"/>
      <w:shd w:val="clear" w:color="auto" w:fill="E1DFDD"/>
    </w:rPr>
  </w:style>
  <w:style w:type="paragraph" w:customStyle="1" w:styleId="InputBoxSml">
    <w:name w:val="Input Box Sml"/>
    <w:basedOn w:val="Normal"/>
    <w:rsid w:val="00B2780C"/>
    <w:pPr>
      <w:framePr w:w="8789" w:h="1134" w:vSpace="113" w:wrap="around" w:vAnchor="text" w:hAnchor="margin" w:xAlign="center" w:y="1"/>
      <w:pBdr>
        <w:top w:val="single" w:sz="8" w:space="6" w:color="2D739F" w:themeColor="accent1"/>
        <w:left w:val="single" w:sz="8" w:space="4" w:color="2D739F" w:themeColor="accent1"/>
        <w:bottom w:val="single" w:sz="8" w:space="6" w:color="2D739F" w:themeColor="accent1"/>
        <w:right w:val="single" w:sz="8" w:space="4" w:color="2D739F" w:themeColor="accent1"/>
      </w:pBdr>
      <w:spacing w:before="0" w:after="120"/>
    </w:pPr>
    <w:rPr>
      <w:rFonts w:asciiTheme="minorHAnsi" w:hAnsiTheme="minorHAnsi" w:cstheme="minorHAnsi"/>
    </w:rPr>
  </w:style>
  <w:style w:type="character" w:styleId="PlaceholderText">
    <w:name w:val="Placeholder Text"/>
    <w:basedOn w:val="DefaultParagraphFont"/>
    <w:uiPriority w:val="99"/>
    <w:semiHidden/>
    <w:rsid w:val="00136D3E"/>
    <w:rPr>
      <w:color w:val="808080"/>
    </w:rPr>
  </w:style>
  <w:style w:type="paragraph" w:customStyle="1" w:styleId="FinePrint">
    <w:name w:val="Fine Print"/>
    <w:basedOn w:val="Normal"/>
    <w:link w:val="FinePrintChar"/>
    <w:qFormat/>
    <w:rsid w:val="003C3BBE"/>
    <w:pPr>
      <w:tabs>
        <w:tab w:val="left" w:pos="1985"/>
      </w:tabs>
      <w:spacing w:before="240" w:after="240"/>
      <w:textboxTightWrap w:val="allLines"/>
    </w:pPr>
    <w:rPr>
      <w:rFonts w:eastAsiaTheme="minorEastAsia"/>
      <w:sz w:val="20"/>
      <w:lang w:eastAsia="en-AU" w:bidi="en-US"/>
    </w:rPr>
  </w:style>
  <w:style w:type="character" w:customStyle="1" w:styleId="FinePrintChar">
    <w:name w:val="Fine Print Char"/>
    <w:basedOn w:val="DefaultParagraphFont"/>
    <w:link w:val="FinePrint"/>
    <w:rsid w:val="003C3BBE"/>
    <w:rPr>
      <w:rFonts w:eastAsiaTheme="minorEastAsia"/>
      <w:sz w:val="20"/>
      <w:lang w:eastAsia="en-AU" w:bidi="en-US"/>
    </w:rPr>
  </w:style>
  <w:style w:type="character" w:styleId="Strong">
    <w:name w:val="Strong"/>
    <w:uiPriority w:val="22"/>
    <w:rsid w:val="00701468"/>
    <w:rPr>
      <w:b/>
      <w:bCs/>
    </w:rPr>
  </w:style>
  <w:style w:type="paragraph" w:styleId="NoSpacing">
    <w:name w:val="No Spacing"/>
    <w:uiPriority w:val="1"/>
    <w:rsid w:val="00FA4534"/>
    <w:pPr>
      <w:spacing w:after="0" w:line="240" w:lineRule="auto"/>
    </w:pPr>
  </w:style>
  <w:style w:type="paragraph" w:customStyle="1" w:styleId="INSTRUCTIONS">
    <w:name w:val="INSTRUCTIONS"/>
    <w:rsid w:val="007728F5"/>
    <w:pPr>
      <w:pBdr>
        <w:top w:val="single" w:sz="8" w:space="6" w:color="auto"/>
        <w:left w:val="single" w:sz="8" w:space="4" w:color="auto"/>
        <w:bottom w:val="single" w:sz="8" w:space="6" w:color="auto"/>
        <w:right w:val="single" w:sz="8" w:space="4" w:color="auto"/>
      </w:pBdr>
      <w:shd w:val="clear" w:color="auto" w:fill="F2F2F2" w:themeFill="background1" w:themeFillShade="F2"/>
      <w:spacing w:after="0" w:line="264" w:lineRule="auto"/>
    </w:pPr>
    <w:rPr>
      <w:rFonts w:asciiTheme="minorHAnsi" w:hAnsiTheme="minorHAnsi" w:cstheme="minorHAnsi"/>
      <w:sz w:val="22"/>
    </w:rPr>
  </w:style>
  <w:style w:type="paragraph" w:customStyle="1" w:styleId="InputBoxLarge">
    <w:name w:val="Input Box Large"/>
    <w:basedOn w:val="InputBoxSml"/>
    <w:rsid w:val="003F600D"/>
    <w:pPr>
      <w:framePr w:h="5670" w:wrap="around"/>
    </w:pPr>
  </w:style>
  <w:style w:type="paragraph" w:customStyle="1" w:styleId="HeadingDecorative">
    <w:name w:val="Heading Decorative"/>
    <w:rsid w:val="00B2780C"/>
    <w:pPr>
      <w:keepNext/>
      <w:keepLines/>
      <w:pBdr>
        <w:top w:val="single" w:sz="8" w:space="8" w:color="2D739F" w:themeColor="accent1"/>
        <w:left w:val="single" w:sz="8" w:space="4" w:color="2D739F" w:themeColor="accent1"/>
        <w:bottom w:val="single" w:sz="8" w:space="8" w:color="2D739F" w:themeColor="accent1"/>
        <w:right w:val="single" w:sz="8" w:space="4" w:color="2D739F" w:themeColor="accent1"/>
      </w:pBdr>
      <w:tabs>
        <w:tab w:val="left" w:pos="284"/>
        <w:tab w:val="left" w:pos="1134"/>
      </w:tabs>
      <w:spacing w:before="480" w:after="240" w:line="240" w:lineRule="auto"/>
      <w:ind w:left="113" w:right="113"/>
    </w:pPr>
    <w:rPr>
      <w:rFonts w:eastAsia="Times New Roman" w:cstheme="minorHAnsi"/>
      <w:color w:val="2D739F" w:themeColor="accent1"/>
      <w:kern w:val="22"/>
      <w:sz w:val="36"/>
      <w:szCs w:val="48"/>
      <w:lang w:eastAsia="en-AU"/>
    </w:rPr>
  </w:style>
  <w:style w:type="paragraph" w:customStyle="1" w:styleId="ListNoActivity">
    <w:name w:val="List No. Activity"/>
    <w:rsid w:val="008E0985"/>
    <w:pPr>
      <w:keepNext/>
      <w:keepLines/>
      <w:numPr>
        <w:numId w:val="6"/>
      </w:numPr>
      <w:spacing w:before="360" w:after="120"/>
    </w:pPr>
    <w:rPr>
      <w:lang w:eastAsia="en-AU"/>
    </w:rPr>
  </w:style>
  <w:style w:type="paragraph" w:customStyle="1" w:styleId="InputBoxMed">
    <w:name w:val="Input Box Med"/>
    <w:basedOn w:val="InputBoxSml"/>
    <w:rsid w:val="00E95A4D"/>
    <w:pPr>
      <w:framePr w:h="2835" w:wrap="around"/>
    </w:pPr>
  </w:style>
  <w:style w:type="paragraph" w:customStyle="1" w:styleId="Notebox">
    <w:name w:val="Note box"/>
    <w:basedOn w:val="InputBoxSml"/>
    <w:rsid w:val="003F7151"/>
    <w:pPr>
      <w:framePr w:w="8562" w:hRule="auto" w:wrap="around"/>
      <w:pBdr>
        <w:top w:val="single" w:sz="8" w:space="10" w:color="2D739F" w:themeColor="accent1"/>
        <w:left w:val="single" w:sz="8" w:space="10" w:color="2D739F" w:themeColor="accent1"/>
        <w:bottom w:val="single" w:sz="8" w:space="10" w:color="2D739F" w:themeColor="accent1"/>
        <w:right w:val="single" w:sz="8" w:space="10" w:color="2D739F" w:themeColor="accent1"/>
      </w:pBdr>
      <w:shd w:val="clear" w:color="2D739F" w:themeColor="accent1" w:fill="CFE4F1" w:themeFill="accent1" w:themeFillTint="33"/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1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ta\OneDrive%20-%20TAFE%20NSW\SP%20Student%20Workbooks\04%20Templates\UnitCode_SW_20190624_Azure-Blue.dotx" TargetMode="External"/></Relationships>
</file>

<file path=word/theme/theme1.xml><?xml version="1.0" encoding="utf-8"?>
<a:theme xmlns:a="http://schemas.openxmlformats.org/drawingml/2006/main" name="Office Theme">
  <a:themeElements>
    <a:clrScheme name="TAFE SW">
      <a:dk1>
        <a:sysClr val="windowText" lastClr="000000"/>
      </a:dk1>
      <a:lt1>
        <a:sysClr val="window" lastClr="FFFFFF"/>
      </a:lt1>
      <a:dk2>
        <a:srgbClr val="4D4D4D"/>
      </a:dk2>
      <a:lt2>
        <a:srgbClr val="F8F8F8"/>
      </a:lt2>
      <a:accent1>
        <a:srgbClr val="2D739F"/>
      </a:accent1>
      <a:accent2>
        <a:srgbClr val="464748"/>
      </a:accent2>
      <a:accent3>
        <a:srgbClr val="58585B"/>
      </a:accent3>
      <a:accent4>
        <a:srgbClr val="747679"/>
      </a:accent4>
      <a:accent5>
        <a:srgbClr val="262626"/>
      </a:accent5>
      <a:accent6>
        <a:srgbClr val="C000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1.0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4034638-fda9-44ee-b9af-f19ff59c1265">
      <Terms xmlns="http://schemas.microsoft.com/office/infopath/2007/PartnerControls"/>
    </lcf76f155ced4ddcb4097134ff3c332f>
    <TaxCatchAll xmlns="7b81b886-6b02-4be3-8353-0587e9281491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D8DDBA1AEE043A7917EB77FCD0B5A" ma:contentTypeVersion="18" ma:contentTypeDescription="Create a new document." ma:contentTypeScope="" ma:versionID="4aff83cc3b42655bbb7a96a0ab18d5ca">
  <xsd:schema xmlns:xsd="http://www.w3.org/2001/XMLSchema" xmlns:xs="http://www.w3.org/2001/XMLSchema" xmlns:p="http://schemas.microsoft.com/office/2006/metadata/properties" xmlns:ns1="http://schemas.microsoft.com/sharepoint/v3" xmlns:ns2="d4034638-fda9-44ee-b9af-f19ff59c1265" xmlns:ns3="7b81b886-6b02-4be3-8353-0587e9281491" targetNamespace="http://schemas.microsoft.com/office/2006/metadata/properties" ma:root="true" ma:fieldsID="5d6268c773e9047f68701bd3012f98a2" ns1:_="" ns2:_="" ns3:_="">
    <xsd:import namespace="http://schemas.microsoft.com/sharepoint/v3"/>
    <xsd:import namespace="d4034638-fda9-44ee-b9af-f19ff59c1265"/>
    <xsd:import namespace="7b81b886-6b02-4be3-8353-0587e9281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34638-fda9-44ee-b9af-f19ff59c12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1b886-6b02-4be3-8353-0587e928149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752e197-07b5-43a0-a779-704b6102daeb}" ma:internalName="TaxCatchAll" ma:showField="CatchAllData" ma:web="7b81b886-6b02-4be3-8353-0587e92814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1006DC-EC74-463B-96F2-FFF6D363ED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4034638-fda9-44ee-b9af-f19ff59c1265"/>
    <ds:schemaRef ds:uri="7b81b886-6b02-4be3-8353-0587e9281491"/>
  </ds:schemaRefs>
</ds:datastoreItem>
</file>

<file path=customXml/itemProps5.xml><?xml version="1.0" encoding="utf-8"?>
<ds:datastoreItem xmlns:ds="http://schemas.openxmlformats.org/officeDocument/2006/customXml" ds:itemID="{6F329C79-C8CC-421F-961B-C793C748C4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4034638-fda9-44ee-b9af-f19ff59c1265"/>
    <ds:schemaRef ds:uri="7b81b886-6b02-4be3-8353-0587e9281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0663b86-f2b7-4b32-b286-17269b5dc83f}" enabled="1" method="Standard" siteId="{19537222-55d7-4581-84fb-c2da6e835c74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UnitCode_SW_20190624_Azure-Blue.dotx</Template>
  <TotalTime>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2022-05-03T03:56:00Z</dcterms:created>
  <dcterms:modified xsi:type="dcterms:W3CDTF">2023-10-23T07:24:00Z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0x0101009A98C40BA3AC5D448D8F64B50172EF8A</vt:lpwstr>
  </property>
  <property fmtid="{D5CDD505-2E9C-101B-9397-08002B2CF9AE}" pid="3" name="MSIP_Label_70663b86-f2b7-4b32-b286-17269b5dc83f_Enabled">
    <vt:lpwstr>true</vt:lpwstr>
  </property>
  <property fmtid="{D5CDD505-2E9C-101B-9397-08002B2CF9AE}" pid="4" name="MSIP_Label_70663b86-f2b7-4b32-b286-17269b5dc83f_SetDate">
    <vt:lpwstr>2022-05-03T05:23:19Z</vt:lpwstr>
  </property>
  <property fmtid="{D5CDD505-2E9C-101B-9397-08002B2CF9AE}" pid="5" name="MSIP_Label_70663b86-f2b7-4b32-b286-17269b5dc83f_Method">
    <vt:lpwstr>Standard</vt:lpwstr>
  </property>
  <property fmtid="{D5CDD505-2E9C-101B-9397-08002B2CF9AE}" pid="6" name="MSIP_Label_70663b86-f2b7-4b32-b286-17269b5dc83f_Name">
    <vt:lpwstr>OFFICIAL</vt:lpwstr>
  </property>
  <property fmtid="{D5CDD505-2E9C-101B-9397-08002B2CF9AE}" pid="7" name="MSIP_Label_70663b86-f2b7-4b32-b286-17269b5dc83f_SiteId">
    <vt:lpwstr>19537222-55d7-4581-84fb-c2da6e835c74</vt:lpwstr>
  </property>
  <property fmtid="{D5CDD505-2E9C-101B-9397-08002B2CF9AE}" pid="8" name="MSIP_Label_70663b86-f2b7-4b32-b286-17269b5dc83f_ActionId">
    <vt:lpwstr>350948ec-ae75-4178-a6a3-0000045867dc</vt:lpwstr>
  </property>
  <property fmtid="{D5CDD505-2E9C-101B-9397-08002B2CF9AE}" pid="9" name="MSIP_Label_70663b86-f2b7-4b32-b286-17269b5dc83f_ContentBits">
    <vt:lpwstr>3</vt:lpwstr>
  </property>
</Properties>
</file>