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7B6F" w14:textId="77777777" w:rsidR="00B86765" w:rsidRDefault="00B86765" w:rsidP="00B86765">
      <w:pPr>
        <w:spacing w:before="0" w:after="0"/>
      </w:pPr>
      <w:r>
        <w:rPr>
          <w:noProof/>
          <w:color w:val="5B9BD5" w:themeColor="accent1"/>
          <w:sz w:val="36"/>
          <w:szCs w:val="36"/>
        </w:rPr>
        <w:drawing>
          <wp:inline distT="0" distB="0" distL="0" distR="0" wp14:anchorId="67B5F613" wp14:editId="4AAE336F">
            <wp:extent cx="895350" cy="895350"/>
            <wp:effectExtent l="0" t="0" r="0" b="0"/>
            <wp:docPr id="679364493" name="Picture 2" descr="A yellow circle with black text and feet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4493" name="Picture 2" descr="A yellow circle with black text and feet i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8F3953">
        <w:rPr>
          <w:color w:val="E3BC4D"/>
          <w:position w:val="48"/>
          <w:sz w:val="44"/>
          <w:szCs w:val="44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Website testing checklist</w:t>
      </w:r>
      <w:r>
        <w:t xml:space="preserve">                </w:t>
      </w:r>
    </w:p>
    <w:p w14:paraId="023CA98F" w14:textId="55476CD2" w:rsidR="00500677" w:rsidRPr="00DA0C42" w:rsidRDefault="00C22A33" w:rsidP="00D62002">
      <w:pPr>
        <w:spacing w:before="360"/>
        <w:rPr>
          <w:szCs w:val="24"/>
        </w:rPr>
      </w:pPr>
      <w:r w:rsidRPr="00DA0C42">
        <w:rPr>
          <w:szCs w:val="24"/>
        </w:rPr>
        <w:t>Student Name</w:t>
      </w:r>
      <w:r w:rsidR="00500677" w:rsidRPr="00DA0C42">
        <w:rPr>
          <w:szCs w:val="24"/>
        </w:rPr>
        <w:t xml:space="preserve">: </w:t>
      </w:r>
      <w:r w:rsidR="006B6163">
        <w:rPr>
          <w:szCs w:val="24"/>
        </w:rPr>
        <w:t>____________________</w:t>
      </w:r>
      <w:r w:rsidR="00C20603">
        <w:rPr>
          <w:szCs w:val="24"/>
        </w:rPr>
        <w:t xml:space="preserve">    </w:t>
      </w:r>
    </w:p>
    <w:p w14:paraId="3FA6F033" w14:textId="77777777" w:rsidR="00DA0C42" w:rsidRDefault="00DA0C42" w:rsidP="00500677">
      <w:pPr>
        <w:pStyle w:val="Heading2"/>
      </w:pPr>
    </w:p>
    <w:p w14:paraId="2EAA5930" w14:textId="6D1E8EC7" w:rsidR="00500677" w:rsidRPr="00E03A3F" w:rsidRDefault="00500677" w:rsidP="00500677">
      <w:pPr>
        <w:pStyle w:val="Heading2"/>
        <w:rPr>
          <w:sz w:val="32"/>
          <w:szCs w:val="32"/>
        </w:rPr>
      </w:pPr>
      <w:r w:rsidRPr="00E03A3F">
        <w:rPr>
          <w:sz w:val="32"/>
          <w:szCs w:val="32"/>
        </w:rPr>
        <w:t>Testing: Accessibility</w:t>
      </w:r>
      <w:r w:rsidR="00277F5A" w:rsidRPr="00E03A3F">
        <w:rPr>
          <w:sz w:val="32"/>
          <w:szCs w:val="32"/>
        </w:rPr>
        <w:t xml:space="preserve"> and u</w:t>
      </w:r>
      <w:r w:rsidR="00EE208A" w:rsidRPr="00E03A3F">
        <w:rPr>
          <w:sz w:val="32"/>
          <w:szCs w:val="32"/>
        </w:rPr>
        <w:t>sability</w:t>
      </w:r>
    </w:p>
    <w:p w14:paraId="5171CDE2" w14:textId="77777777" w:rsidR="00F378B0" w:rsidRPr="00F378B0" w:rsidRDefault="00F378B0" w:rsidP="00F378B0"/>
    <w:tbl>
      <w:tblPr>
        <w:tblStyle w:val="ROItable"/>
        <w:tblW w:w="0" w:type="auto"/>
        <w:tblInd w:w="552" w:type="dxa"/>
        <w:tblLook w:val="04A0" w:firstRow="1" w:lastRow="0" w:firstColumn="1" w:lastColumn="0" w:noHBand="0" w:noVBand="1"/>
      </w:tblPr>
      <w:tblGrid>
        <w:gridCol w:w="2263"/>
        <w:gridCol w:w="6724"/>
        <w:gridCol w:w="2360"/>
      </w:tblGrid>
      <w:tr w:rsidR="00F378B0" w:rsidRPr="00D62002" w14:paraId="09D3DB61" w14:textId="77777777" w:rsidTr="00E03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tcW w:w="2263" w:type="dxa"/>
          </w:tcPr>
          <w:p w14:paraId="582C63DF" w14:textId="6968F008" w:rsidR="00F378B0" w:rsidRPr="00D62002" w:rsidRDefault="00F378B0" w:rsidP="006E1262">
            <w:pPr>
              <w:rPr>
                <w:sz w:val="22"/>
                <w:szCs w:val="22"/>
              </w:rPr>
            </w:pPr>
            <w:r w:rsidRPr="00D62002">
              <w:rPr>
                <w:sz w:val="22"/>
                <w:szCs w:val="22"/>
              </w:rPr>
              <w:t>Item</w:t>
            </w:r>
          </w:p>
        </w:tc>
        <w:tc>
          <w:tcPr>
            <w:tcW w:w="6724" w:type="dxa"/>
          </w:tcPr>
          <w:p w14:paraId="3A004F42" w14:textId="69127D31" w:rsidR="00F378B0" w:rsidRPr="00D62002" w:rsidRDefault="00F378B0" w:rsidP="00B54B9F">
            <w:pPr>
              <w:rPr>
                <w:sz w:val="22"/>
                <w:szCs w:val="22"/>
              </w:rPr>
            </w:pPr>
            <w:r w:rsidRPr="00D62002">
              <w:rPr>
                <w:sz w:val="22"/>
                <w:szCs w:val="22"/>
              </w:rPr>
              <w:t>Snipping Tool images / Screenshot Evidence</w:t>
            </w:r>
          </w:p>
        </w:tc>
        <w:tc>
          <w:tcPr>
            <w:tcW w:w="2360" w:type="dxa"/>
          </w:tcPr>
          <w:p w14:paraId="38ED6A5F" w14:textId="3D6BBB0E" w:rsidR="00F378B0" w:rsidRPr="00D62002" w:rsidRDefault="00F378B0" w:rsidP="006E1262">
            <w:pPr>
              <w:rPr>
                <w:sz w:val="22"/>
                <w:szCs w:val="22"/>
              </w:rPr>
            </w:pPr>
            <w:r w:rsidRPr="00D62002">
              <w:rPr>
                <w:sz w:val="22"/>
                <w:szCs w:val="22"/>
              </w:rPr>
              <w:t>Resub Items</w:t>
            </w:r>
          </w:p>
        </w:tc>
      </w:tr>
      <w:tr w:rsidR="00F378B0" w14:paraId="7576ED2A" w14:textId="77777777" w:rsidTr="00E03A3F">
        <w:tc>
          <w:tcPr>
            <w:tcW w:w="2263" w:type="dxa"/>
          </w:tcPr>
          <w:p w14:paraId="1F93C63F" w14:textId="47014A89" w:rsidR="00F378B0" w:rsidRPr="00500677" w:rsidRDefault="00F378B0" w:rsidP="00CC3C8F">
            <w:pPr>
              <w:rPr>
                <w:sz w:val="20"/>
              </w:rPr>
            </w:pPr>
            <w:r>
              <w:rPr>
                <w:sz w:val="20"/>
              </w:rPr>
              <w:t>alt text on images</w:t>
            </w:r>
          </w:p>
        </w:tc>
        <w:tc>
          <w:tcPr>
            <w:tcW w:w="6724" w:type="dxa"/>
          </w:tcPr>
          <w:p w14:paraId="03292699" w14:textId="367C987A" w:rsidR="00F378B0" w:rsidRPr="00B54B9F" w:rsidRDefault="00F378B0" w:rsidP="008E2EC0">
            <w:pPr>
              <w:tabs>
                <w:tab w:val="left" w:pos="2826"/>
              </w:tabs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B54B9F">
              <w:rPr>
                <w:sz w:val="20"/>
              </w:rPr>
              <w:t>rename images folder to pics</w:t>
            </w:r>
            <w:r>
              <w:rPr>
                <w:sz w:val="20"/>
              </w:rPr>
              <w:br/>
              <w:t>- display one of your website pages in a browser (the alt text is displayed but not the images)</w:t>
            </w:r>
            <w:r>
              <w:rPr>
                <w:sz w:val="20"/>
              </w:rPr>
              <w:br/>
              <w:t xml:space="preserve">- insert </w:t>
            </w:r>
            <w:r w:rsidRPr="00B54B9F">
              <w:rPr>
                <w:sz w:val="20"/>
              </w:rPr>
              <w:t xml:space="preserve">snipping tool/screenshot of </w:t>
            </w:r>
            <w:r>
              <w:rPr>
                <w:sz w:val="20"/>
              </w:rPr>
              <w:t>this web</w:t>
            </w:r>
            <w:r w:rsidRPr="00B54B9F">
              <w:rPr>
                <w:sz w:val="20"/>
              </w:rPr>
              <w:t xml:space="preserve"> page</w:t>
            </w:r>
            <w:r>
              <w:rPr>
                <w:sz w:val="20"/>
              </w:rPr>
              <w:t xml:space="preserve"> here</w:t>
            </w:r>
            <w:r>
              <w:rPr>
                <w:sz w:val="20"/>
              </w:rPr>
              <w:br/>
              <w:t xml:space="preserve">- </w:t>
            </w:r>
            <w:r w:rsidRPr="00564215">
              <w:rPr>
                <w:sz w:val="20"/>
                <w:highlight w:val="yellow"/>
              </w:rPr>
              <w:t>RENAME the pics folder back to IMAGES</w:t>
            </w:r>
          </w:p>
        </w:tc>
        <w:tc>
          <w:tcPr>
            <w:tcW w:w="2360" w:type="dxa"/>
          </w:tcPr>
          <w:p w14:paraId="5CBA688A" w14:textId="150A473A" w:rsidR="00F378B0" w:rsidRPr="00500677" w:rsidRDefault="00F378B0" w:rsidP="1DF71C3C">
            <w:pPr>
              <w:rPr>
                <w:sz w:val="20"/>
              </w:rPr>
            </w:pPr>
          </w:p>
        </w:tc>
      </w:tr>
      <w:tr w:rsidR="001064EE" w14:paraId="2593710F" w14:textId="77777777" w:rsidTr="004C0AE1">
        <w:tc>
          <w:tcPr>
            <w:tcW w:w="2263" w:type="dxa"/>
          </w:tcPr>
          <w:p w14:paraId="26D8B71C" w14:textId="0CBBCE4F" w:rsidR="00760969" w:rsidRPr="00500677" w:rsidRDefault="001064EE" w:rsidP="004C0AE1">
            <w:pPr>
              <w:rPr>
                <w:sz w:val="20"/>
              </w:rPr>
            </w:pPr>
            <w:r w:rsidRPr="00AB4F47">
              <w:rPr>
                <w:sz w:val="20"/>
              </w:rPr>
              <w:t xml:space="preserve">file weight </w:t>
            </w:r>
            <w:r>
              <w:rPr>
                <w:sz w:val="20"/>
              </w:rPr>
              <w:t xml:space="preserve">and dimensions </w:t>
            </w:r>
            <w:r w:rsidR="00760969">
              <w:rPr>
                <w:sz w:val="20"/>
              </w:rPr>
              <w:t>for:</w:t>
            </w:r>
            <w:r w:rsidRPr="00AB4F47">
              <w:rPr>
                <w:sz w:val="20"/>
              </w:rPr>
              <w:t xml:space="preserve"> </w:t>
            </w:r>
            <w:r w:rsidR="00760969">
              <w:rPr>
                <w:sz w:val="20"/>
              </w:rPr>
              <w:br/>
              <w:t xml:space="preserve">1. </w:t>
            </w:r>
            <w:r>
              <w:rPr>
                <w:sz w:val="20"/>
              </w:rPr>
              <w:t>additional men’s shoe image</w:t>
            </w:r>
            <w:r w:rsidR="00760969">
              <w:rPr>
                <w:sz w:val="20"/>
              </w:rPr>
              <w:br/>
              <w:t>2</w:t>
            </w:r>
            <w:r w:rsidR="00760969">
              <w:rPr>
                <w:sz w:val="20"/>
              </w:rPr>
              <w:t xml:space="preserve">. additional </w:t>
            </w:r>
            <w:r w:rsidR="00760969">
              <w:rPr>
                <w:sz w:val="20"/>
              </w:rPr>
              <w:t>wo</w:t>
            </w:r>
            <w:r w:rsidR="00760969">
              <w:rPr>
                <w:sz w:val="20"/>
              </w:rPr>
              <w:t>men’s shoe image</w:t>
            </w:r>
            <w:r w:rsidR="00760969">
              <w:rPr>
                <w:sz w:val="20"/>
              </w:rPr>
              <w:br/>
              <w:t>3. social media icons</w:t>
            </w:r>
          </w:p>
        </w:tc>
        <w:tc>
          <w:tcPr>
            <w:tcW w:w="6724" w:type="dxa"/>
          </w:tcPr>
          <w:p w14:paraId="62F584E9" w14:textId="77777777" w:rsidR="001064EE" w:rsidRDefault="001064EE" w:rsidP="004C0AE1">
            <w:pPr>
              <w:rPr>
                <w:sz w:val="20"/>
              </w:rPr>
            </w:pPr>
            <w:r>
              <w:rPr>
                <w:sz w:val="20"/>
              </w:rPr>
              <w:t xml:space="preserve">Replace this example with your </w:t>
            </w:r>
            <w:proofErr w:type="gramStart"/>
            <w:r>
              <w:rPr>
                <w:sz w:val="20"/>
              </w:rPr>
              <w:t>evidence</w:t>
            </w:r>
            <w:proofErr w:type="gramEnd"/>
          </w:p>
          <w:p w14:paraId="7FF8D361" w14:textId="77777777" w:rsidR="001064EE" w:rsidRPr="00B54B9F" w:rsidRDefault="001064EE" w:rsidP="004C0AE1">
            <w:pPr>
              <w:spacing w:before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650EB0" wp14:editId="60C4AAFC">
                  <wp:extent cx="2806996" cy="1614258"/>
                  <wp:effectExtent l="0" t="0" r="0" b="5080"/>
                  <wp:docPr id="463192861" name="Picture 46319286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192861" name="Picture 46319286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657" cy="1641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</w:tcPr>
          <w:p w14:paraId="07D2304B" w14:textId="77777777" w:rsidR="001064EE" w:rsidRPr="00500677" w:rsidRDefault="001064EE" w:rsidP="004C0AE1">
            <w:pPr>
              <w:rPr>
                <w:sz w:val="20"/>
              </w:rPr>
            </w:pPr>
          </w:p>
        </w:tc>
      </w:tr>
      <w:tr w:rsidR="00F378B0" w14:paraId="3482F411" w14:textId="77777777" w:rsidTr="00E03A3F">
        <w:tc>
          <w:tcPr>
            <w:tcW w:w="2263" w:type="dxa"/>
          </w:tcPr>
          <w:p w14:paraId="6E75559F" w14:textId="25E605DF" w:rsidR="00F378B0" w:rsidRPr="00500677" w:rsidRDefault="00F378B0" w:rsidP="00CC3C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colour contrast</w:t>
            </w:r>
          </w:p>
        </w:tc>
        <w:tc>
          <w:tcPr>
            <w:tcW w:w="6724" w:type="dxa"/>
          </w:tcPr>
          <w:p w14:paraId="12D2D7BE" w14:textId="746EDA08" w:rsidR="00F378B0" w:rsidRDefault="00F378B0" w:rsidP="0001780C">
            <w:pPr>
              <w:pStyle w:val="ListParagraph"/>
              <w:numPr>
                <w:ilvl w:val="0"/>
                <w:numId w:val="10"/>
              </w:numPr>
              <w:tabs>
                <w:tab w:val="clear" w:pos="284"/>
              </w:tabs>
              <w:ind w:left="175" w:hanging="218"/>
              <w:rPr>
                <w:sz w:val="20"/>
              </w:rPr>
            </w:pPr>
            <w:r w:rsidRPr="0001780C">
              <w:rPr>
                <w:sz w:val="20"/>
              </w:rPr>
              <w:t>load</w:t>
            </w:r>
            <w:r>
              <w:t xml:space="preserve"> </w:t>
            </w:r>
            <w:hyperlink r:id="rId13" w:history="1">
              <w:r w:rsidRPr="0001780C">
                <w:rPr>
                  <w:rStyle w:val="Hyperlink"/>
                  <w:sz w:val="20"/>
                </w:rPr>
                <w:t>https://color.adobe.com/create/color-contrast-analyzer</w:t>
              </w:r>
            </w:hyperlink>
            <w:r w:rsidRPr="0001780C">
              <w:rPr>
                <w:sz w:val="20"/>
              </w:rPr>
              <w:t xml:space="preserve"> and </w:t>
            </w:r>
            <w:r>
              <w:rPr>
                <w:sz w:val="20"/>
              </w:rPr>
              <w:t>enter</w:t>
            </w:r>
            <w:r w:rsidRPr="0001780C">
              <w:rPr>
                <w:sz w:val="20"/>
              </w:rPr>
              <w:t xml:space="preserve"> your text colour and </w:t>
            </w:r>
            <w:r w:rsidR="00E03A3F">
              <w:rPr>
                <w:sz w:val="20"/>
              </w:rPr>
              <w:t xml:space="preserve">your </w:t>
            </w:r>
            <w:r w:rsidRPr="0001780C">
              <w:rPr>
                <w:sz w:val="20"/>
              </w:rPr>
              <w:t xml:space="preserve">background </w:t>
            </w:r>
            <w:proofErr w:type="gramStart"/>
            <w:r w:rsidRPr="0001780C">
              <w:rPr>
                <w:sz w:val="20"/>
              </w:rPr>
              <w:t>colour</w:t>
            </w:r>
            <w:proofErr w:type="gramEnd"/>
            <w:r w:rsidRPr="0001780C">
              <w:rPr>
                <w:sz w:val="20"/>
              </w:rPr>
              <w:t xml:space="preserve"> </w:t>
            </w:r>
          </w:p>
          <w:p w14:paraId="2662AE39" w14:textId="37DA6351" w:rsidR="00F378B0" w:rsidRPr="0001780C" w:rsidRDefault="00F378B0" w:rsidP="0001780C">
            <w:pPr>
              <w:pStyle w:val="ListParagraph"/>
              <w:numPr>
                <w:ilvl w:val="0"/>
                <w:numId w:val="10"/>
              </w:numPr>
              <w:tabs>
                <w:tab w:val="clear" w:pos="284"/>
              </w:tabs>
              <w:ind w:left="175" w:hanging="218"/>
              <w:rPr>
                <w:sz w:val="20"/>
              </w:rPr>
            </w:pPr>
            <w:r>
              <w:rPr>
                <w:sz w:val="20"/>
              </w:rPr>
              <w:t xml:space="preserve">insert </w:t>
            </w:r>
            <w:r w:rsidRPr="0001780C">
              <w:rPr>
                <w:sz w:val="20"/>
              </w:rPr>
              <w:t xml:space="preserve">snipping tool/screenshot of the </w:t>
            </w:r>
            <w:r>
              <w:rPr>
                <w:sz w:val="20"/>
              </w:rPr>
              <w:t xml:space="preserve">contrast </w:t>
            </w:r>
            <w:r w:rsidRPr="0001780C">
              <w:rPr>
                <w:sz w:val="20"/>
              </w:rPr>
              <w:t>results</w:t>
            </w:r>
            <w:r w:rsidR="00E03A3F">
              <w:rPr>
                <w:sz w:val="20"/>
              </w:rPr>
              <w:t>, including</w:t>
            </w:r>
            <w:r w:rsidRPr="0001780C">
              <w:rPr>
                <w:sz w:val="20"/>
              </w:rPr>
              <w:t xml:space="preserve"> the font size info</w:t>
            </w:r>
            <w:r>
              <w:rPr>
                <w:sz w:val="20"/>
              </w:rPr>
              <w:t xml:space="preserve"> below</w:t>
            </w:r>
            <w:r w:rsidR="00E03A3F">
              <w:rPr>
                <w:sz w:val="20"/>
              </w:rPr>
              <w:t xml:space="preserve"> </w:t>
            </w:r>
            <w:r w:rsidR="00760969">
              <w:rPr>
                <w:sz w:val="20"/>
              </w:rPr>
              <w:t>your</w:t>
            </w:r>
            <w:r w:rsidR="00E03A3F">
              <w:rPr>
                <w:sz w:val="20"/>
              </w:rPr>
              <w:t xml:space="preserve"> results</w:t>
            </w:r>
          </w:p>
        </w:tc>
        <w:tc>
          <w:tcPr>
            <w:tcW w:w="2360" w:type="dxa"/>
          </w:tcPr>
          <w:p w14:paraId="32C2851E" w14:textId="465B36B4" w:rsidR="00F378B0" w:rsidRPr="00500677" w:rsidRDefault="00F378B0" w:rsidP="1DF71C3C">
            <w:pPr>
              <w:rPr>
                <w:sz w:val="20"/>
              </w:rPr>
            </w:pPr>
          </w:p>
        </w:tc>
      </w:tr>
      <w:tr w:rsidR="00F378B0" w14:paraId="48E7223D" w14:textId="77777777" w:rsidTr="00E03A3F">
        <w:tc>
          <w:tcPr>
            <w:tcW w:w="2263" w:type="dxa"/>
          </w:tcPr>
          <w:p w14:paraId="12D1D65B" w14:textId="77777777" w:rsidR="00F378B0" w:rsidRDefault="00F378B0" w:rsidP="00DC4277">
            <w:pPr>
              <w:rPr>
                <w:sz w:val="20"/>
              </w:rPr>
            </w:pPr>
            <w:r>
              <w:rPr>
                <w:sz w:val="20"/>
              </w:rPr>
              <w:t>form for/id attributes</w:t>
            </w:r>
          </w:p>
        </w:tc>
        <w:tc>
          <w:tcPr>
            <w:tcW w:w="6724" w:type="dxa"/>
          </w:tcPr>
          <w:p w14:paraId="17192938" w14:textId="48175166" w:rsidR="00F378B0" w:rsidRPr="00B54B9F" w:rsidRDefault="00F378B0" w:rsidP="00DC4277">
            <w:pPr>
              <w:rPr>
                <w:sz w:val="20"/>
              </w:rPr>
            </w:pPr>
            <w:r>
              <w:rPr>
                <w:sz w:val="20"/>
              </w:rPr>
              <w:t>in-class demonstration</w:t>
            </w:r>
          </w:p>
        </w:tc>
        <w:tc>
          <w:tcPr>
            <w:tcW w:w="2360" w:type="dxa"/>
          </w:tcPr>
          <w:p w14:paraId="3B4EF9BF" w14:textId="77777777" w:rsidR="00F378B0" w:rsidRPr="00500677" w:rsidRDefault="00F378B0" w:rsidP="00DC4277">
            <w:pPr>
              <w:rPr>
                <w:sz w:val="20"/>
              </w:rPr>
            </w:pPr>
          </w:p>
        </w:tc>
      </w:tr>
      <w:tr w:rsidR="00585D81" w14:paraId="5A93F2DF" w14:textId="77777777" w:rsidTr="004C0AE1">
        <w:tc>
          <w:tcPr>
            <w:tcW w:w="2263" w:type="dxa"/>
          </w:tcPr>
          <w:p w14:paraId="2375D2EF" w14:textId="4670091E" w:rsidR="00585D81" w:rsidRPr="00B54B9F" w:rsidRDefault="00585D81" w:rsidP="004C0AE1">
            <w:pPr>
              <w:rPr>
                <w:sz w:val="20"/>
              </w:rPr>
            </w:pPr>
            <w:r>
              <w:rPr>
                <w:sz w:val="20"/>
              </w:rPr>
              <w:t>select</w:t>
            </w:r>
          </w:p>
        </w:tc>
        <w:tc>
          <w:tcPr>
            <w:tcW w:w="6724" w:type="dxa"/>
          </w:tcPr>
          <w:p w14:paraId="7A29E53A" w14:textId="322BEF8D" w:rsidR="00585D81" w:rsidRPr="00B54B9F" w:rsidRDefault="00585D81" w:rsidP="004C0AE1">
            <w:pPr>
              <w:rPr>
                <w:sz w:val="20"/>
              </w:rPr>
            </w:pPr>
            <w:r>
              <w:rPr>
                <w:sz w:val="20"/>
              </w:rPr>
              <w:t>insert snipping tool/screenshot of html code for &lt;select&gt;</w:t>
            </w:r>
          </w:p>
        </w:tc>
        <w:tc>
          <w:tcPr>
            <w:tcW w:w="2360" w:type="dxa"/>
          </w:tcPr>
          <w:p w14:paraId="344BCA12" w14:textId="77777777" w:rsidR="00585D81" w:rsidRPr="00500677" w:rsidRDefault="00585D81" w:rsidP="004C0AE1">
            <w:pPr>
              <w:rPr>
                <w:sz w:val="20"/>
              </w:rPr>
            </w:pPr>
          </w:p>
        </w:tc>
      </w:tr>
      <w:tr w:rsidR="00F378B0" w14:paraId="3A721EA9" w14:textId="77777777" w:rsidTr="00E03A3F">
        <w:tc>
          <w:tcPr>
            <w:tcW w:w="2263" w:type="dxa"/>
          </w:tcPr>
          <w:p w14:paraId="4A22BA6F" w14:textId="77777777" w:rsidR="00F378B0" w:rsidRPr="00B54B9F" w:rsidRDefault="00F378B0" w:rsidP="00161E2F">
            <w:pPr>
              <w:rPr>
                <w:sz w:val="20"/>
              </w:rPr>
            </w:pPr>
            <w:proofErr w:type="spellStart"/>
            <w:r w:rsidRPr="00B54B9F">
              <w:rPr>
                <w:sz w:val="20"/>
              </w:rPr>
              <w:t>textarea</w:t>
            </w:r>
            <w:proofErr w:type="spellEnd"/>
          </w:p>
        </w:tc>
        <w:tc>
          <w:tcPr>
            <w:tcW w:w="6724" w:type="dxa"/>
          </w:tcPr>
          <w:p w14:paraId="315712A9" w14:textId="65B50454" w:rsidR="00F378B0" w:rsidRPr="00B54B9F" w:rsidRDefault="00F378B0" w:rsidP="00161E2F">
            <w:pPr>
              <w:rPr>
                <w:sz w:val="20"/>
              </w:rPr>
            </w:pPr>
            <w:r>
              <w:rPr>
                <w:sz w:val="20"/>
              </w:rPr>
              <w:t xml:space="preserve">insert snipping tool/screenshot of </w:t>
            </w:r>
            <w:proofErr w:type="spellStart"/>
            <w:r>
              <w:rPr>
                <w:sz w:val="20"/>
              </w:rPr>
              <w:t>css</w:t>
            </w:r>
            <w:proofErr w:type="spellEnd"/>
            <w:r>
              <w:rPr>
                <w:sz w:val="20"/>
              </w:rPr>
              <w:t xml:space="preserve"> for </w:t>
            </w:r>
            <w:proofErr w:type="spellStart"/>
            <w:r>
              <w:rPr>
                <w:sz w:val="20"/>
              </w:rPr>
              <w:t>textarea</w:t>
            </w:r>
            <w:proofErr w:type="spellEnd"/>
            <w:r>
              <w:rPr>
                <w:sz w:val="20"/>
              </w:rPr>
              <w:t xml:space="preserve"> (including font hierarchy, adequate height and resize is limited to height but not width)</w:t>
            </w:r>
          </w:p>
        </w:tc>
        <w:tc>
          <w:tcPr>
            <w:tcW w:w="2360" w:type="dxa"/>
          </w:tcPr>
          <w:p w14:paraId="7473AB2B" w14:textId="77777777" w:rsidR="00F378B0" w:rsidRPr="00500677" w:rsidRDefault="00F378B0" w:rsidP="00161E2F">
            <w:pPr>
              <w:rPr>
                <w:sz w:val="20"/>
              </w:rPr>
            </w:pPr>
          </w:p>
        </w:tc>
      </w:tr>
      <w:tr w:rsidR="00F378B0" w14:paraId="54229A4A" w14:textId="77777777" w:rsidTr="00E03A3F">
        <w:tc>
          <w:tcPr>
            <w:tcW w:w="2263" w:type="dxa"/>
          </w:tcPr>
          <w:p w14:paraId="3ABE1C93" w14:textId="1EF05A7F" w:rsidR="00F378B0" w:rsidRPr="00500677" w:rsidRDefault="00F378B0" w:rsidP="00853051">
            <w:pPr>
              <w:rPr>
                <w:sz w:val="20"/>
              </w:rPr>
            </w:pPr>
            <w:r>
              <w:rPr>
                <w:sz w:val="20"/>
              </w:rPr>
              <w:t xml:space="preserve">font </w:t>
            </w:r>
            <w:r w:rsidR="00FE0ADE">
              <w:rPr>
                <w:sz w:val="20"/>
              </w:rPr>
              <w:t xml:space="preserve">stack </w:t>
            </w:r>
            <w:r>
              <w:rPr>
                <w:sz w:val="20"/>
              </w:rPr>
              <w:t>for screen</w:t>
            </w:r>
            <w:r w:rsidR="00B85210">
              <w:rPr>
                <w:sz w:val="20"/>
              </w:rPr>
              <w:t xml:space="preserve"> including at least one online font (</w:t>
            </w:r>
            <w:proofErr w:type="spellStart"/>
            <w:proofErr w:type="gramStart"/>
            <w:r w:rsidR="00B85210">
              <w:rPr>
                <w:sz w:val="20"/>
              </w:rPr>
              <w:t>eg</w:t>
            </w:r>
            <w:proofErr w:type="spellEnd"/>
            <w:proofErr w:type="gramEnd"/>
            <w:r w:rsidR="00B85210">
              <w:rPr>
                <w:sz w:val="20"/>
              </w:rPr>
              <w:t xml:space="preserve"> google fonts or similar)</w:t>
            </w:r>
          </w:p>
        </w:tc>
        <w:tc>
          <w:tcPr>
            <w:tcW w:w="6724" w:type="dxa"/>
          </w:tcPr>
          <w:p w14:paraId="2A5AF44B" w14:textId="39CF11E6" w:rsidR="00F378B0" w:rsidRPr="00B54B9F" w:rsidRDefault="00F378B0" w:rsidP="00853051">
            <w:pPr>
              <w:rPr>
                <w:sz w:val="20"/>
              </w:rPr>
            </w:pPr>
            <w:r>
              <w:rPr>
                <w:sz w:val="20"/>
              </w:rPr>
              <w:t xml:space="preserve">insert </w:t>
            </w:r>
            <w:r w:rsidRPr="00B54B9F">
              <w:rPr>
                <w:sz w:val="20"/>
              </w:rPr>
              <w:t xml:space="preserve">snipping tool/screenshot of </w:t>
            </w:r>
            <w:proofErr w:type="spellStart"/>
            <w:r w:rsidRPr="00B54B9F">
              <w:rPr>
                <w:sz w:val="20"/>
              </w:rPr>
              <w:t>css</w:t>
            </w:r>
            <w:proofErr w:type="spellEnd"/>
            <w:r w:rsidRPr="00B54B9F">
              <w:rPr>
                <w:sz w:val="20"/>
              </w:rPr>
              <w:t xml:space="preserve"> for </w:t>
            </w:r>
            <w:r>
              <w:rPr>
                <w:sz w:val="20"/>
              </w:rPr>
              <w:t>body</w:t>
            </w:r>
          </w:p>
        </w:tc>
        <w:tc>
          <w:tcPr>
            <w:tcW w:w="2360" w:type="dxa"/>
          </w:tcPr>
          <w:p w14:paraId="7E5AA042" w14:textId="77777777" w:rsidR="00F378B0" w:rsidRPr="00500677" w:rsidRDefault="00F378B0" w:rsidP="00853051">
            <w:pPr>
              <w:rPr>
                <w:sz w:val="20"/>
              </w:rPr>
            </w:pPr>
          </w:p>
        </w:tc>
      </w:tr>
      <w:tr w:rsidR="00F378B0" w14:paraId="5D2CADF6" w14:textId="77777777" w:rsidTr="00E03A3F">
        <w:tc>
          <w:tcPr>
            <w:tcW w:w="2263" w:type="dxa"/>
          </w:tcPr>
          <w:p w14:paraId="767C2D7A" w14:textId="635B366E" w:rsidR="00F378B0" w:rsidRPr="00500677" w:rsidRDefault="00F378B0" w:rsidP="00E55706">
            <w:pPr>
              <w:rPr>
                <w:sz w:val="20"/>
              </w:rPr>
            </w:pPr>
            <w:r>
              <w:rPr>
                <w:sz w:val="20"/>
              </w:rPr>
              <w:t>location of hamburger and close buttons</w:t>
            </w:r>
          </w:p>
        </w:tc>
        <w:tc>
          <w:tcPr>
            <w:tcW w:w="6724" w:type="dxa"/>
          </w:tcPr>
          <w:p w14:paraId="14E9A57F" w14:textId="77777777" w:rsidR="00F378B0" w:rsidRPr="00B54B9F" w:rsidRDefault="00F378B0" w:rsidP="00E55706">
            <w:pPr>
              <w:rPr>
                <w:sz w:val="20"/>
              </w:rPr>
            </w:pPr>
            <w:r>
              <w:rPr>
                <w:sz w:val="20"/>
              </w:rPr>
              <w:t>in-class demonstration</w:t>
            </w:r>
          </w:p>
        </w:tc>
        <w:tc>
          <w:tcPr>
            <w:tcW w:w="2360" w:type="dxa"/>
          </w:tcPr>
          <w:p w14:paraId="627EBC7F" w14:textId="77777777" w:rsidR="00F378B0" w:rsidRPr="00500677" w:rsidRDefault="00F378B0" w:rsidP="00E55706">
            <w:pPr>
              <w:rPr>
                <w:sz w:val="20"/>
              </w:rPr>
            </w:pPr>
          </w:p>
        </w:tc>
      </w:tr>
      <w:tr w:rsidR="00F378B0" w14:paraId="1C60EED2" w14:textId="77777777" w:rsidTr="00E03A3F">
        <w:tc>
          <w:tcPr>
            <w:tcW w:w="2263" w:type="dxa"/>
          </w:tcPr>
          <w:p w14:paraId="49FB1472" w14:textId="4FB38F43" w:rsidR="00F378B0" w:rsidRPr="00500677" w:rsidRDefault="00F378B0" w:rsidP="00E55706">
            <w:pPr>
              <w:rPr>
                <w:sz w:val="20"/>
              </w:rPr>
            </w:pPr>
            <w:r>
              <w:rPr>
                <w:sz w:val="20"/>
              </w:rPr>
              <w:t>meaningful text on content links</w:t>
            </w:r>
          </w:p>
        </w:tc>
        <w:tc>
          <w:tcPr>
            <w:tcW w:w="6724" w:type="dxa"/>
          </w:tcPr>
          <w:p w14:paraId="404C374D" w14:textId="77777777" w:rsidR="00F378B0" w:rsidRPr="00B54B9F" w:rsidRDefault="00F378B0" w:rsidP="00E55706">
            <w:pPr>
              <w:rPr>
                <w:sz w:val="20"/>
              </w:rPr>
            </w:pPr>
            <w:r>
              <w:rPr>
                <w:sz w:val="20"/>
              </w:rPr>
              <w:t>in-class demonstration</w:t>
            </w:r>
          </w:p>
        </w:tc>
        <w:tc>
          <w:tcPr>
            <w:tcW w:w="2360" w:type="dxa"/>
          </w:tcPr>
          <w:p w14:paraId="46F24F4D" w14:textId="77777777" w:rsidR="00F378B0" w:rsidRPr="00500677" w:rsidRDefault="00F378B0" w:rsidP="00E55706">
            <w:pPr>
              <w:rPr>
                <w:sz w:val="20"/>
              </w:rPr>
            </w:pPr>
          </w:p>
        </w:tc>
      </w:tr>
      <w:tr w:rsidR="00210AD8" w14:paraId="65E65518" w14:textId="77777777" w:rsidTr="004C0AE1">
        <w:tc>
          <w:tcPr>
            <w:tcW w:w="2263" w:type="dxa"/>
          </w:tcPr>
          <w:p w14:paraId="26EE2972" w14:textId="77777777" w:rsidR="00210AD8" w:rsidRPr="00AB4F47" w:rsidRDefault="00210AD8" w:rsidP="004C0AE1">
            <w:pPr>
              <w:rPr>
                <w:sz w:val="20"/>
              </w:rPr>
            </w:pPr>
            <w:r w:rsidRPr="00AB4F47">
              <w:rPr>
                <w:sz w:val="20"/>
              </w:rPr>
              <w:t>audio/video transcripts</w:t>
            </w:r>
          </w:p>
        </w:tc>
        <w:tc>
          <w:tcPr>
            <w:tcW w:w="6724" w:type="dxa"/>
          </w:tcPr>
          <w:p w14:paraId="19B8B1DD" w14:textId="7BB7CDC9" w:rsidR="00210AD8" w:rsidRPr="00B54B9F" w:rsidRDefault="00210AD8" w:rsidP="004C0AE1">
            <w:pPr>
              <w:rPr>
                <w:sz w:val="20"/>
              </w:rPr>
            </w:pPr>
            <w:r>
              <w:rPr>
                <w:sz w:val="20"/>
              </w:rPr>
              <w:t xml:space="preserve">list the names of any transcript files </w:t>
            </w:r>
            <w:r w:rsidR="00760969">
              <w:rPr>
                <w:sz w:val="20"/>
              </w:rPr>
              <w:t>OR</w:t>
            </w:r>
            <w:r>
              <w:rPr>
                <w:sz w:val="20"/>
              </w:rPr>
              <w:t xml:space="preserve"> type ‘none’</w:t>
            </w:r>
          </w:p>
        </w:tc>
        <w:tc>
          <w:tcPr>
            <w:tcW w:w="2360" w:type="dxa"/>
          </w:tcPr>
          <w:p w14:paraId="5D8C2EA5" w14:textId="77777777" w:rsidR="00210AD8" w:rsidRPr="00500677" w:rsidRDefault="00210AD8" w:rsidP="004C0AE1">
            <w:pPr>
              <w:rPr>
                <w:sz w:val="20"/>
              </w:rPr>
            </w:pPr>
          </w:p>
        </w:tc>
      </w:tr>
      <w:tr w:rsidR="00210AD8" w14:paraId="7E1E1B3F" w14:textId="77777777" w:rsidTr="004C0AE1">
        <w:tc>
          <w:tcPr>
            <w:tcW w:w="2263" w:type="dxa"/>
          </w:tcPr>
          <w:p w14:paraId="28A92445" w14:textId="6094B3E4" w:rsidR="00210AD8" w:rsidRPr="00AB4F47" w:rsidRDefault="00210AD8" w:rsidP="004C0AE1">
            <w:pPr>
              <w:rPr>
                <w:sz w:val="20"/>
              </w:rPr>
            </w:pPr>
            <w:r>
              <w:rPr>
                <w:sz w:val="20"/>
              </w:rPr>
              <w:t>&lt;title&gt; text for</w:t>
            </w:r>
            <w:r w:rsidR="00760969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760969">
              <w:rPr>
                <w:sz w:val="20"/>
              </w:rPr>
              <w:br/>
              <w:t xml:space="preserve">1. </w:t>
            </w:r>
            <w:r>
              <w:rPr>
                <w:sz w:val="20"/>
              </w:rPr>
              <w:t>index.html</w:t>
            </w:r>
            <w:r w:rsidR="00760969">
              <w:rPr>
                <w:sz w:val="20"/>
              </w:rPr>
              <w:br/>
              <w:t xml:space="preserve">2. </w:t>
            </w:r>
            <w:r w:rsidR="00760969">
              <w:rPr>
                <w:sz w:val="20"/>
              </w:rPr>
              <w:t>mens_shoes.html</w:t>
            </w:r>
            <w:r w:rsidR="00760969">
              <w:rPr>
                <w:sz w:val="20"/>
              </w:rPr>
              <w:br/>
              <w:t>3. wo</w:t>
            </w:r>
            <w:r w:rsidR="00760969">
              <w:rPr>
                <w:sz w:val="20"/>
              </w:rPr>
              <w:t>mens_shoes.html</w:t>
            </w:r>
            <w:r w:rsidR="00760969">
              <w:rPr>
                <w:sz w:val="20"/>
              </w:rPr>
              <w:br/>
              <w:t>4.contact.html</w:t>
            </w:r>
          </w:p>
        </w:tc>
        <w:tc>
          <w:tcPr>
            <w:tcW w:w="6724" w:type="dxa"/>
          </w:tcPr>
          <w:p w14:paraId="7BE144C1" w14:textId="31067A75" w:rsidR="00210AD8" w:rsidRPr="00B54B9F" w:rsidRDefault="00210AD8" w:rsidP="004C0AE1">
            <w:pPr>
              <w:rPr>
                <w:sz w:val="20"/>
              </w:rPr>
            </w:pPr>
            <w:r>
              <w:rPr>
                <w:sz w:val="20"/>
              </w:rPr>
              <w:t xml:space="preserve">insert </w:t>
            </w:r>
            <w:r w:rsidRPr="00B54B9F">
              <w:rPr>
                <w:sz w:val="20"/>
              </w:rPr>
              <w:t>snipping tool/screenshot of</w:t>
            </w:r>
            <w:r>
              <w:rPr>
                <w:sz w:val="20"/>
              </w:rPr>
              <w:t xml:space="preserve"> your</w:t>
            </w:r>
            <w:r w:rsidRPr="00B54B9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code for </w:t>
            </w:r>
            <w:r w:rsidR="00760969">
              <w:rPr>
                <w:sz w:val="20"/>
              </w:rPr>
              <w:t xml:space="preserve">each </w:t>
            </w:r>
            <w:r>
              <w:rPr>
                <w:sz w:val="20"/>
              </w:rPr>
              <w:t>&lt;title&gt;</w:t>
            </w:r>
          </w:p>
        </w:tc>
        <w:tc>
          <w:tcPr>
            <w:tcW w:w="2360" w:type="dxa"/>
          </w:tcPr>
          <w:p w14:paraId="0C178A37" w14:textId="77777777" w:rsidR="00210AD8" w:rsidRPr="00500677" w:rsidRDefault="00210AD8" w:rsidP="004C0AE1">
            <w:pPr>
              <w:rPr>
                <w:sz w:val="20"/>
              </w:rPr>
            </w:pPr>
          </w:p>
        </w:tc>
      </w:tr>
      <w:tr w:rsidR="00760969" w14:paraId="4BA81328" w14:textId="77777777" w:rsidTr="00F92539">
        <w:tc>
          <w:tcPr>
            <w:tcW w:w="2263" w:type="dxa"/>
          </w:tcPr>
          <w:p w14:paraId="17C241F0" w14:textId="62FC7B1F" w:rsidR="00760969" w:rsidRDefault="00760969" w:rsidP="00F92539">
            <w:pPr>
              <w:rPr>
                <w:sz w:val="20"/>
              </w:rPr>
            </w:pPr>
            <w:r>
              <w:rPr>
                <w:sz w:val="20"/>
              </w:rPr>
              <w:t xml:space="preserve">all unused images moved from </w:t>
            </w:r>
            <w:r w:rsidR="00306CF0">
              <w:rPr>
                <w:sz w:val="20"/>
              </w:rPr>
              <w:t>/</w:t>
            </w:r>
            <w:r>
              <w:rPr>
                <w:sz w:val="20"/>
              </w:rPr>
              <w:t xml:space="preserve">images </w:t>
            </w:r>
            <w:r>
              <w:rPr>
                <w:sz w:val="20"/>
              </w:rPr>
              <w:lastRenderedPageBreak/>
              <w:t xml:space="preserve">to </w:t>
            </w:r>
            <w:r w:rsidR="00306CF0">
              <w:rPr>
                <w:sz w:val="20"/>
              </w:rPr>
              <w:t>/</w:t>
            </w:r>
            <w:r>
              <w:rPr>
                <w:sz w:val="20"/>
              </w:rPr>
              <w:t>resources folder OR the unused images</w:t>
            </w:r>
            <w:r w:rsidR="00306CF0">
              <w:rPr>
                <w:sz w:val="20"/>
              </w:rPr>
              <w:t xml:space="preserve"> are </w:t>
            </w:r>
            <w:r w:rsidR="00306CF0">
              <w:rPr>
                <w:sz w:val="20"/>
              </w:rPr>
              <w:t>delete</w:t>
            </w:r>
            <w:r w:rsidR="00306CF0">
              <w:rPr>
                <w:sz w:val="20"/>
              </w:rPr>
              <w:t>d from /images</w:t>
            </w:r>
          </w:p>
        </w:tc>
        <w:tc>
          <w:tcPr>
            <w:tcW w:w="6724" w:type="dxa"/>
          </w:tcPr>
          <w:p w14:paraId="12684E09" w14:textId="77777777" w:rsidR="00760969" w:rsidRDefault="00760969" w:rsidP="00F9253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in-class demonstration</w:t>
            </w:r>
          </w:p>
        </w:tc>
        <w:tc>
          <w:tcPr>
            <w:tcW w:w="2360" w:type="dxa"/>
          </w:tcPr>
          <w:p w14:paraId="46866B70" w14:textId="77777777" w:rsidR="00760969" w:rsidRDefault="00760969" w:rsidP="00F92539">
            <w:pPr>
              <w:rPr>
                <w:sz w:val="20"/>
              </w:rPr>
            </w:pPr>
          </w:p>
          <w:p w14:paraId="2DD47C0F" w14:textId="77777777" w:rsidR="00760969" w:rsidRPr="00500677" w:rsidRDefault="00760969" w:rsidP="00F92539">
            <w:pPr>
              <w:rPr>
                <w:sz w:val="20"/>
              </w:rPr>
            </w:pPr>
          </w:p>
        </w:tc>
      </w:tr>
    </w:tbl>
    <w:p w14:paraId="757A27B8" w14:textId="270AF88C" w:rsidR="005A6805" w:rsidRDefault="005A6805" w:rsidP="005A6805"/>
    <w:p w14:paraId="2DB264BE" w14:textId="6474EE1E" w:rsidR="00955688" w:rsidRPr="002739C9" w:rsidRDefault="00955688" w:rsidP="002739C9">
      <w:pPr>
        <w:pStyle w:val="Heading2"/>
        <w:rPr>
          <w:sz w:val="32"/>
          <w:szCs w:val="32"/>
        </w:rPr>
      </w:pPr>
      <w:r w:rsidRPr="002739C9">
        <w:rPr>
          <w:sz w:val="32"/>
          <w:szCs w:val="32"/>
        </w:rPr>
        <w:t>Assessment Documents</w:t>
      </w:r>
    </w:p>
    <w:p w14:paraId="50444B55" w14:textId="77777777" w:rsidR="002739C9" w:rsidRPr="00306CF0" w:rsidRDefault="002739C9" w:rsidP="002739C9">
      <w:pPr>
        <w:tabs>
          <w:tab w:val="clear" w:pos="284"/>
        </w:tabs>
        <w:spacing w:line="360" w:lineRule="auto"/>
        <w:ind w:left="561"/>
        <w:rPr>
          <w:sz w:val="20"/>
        </w:rPr>
      </w:pPr>
      <w:r>
        <w:rPr>
          <w:sz w:val="20"/>
        </w:rPr>
        <w:t>Completed and saved in /resources:</w:t>
      </w:r>
      <w:r>
        <w:rPr>
          <w:sz w:val="20"/>
        </w:rPr>
        <w:br/>
        <w:t>1. student’s own work declaration</w:t>
      </w:r>
      <w:r>
        <w:rPr>
          <w:sz w:val="20"/>
        </w:rPr>
        <w:br/>
        <w:t>2. copyright declaration for images</w:t>
      </w:r>
      <w:r>
        <w:rPr>
          <w:sz w:val="20"/>
        </w:rPr>
        <w:br/>
        <w:t>3. testing – compatibility functionality and validation</w:t>
      </w:r>
      <w:r>
        <w:rPr>
          <w:sz w:val="20"/>
        </w:rPr>
        <w:br/>
        <w:t>4. testing – accessibility and usability</w:t>
      </w:r>
    </w:p>
    <w:p w14:paraId="0641009F" w14:textId="06C17DCD" w:rsidR="005B1488" w:rsidRDefault="005B1488" w:rsidP="005A6805"/>
    <w:p w14:paraId="0B9615F4" w14:textId="77777777" w:rsidR="008B097E" w:rsidRDefault="008B097E" w:rsidP="005A6805"/>
    <w:p w14:paraId="5B21DBB1" w14:textId="77777777" w:rsidR="008B097E" w:rsidRDefault="008B097E" w:rsidP="005A6805"/>
    <w:p w14:paraId="45D7DC3A" w14:textId="77777777" w:rsidR="008B097E" w:rsidRDefault="008B097E" w:rsidP="005A6805"/>
    <w:p w14:paraId="7D694EAC" w14:textId="77777777" w:rsidR="008B097E" w:rsidRDefault="008B097E" w:rsidP="005A6805"/>
    <w:p w14:paraId="23BCC87A" w14:textId="77777777" w:rsidR="008B097E" w:rsidRDefault="008B097E" w:rsidP="005A6805"/>
    <w:sectPr w:rsidR="008B097E" w:rsidSect="00F378B0">
      <w:headerReference w:type="default" r:id="rId14"/>
      <w:footerReference w:type="default" r:id="rId15"/>
      <w:pgSz w:w="16838" w:h="11906" w:orient="landscape"/>
      <w:pgMar w:top="284" w:right="1440" w:bottom="992" w:left="1440" w:header="709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6AD5" w14:textId="77777777" w:rsidR="008B1179" w:rsidRDefault="008B1179" w:rsidP="00A25945">
      <w:pPr>
        <w:spacing w:after="0" w:line="240" w:lineRule="auto"/>
      </w:pPr>
      <w:r>
        <w:separator/>
      </w:r>
    </w:p>
  </w:endnote>
  <w:endnote w:type="continuationSeparator" w:id="0">
    <w:p w14:paraId="4A71E40C" w14:textId="77777777" w:rsidR="008B1179" w:rsidRDefault="008B1179" w:rsidP="00A25945">
      <w:pPr>
        <w:spacing w:after="0" w:line="240" w:lineRule="auto"/>
      </w:pPr>
      <w:r>
        <w:continuationSeparator/>
      </w:r>
    </w:p>
  </w:endnote>
  <w:endnote w:type="continuationNotice" w:id="1">
    <w:p w14:paraId="40634CDB" w14:textId="77777777" w:rsidR="008B1179" w:rsidRDefault="008B117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50C9B" w14:textId="5FDAEF2A" w:rsidR="00A25945" w:rsidRPr="00874F79" w:rsidRDefault="00614BEF" w:rsidP="00500677">
    <w:pPr>
      <w:pStyle w:val="Subtitle"/>
      <w:tabs>
        <w:tab w:val="right" w:pos="13892"/>
      </w:tabs>
      <w:jc w:val="left"/>
      <w:rPr>
        <w:noProof/>
        <w:sz w:val="16"/>
        <w:szCs w:val="16"/>
      </w:rPr>
    </w:pPr>
    <w:r w:rsidRPr="00874F79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76B2E7FB" wp14:editId="596B413D">
              <wp:simplePos x="0" y="0"/>
              <wp:positionH relativeFrom="page">
                <wp:align>right</wp:align>
              </wp:positionH>
              <wp:positionV relativeFrom="page">
                <wp:posOffset>7201786</wp:posOffset>
              </wp:positionV>
              <wp:extent cx="10685042" cy="166724"/>
              <wp:effectExtent l="0" t="0" r="0" b="5080"/>
              <wp:wrapNone/>
              <wp:docPr id="1" name="MSIPCM4b4044cdb38f851227a55d24" descr="{&quot;HashCode&quot;:186232672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5042" cy="16672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5A7AC7" w14:textId="214E1287" w:rsidR="00614BEF" w:rsidRPr="00614BEF" w:rsidRDefault="00614BEF" w:rsidP="00614BEF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B2E7FB" id="_x0000_t202" coordsize="21600,21600" o:spt="202" path="m,l,21600r21600,l21600,xe">
              <v:stroke joinstyle="miter"/>
              <v:path gradientshapeok="t" o:connecttype="rect"/>
            </v:shapetype>
            <v:shape id="MSIPCM4b4044cdb38f851227a55d24" o:spid="_x0000_s1026" type="#_x0000_t202" alt="{&quot;HashCode&quot;:1862326720,&quot;Height&quot;:595.0,&quot;Width&quot;:841.0,&quot;Placement&quot;:&quot;Footer&quot;,&quot;Index&quot;:&quot;Primary&quot;,&quot;Section&quot;:1,&quot;Top&quot;:0.0,&quot;Left&quot;:0.0}" style="position:absolute;margin-left:790.15pt;margin-top:567.05pt;width:841.35pt;height:13.15pt;z-index: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" o:allowincell="f" filled="f" stroked="f" strokeweight=".5pt">
              <v:textbox inset=",0,,0">
                <w:txbxContent>
                  <w:p w14:paraId="545A7AC7" w14:textId="214E1287" w:rsidR="00614BEF" w:rsidRPr="00614BEF" w:rsidRDefault="00614BEF" w:rsidP="00614BEF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25945" w:rsidRPr="00874F79">
      <w:rPr>
        <w:sz w:val="16"/>
        <w:szCs w:val="16"/>
      </w:rPr>
      <w:tab/>
      <w:t xml:space="preserve">Page </w:t>
    </w:r>
    <w:r w:rsidR="00A25945" w:rsidRPr="00874F79">
      <w:rPr>
        <w:sz w:val="16"/>
        <w:szCs w:val="16"/>
      </w:rPr>
      <w:fldChar w:fldCharType="begin"/>
    </w:r>
    <w:r w:rsidR="00A25945" w:rsidRPr="00874F79">
      <w:rPr>
        <w:sz w:val="16"/>
        <w:szCs w:val="16"/>
      </w:rPr>
      <w:instrText xml:space="preserve"> PAGE   \* MERGEFORMAT </w:instrText>
    </w:r>
    <w:r w:rsidR="00A25945" w:rsidRPr="00874F79">
      <w:rPr>
        <w:sz w:val="16"/>
        <w:szCs w:val="16"/>
      </w:rPr>
      <w:fldChar w:fldCharType="separate"/>
    </w:r>
    <w:r w:rsidR="005A6805" w:rsidRPr="00874F79">
      <w:rPr>
        <w:noProof/>
        <w:sz w:val="16"/>
        <w:szCs w:val="16"/>
      </w:rPr>
      <w:t>1</w:t>
    </w:r>
    <w:r w:rsidR="00A25945" w:rsidRPr="00874F79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FDC3C" w14:textId="77777777" w:rsidR="008B1179" w:rsidRDefault="008B1179" w:rsidP="00A25945">
      <w:pPr>
        <w:spacing w:after="0" w:line="240" w:lineRule="auto"/>
      </w:pPr>
      <w:r>
        <w:separator/>
      </w:r>
    </w:p>
  </w:footnote>
  <w:footnote w:type="continuationSeparator" w:id="0">
    <w:p w14:paraId="2D9E478D" w14:textId="77777777" w:rsidR="008B1179" w:rsidRDefault="008B1179" w:rsidP="00A25945">
      <w:pPr>
        <w:spacing w:after="0" w:line="240" w:lineRule="auto"/>
      </w:pPr>
      <w:r>
        <w:continuationSeparator/>
      </w:r>
    </w:p>
  </w:footnote>
  <w:footnote w:type="continuationNotice" w:id="1">
    <w:p w14:paraId="21F917EC" w14:textId="77777777" w:rsidR="008B1179" w:rsidRDefault="008B117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F7B85" w14:textId="77777777" w:rsidR="00F378B0" w:rsidRPr="00F378B0" w:rsidRDefault="00F378B0" w:rsidP="00F378B0">
    <w:pPr>
      <w:spacing w:before="0" w:after="0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634C"/>
    <w:multiLevelType w:val="hybridMultilevel"/>
    <w:tmpl w:val="7CD8107A"/>
    <w:lvl w:ilvl="0" w:tplc="BF06E714"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877FDC"/>
    <w:multiLevelType w:val="hybridMultilevel"/>
    <w:tmpl w:val="7944A144"/>
    <w:lvl w:ilvl="0" w:tplc="58C25C62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87990">
    <w:abstractNumId w:val="7"/>
  </w:num>
  <w:num w:numId="2" w16cid:durableId="1173106755">
    <w:abstractNumId w:val="8"/>
  </w:num>
  <w:num w:numId="3" w16cid:durableId="1049299263">
    <w:abstractNumId w:val="6"/>
  </w:num>
  <w:num w:numId="4" w16cid:durableId="1422481300">
    <w:abstractNumId w:val="2"/>
  </w:num>
  <w:num w:numId="5" w16cid:durableId="723875556">
    <w:abstractNumId w:val="4"/>
  </w:num>
  <w:num w:numId="6" w16cid:durableId="2113430655">
    <w:abstractNumId w:val="3"/>
  </w:num>
  <w:num w:numId="7" w16cid:durableId="371538973">
    <w:abstractNumId w:val="9"/>
  </w:num>
  <w:num w:numId="8" w16cid:durableId="444547940">
    <w:abstractNumId w:val="0"/>
  </w:num>
  <w:num w:numId="9" w16cid:durableId="584538530">
    <w:abstractNumId w:val="1"/>
  </w:num>
  <w:num w:numId="10" w16cid:durableId="1525560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77"/>
    <w:rsid w:val="0000214A"/>
    <w:rsid w:val="0001780C"/>
    <w:rsid w:val="00020120"/>
    <w:rsid w:val="000554AF"/>
    <w:rsid w:val="000750E8"/>
    <w:rsid w:val="00081222"/>
    <w:rsid w:val="0008278E"/>
    <w:rsid w:val="00090DDD"/>
    <w:rsid w:val="000D59DD"/>
    <w:rsid w:val="000E173F"/>
    <w:rsid w:val="000F1566"/>
    <w:rsid w:val="001064EE"/>
    <w:rsid w:val="001142B0"/>
    <w:rsid w:val="001261AB"/>
    <w:rsid w:val="001312BE"/>
    <w:rsid w:val="001A50C3"/>
    <w:rsid w:val="001C3CF1"/>
    <w:rsid w:val="00210AD8"/>
    <w:rsid w:val="002351B5"/>
    <w:rsid w:val="0024011F"/>
    <w:rsid w:val="002739C9"/>
    <w:rsid w:val="00277F5A"/>
    <w:rsid w:val="0029638D"/>
    <w:rsid w:val="002C10C3"/>
    <w:rsid w:val="002E572B"/>
    <w:rsid w:val="002F044B"/>
    <w:rsid w:val="002F23A6"/>
    <w:rsid w:val="00306CF0"/>
    <w:rsid w:val="00314DD0"/>
    <w:rsid w:val="0033120A"/>
    <w:rsid w:val="003832F8"/>
    <w:rsid w:val="003876F3"/>
    <w:rsid w:val="00387771"/>
    <w:rsid w:val="00390799"/>
    <w:rsid w:val="00420316"/>
    <w:rsid w:val="00452D25"/>
    <w:rsid w:val="00453CF1"/>
    <w:rsid w:val="00474BBE"/>
    <w:rsid w:val="004A47DA"/>
    <w:rsid w:val="004D1195"/>
    <w:rsid w:val="004E186E"/>
    <w:rsid w:val="00500677"/>
    <w:rsid w:val="00501944"/>
    <w:rsid w:val="00564215"/>
    <w:rsid w:val="00580E41"/>
    <w:rsid w:val="00585D81"/>
    <w:rsid w:val="00595EAD"/>
    <w:rsid w:val="005A6805"/>
    <w:rsid w:val="005B1488"/>
    <w:rsid w:val="00614BEF"/>
    <w:rsid w:val="006314B1"/>
    <w:rsid w:val="006540BF"/>
    <w:rsid w:val="00693D59"/>
    <w:rsid w:val="006B4F3A"/>
    <w:rsid w:val="006B6163"/>
    <w:rsid w:val="006D740F"/>
    <w:rsid w:val="006E1262"/>
    <w:rsid w:val="006E4083"/>
    <w:rsid w:val="00713AF8"/>
    <w:rsid w:val="0071627B"/>
    <w:rsid w:val="007329C8"/>
    <w:rsid w:val="00746622"/>
    <w:rsid w:val="00760969"/>
    <w:rsid w:val="00790AE1"/>
    <w:rsid w:val="00794CD1"/>
    <w:rsid w:val="007A12C1"/>
    <w:rsid w:val="007B51A8"/>
    <w:rsid w:val="007C1788"/>
    <w:rsid w:val="007D3FD6"/>
    <w:rsid w:val="007F09FD"/>
    <w:rsid w:val="0082212E"/>
    <w:rsid w:val="0082797C"/>
    <w:rsid w:val="008472FD"/>
    <w:rsid w:val="0085456A"/>
    <w:rsid w:val="00874F79"/>
    <w:rsid w:val="0089478F"/>
    <w:rsid w:val="008A61AB"/>
    <w:rsid w:val="008B097E"/>
    <w:rsid w:val="008B1179"/>
    <w:rsid w:val="008D49FD"/>
    <w:rsid w:val="008E2EC0"/>
    <w:rsid w:val="008F3953"/>
    <w:rsid w:val="00925254"/>
    <w:rsid w:val="009371B7"/>
    <w:rsid w:val="00955688"/>
    <w:rsid w:val="00955ECB"/>
    <w:rsid w:val="00987DAE"/>
    <w:rsid w:val="009B7756"/>
    <w:rsid w:val="009C29EC"/>
    <w:rsid w:val="009C342B"/>
    <w:rsid w:val="009C6E77"/>
    <w:rsid w:val="00A25945"/>
    <w:rsid w:val="00AA0446"/>
    <w:rsid w:val="00AA77CE"/>
    <w:rsid w:val="00AB22CB"/>
    <w:rsid w:val="00AB4F47"/>
    <w:rsid w:val="00AB67FD"/>
    <w:rsid w:val="00AC0B77"/>
    <w:rsid w:val="00AC4EA9"/>
    <w:rsid w:val="00AD40E7"/>
    <w:rsid w:val="00AE3E95"/>
    <w:rsid w:val="00B0078E"/>
    <w:rsid w:val="00B00E71"/>
    <w:rsid w:val="00B05E59"/>
    <w:rsid w:val="00B30ADC"/>
    <w:rsid w:val="00B54B9F"/>
    <w:rsid w:val="00B618F1"/>
    <w:rsid w:val="00B70B39"/>
    <w:rsid w:val="00B70F46"/>
    <w:rsid w:val="00B82E0B"/>
    <w:rsid w:val="00B85210"/>
    <w:rsid w:val="00B86765"/>
    <w:rsid w:val="00BC1DA3"/>
    <w:rsid w:val="00C20603"/>
    <w:rsid w:val="00C22A33"/>
    <w:rsid w:val="00C35081"/>
    <w:rsid w:val="00C55ADA"/>
    <w:rsid w:val="00CC3C8F"/>
    <w:rsid w:val="00CC4BCE"/>
    <w:rsid w:val="00D14BB3"/>
    <w:rsid w:val="00D228FF"/>
    <w:rsid w:val="00D62002"/>
    <w:rsid w:val="00D736D4"/>
    <w:rsid w:val="00D9431A"/>
    <w:rsid w:val="00DA0C42"/>
    <w:rsid w:val="00DB3D0B"/>
    <w:rsid w:val="00DC2B94"/>
    <w:rsid w:val="00DF5B00"/>
    <w:rsid w:val="00DF6792"/>
    <w:rsid w:val="00E03A3F"/>
    <w:rsid w:val="00E0598F"/>
    <w:rsid w:val="00E16103"/>
    <w:rsid w:val="00E408A6"/>
    <w:rsid w:val="00E66C06"/>
    <w:rsid w:val="00E8327E"/>
    <w:rsid w:val="00EE208A"/>
    <w:rsid w:val="00EE22AC"/>
    <w:rsid w:val="00F378B0"/>
    <w:rsid w:val="00F55C73"/>
    <w:rsid w:val="00F80415"/>
    <w:rsid w:val="00F8047C"/>
    <w:rsid w:val="00FA3FD7"/>
    <w:rsid w:val="00FC3568"/>
    <w:rsid w:val="00FC722C"/>
    <w:rsid w:val="00FE0ADE"/>
    <w:rsid w:val="00FE1CE4"/>
    <w:rsid w:val="00FE29C0"/>
    <w:rsid w:val="035F7B96"/>
    <w:rsid w:val="104E1794"/>
    <w:rsid w:val="11898BDE"/>
    <w:rsid w:val="145CB61D"/>
    <w:rsid w:val="1DF71C3C"/>
    <w:rsid w:val="256EA0B2"/>
    <w:rsid w:val="277757EE"/>
    <w:rsid w:val="2E7C73E5"/>
    <w:rsid w:val="4C9EFDC4"/>
    <w:rsid w:val="5177CB54"/>
    <w:rsid w:val="56B044A3"/>
    <w:rsid w:val="6B68ED5E"/>
    <w:rsid w:val="727B529A"/>
    <w:rsid w:val="7621DC36"/>
    <w:rsid w:val="7AA46EBC"/>
    <w:rsid w:val="7AF51648"/>
    <w:rsid w:val="7BA38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641A1"/>
  <w15:chartTrackingRefBased/>
  <w15:docId w15:val="{5330A847-6EA7-422C-B558-ACEA54AF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0677"/>
    <w:pPr>
      <w:tabs>
        <w:tab w:val="left" w:pos="284"/>
      </w:tabs>
      <w:spacing w:before="120" w:after="120" w:line="300" w:lineRule="auto"/>
    </w:pPr>
    <w:rPr>
      <w:rFonts w:ascii="Trebuchet MS" w:hAnsi="Trebuchet MS" w:cstheme="minorHAnsi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D1195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5A6805"/>
    <w:pPr>
      <w:spacing w:after="0" w:line="240" w:lineRule="auto"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1142B0"/>
    <w:pPr>
      <w:jc w:val="center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0067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D3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lor.adobe.com/create/color-contrast-analyze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win\Downloads\ROI_docu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63f131b-4af0-4a66-9de1-3f50ca42dcc1" xsi:nil="true"/>
    <_ip_UnifiedCompliancePolicyProperties xmlns="http://schemas.microsoft.com/sharepoint/v3" xsi:nil="true"/>
    <lcf76f155ced4ddcb4097134ff3c332f xmlns="ef3cf082-a517-483c-a298-ae1fa4f2dc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3F13152217E48B268724805695D34" ma:contentTypeVersion="17" ma:contentTypeDescription="Create a new document." ma:contentTypeScope="" ma:versionID="e7f8e7a818fbd67292f672fc26db377c">
  <xsd:schema xmlns:xsd="http://www.w3.org/2001/XMLSchema" xmlns:xs="http://www.w3.org/2001/XMLSchema" xmlns:p="http://schemas.microsoft.com/office/2006/metadata/properties" xmlns:ns1="http://schemas.microsoft.com/sharepoint/v3" xmlns:ns2="ef3cf082-a517-483c-a298-ae1fa4f2dc13" xmlns:ns3="43b73515-7153-4139-aec0-bcf6e1b80ef9" xmlns:ns4="363f131b-4af0-4a66-9de1-3f50ca42dcc1" targetNamespace="http://schemas.microsoft.com/office/2006/metadata/properties" ma:root="true" ma:fieldsID="f9320f6c3ce0a44cb7a59bac93c53e64" ns1:_="" ns2:_="" ns3:_="" ns4:_="">
    <xsd:import namespace="http://schemas.microsoft.com/sharepoint/v3"/>
    <xsd:import namespace="ef3cf082-a517-483c-a298-ae1fa4f2dc13"/>
    <xsd:import namespace="43b73515-7153-4139-aec0-bcf6e1b80ef9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cf082-a517-483c-a298-ae1fa4f2d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b73515-7153-4139-aec0-bcf6e1b80e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02f0689f-d64a-4dc0-ad4b-f33ecced7b69}" ma:internalName="TaxCatchAll" ma:showField="CatchAllData" ma:web="43b73515-7153-4139-aec0-bcf6e1b80e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8FE426-5A02-4080-9759-6FC8B82057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3f131b-4af0-4a66-9de1-3f50ca42dcc1"/>
    <ds:schemaRef ds:uri="ef3cf082-a517-483c-a298-ae1fa4f2dc13"/>
  </ds:schemaRefs>
</ds:datastoreItem>
</file>

<file path=customXml/itemProps2.xml><?xml version="1.0" encoding="utf-8"?>
<ds:datastoreItem xmlns:ds="http://schemas.openxmlformats.org/officeDocument/2006/customXml" ds:itemID="{1E43B004-D949-4E2D-BD87-A6AD8734B4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F02F2-D262-40C7-B98A-59531FD0C1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157FC0-410D-4E79-9676-E60D27E41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3cf082-a517-483c-a298-ae1fa4f2dc13"/>
    <ds:schemaRef ds:uri="43b73515-7153-4139-aec0-bcf6e1b80ef9"/>
    <ds:schemaRef ds:uri="363f131b-4af0-4a66-9de1-3f50ca42d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ROI_document_template.dotx</Template>
  <TotalTime>297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Blainey</dc:creator>
  <cp:keywords/>
  <dc:description/>
  <cp:lastModifiedBy>Robyn Blainey</cp:lastModifiedBy>
  <cp:revision>56</cp:revision>
  <cp:lastPrinted>2023-05-29T07:47:00Z</cp:lastPrinted>
  <dcterms:created xsi:type="dcterms:W3CDTF">2022-10-27T19:40:00Z</dcterms:created>
  <dcterms:modified xsi:type="dcterms:W3CDTF">2023-10-23T07:33:00Z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0x0101004063F13152217E48B268724805695D34</vt:lpwstr>
  </property>
  <property fmtid="{D5CDD505-2E9C-101B-9397-08002B2CF9AE}" pid="3" name="MSIP_Label_70663b86-f2b7-4b32-b286-17269b5dc83f_Enabled">
    <vt:lpwstr>true</vt:lpwstr>
  </property>
  <property fmtid="{D5CDD505-2E9C-101B-9397-08002B2CF9AE}" pid="4" name="MSIP_Label_70663b86-f2b7-4b32-b286-17269b5dc83f_SetDate">
    <vt:lpwstr>2022-08-03T06:58:35Z</vt:lpwstr>
  </property>
  <property fmtid="{D5CDD505-2E9C-101B-9397-08002B2CF9AE}" pid="5" name="MSIP_Label_70663b86-f2b7-4b32-b286-17269b5dc83f_Method">
    <vt:lpwstr>Standard</vt:lpwstr>
  </property>
  <property fmtid="{D5CDD505-2E9C-101B-9397-08002B2CF9AE}" pid="6" name="MSIP_Label_70663b86-f2b7-4b32-b286-17269b5dc83f_Name">
    <vt:lpwstr>OFFICIAL</vt:lpwstr>
  </property>
  <property fmtid="{D5CDD505-2E9C-101B-9397-08002B2CF9AE}" pid="7" name="MSIP_Label_70663b86-f2b7-4b32-b286-17269b5dc83f_SiteId">
    <vt:lpwstr>19537222-55d7-4581-84fb-c2da6e835c74</vt:lpwstr>
  </property>
  <property fmtid="{D5CDD505-2E9C-101B-9397-08002B2CF9AE}" pid="8" name="MSIP_Label_70663b86-f2b7-4b32-b286-17269b5dc83f_ActionId">
    <vt:lpwstr>0ebc8e7f-52fb-4f07-bb03-00000751b446</vt:lpwstr>
  </property>
  <property fmtid="{D5CDD505-2E9C-101B-9397-08002B2CF9AE}" pid="9" name="MSIP_Label_70663b86-f2b7-4b32-b286-17269b5dc83f_ContentBits">
    <vt:lpwstr>3</vt:lpwstr>
  </property>
  <property fmtid="{D5CDD505-2E9C-101B-9397-08002B2CF9AE}" pid="10" name="MediaServiceImageTags">
    <vt:lpwstr/>
  </property>
</Properties>
</file>