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77B6F" w14:textId="77777777" w:rsidR="00B86765" w:rsidRDefault="00B86765" w:rsidP="00B86765">
      <w:pPr>
        <w:spacing w:before="0" w:after="0"/>
      </w:pPr>
      <w:r>
        <w:rPr>
          <w:noProof/>
          <w:color w:val="5B9BD5" w:themeColor="accent1"/>
          <w:sz w:val="36"/>
          <w:szCs w:val="36"/>
        </w:rPr>
        <w:drawing>
          <wp:inline distT="0" distB="0" distL="0" distR="0" wp14:anchorId="67B5F613" wp14:editId="4AAE336F">
            <wp:extent cx="895350" cy="895350"/>
            <wp:effectExtent l="0" t="0" r="0" b="0"/>
            <wp:docPr id="679364493" name="Picture 2" descr="A yellow circle with black text and feet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64493" name="Picture 2" descr="A yellow circle with black text and feet in i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8F3953">
        <w:rPr>
          <w:color w:val="E3BC4D"/>
          <w:position w:val="48"/>
          <w:sz w:val="44"/>
          <w:szCs w:val="44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Website testing checklist</w:t>
      </w:r>
      <w:r>
        <w:t xml:space="preserve">                </w:t>
      </w:r>
    </w:p>
    <w:p w14:paraId="023CA98F" w14:textId="55476CD2" w:rsidR="00500677" w:rsidRPr="00DA0C42" w:rsidRDefault="00C22A33" w:rsidP="00D62002">
      <w:pPr>
        <w:spacing w:before="360"/>
        <w:rPr>
          <w:szCs w:val="24"/>
        </w:rPr>
      </w:pPr>
      <w:r w:rsidRPr="00DA0C42">
        <w:rPr>
          <w:szCs w:val="24"/>
        </w:rPr>
        <w:t>Student Name</w:t>
      </w:r>
      <w:r w:rsidR="00500677" w:rsidRPr="00DA0C42">
        <w:rPr>
          <w:szCs w:val="24"/>
        </w:rPr>
        <w:t xml:space="preserve">: </w:t>
      </w:r>
      <w:r w:rsidR="006B6163">
        <w:rPr>
          <w:szCs w:val="24"/>
        </w:rPr>
        <w:t>____________________</w:t>
      </w:r>
      <w:r w:rsidR="00C20603">
        <w:rPr>
          <w:szCs w:val="24"/>
        </w:rPr>
        <w:t xml:space="preserve">    </w:t>
      </w:r>
    </w:p>
    <w:p w14:paraId="3FA6F033" w14:textId="77777777" w:rsidR="00DA0C42" w:rsidRDefault="00DA0C42" w:rsidP="00500677">
      <w:pPr>
        <w:pStyle w:val="Heading2"/>
      </w:pPr>
    </w:p>
    <w:p w14:paraId="6C417AE2" w14:textId="61901E04" w:rsidR="00500677" w:rsidRPr="00F378B0" w:rsidRDefault="00500677" w:rsidP="00500677">
      <w:pPr>
        <w:pStyle w:val="Heading2"/>
        <w:rPr>
          <w:sz w:val="32"/>
          <w:szCs w:val="32"/>
        </w:rPr>
      </w:pPr>
      <w:r w:rsidRPr="00F378B0">
        <w:rPr>
          <w:sz w:val="32"/>
          <w:szCs w:val="32"/>
        </w:rPr>
        <w:t>Compatibility</w:t>
      </w:r>
      <w:r w:rsidR="004E186E">
        <w:rPr>
          <w:sz w:val="32"/>
          <w:szCs w:val="32"/>
        </w:rPr>
        <w:t>,</w:t>
      </w:r>
      <w:r w:rsidRPr="00F378B0">
        <w:rPr>
          <w:sz w:val="32"/>
          <w:szCs w:val="32"/>
        </w:rPr>
        <w:t xml:space="preserve"> </w:t>
      </w:r>
      <w:proofErr w:type="gramStart"/>
      <w:r w:rsidRPr="00F378B0">
        <w:rPr>
          <w:sz w:val="32"/>
          <w:szCs w:val="32"/>
        </w:rPr>
        <w:t>functionality</w:t>
      </w:r>
      <w:proofErr w:type="gramEnd"/>
      <w:r w:rsidR="004E186E" w:rsidRPr="004E186E">
        <w:rPr>
          <w:sz w:val="32"/>
          <w:szCs w:val="32"/>
        </w:rPr>
        <w:t xml:space="preserve"> </w:t>
      </w:r>
      <w:r w:rsidR="004E186E" w:rsidRPr="00F378B0">
        <w:rPr>
          <w:sz w:val="32"/>
          <w:szCs w:val="32"/>
        </w:rPr>
        <w:t>and</w:t>
      </w:r>
      <w:r w:rsidR="004E186E">
        <w:rPr>
          <w:sz w:val="32"/>
          <w:szCs w:val="32"/>
        </w:rPr>
        <w:t xml:space="preserve"> validation</w:t>
      </w:r>
    </w:p>
    <w:p w14:paraId="76286262" w14:textId="77777777" w:rsidR="00B86765" w:rsidRPr="00B86765" w:rsidRDefault="00B86765" w:rsidP="00B86765">
      <w:pPr>
        <w:spacing w:before="0" w:after="0"/>
        <w:rPr>
          <w:sz w:val="16"/>
          <w:szCs w:val="16"/>
        </w:rPr>
      </w:pPr>
    </w:p>
    <w:p w14:paraId="3AB946D6" w14:textId="00747E1E" w:rsidR="00D228FF" w:rsidRPr="00D228FF" w:rsidRDefault="00D228FF" w:rsidP="00D228FF">
      <w:r>
        <w:t xml:space="preserve">Chrome </w:t>
      </w:r>
      <w:r w:rsidR="00AB22CB">
        <w:t>Desktop</w:t>
      </w:r>
    </w:p>
    <w:tbl>
      <w:tblPr>
        <w:tblStyle w:val="ROItable"/>
        <w:tblW w:w="0" w:type="auto"/>
        <w:tblInd w:w="559" w:type="dxa"/>
        <w:tblLook w:val="04A0" w:firstRow="1" w:lastRow="0" w:firstColumn="1" w:lastColumn="0" w:noHBand="0" w:noVBand="1"/>
      </w:tblPr>
      <w:tblGrid>
        <w:gridCol w:w="2017"/>
        <w:gridCol w:w="4285"/>
        <w:gridCol w:w="2625"/>
        <w:gridCol w:w="2391"/>
      </w:tblGrid>
      <w:tr w:rsidR="00B86765" w:rsidRPr="003832F8" w14:paraId="28A639AF" w14:textId="77777777" w:rsidTr="00B8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tcW w:w="2017" w:type="dxa"/>
          </w:tcPr>
          <w:p w14:paraId="27142931" w14:textId="77777777" w:rsidR="00B86765" w:rsidRPr="003832F8" w:rsidRDefault="00B86765" w:rsidP="00AB22CB">
            <w:pPr>
              <w:spacing w:before="160" w:after="60" w:line="240" w:lineRule="auto"/>
              <w:rPr>
                <w:sz w:val="22"/>
                <w:szCs w:val="22"/>
              </w:rPr>
            </w:pPr>
            <w:r w:rsidRPr="003832F8">
              <w:rPr>
                <w:sz w:val="22"/>
                <w:szCs w:val="22"/>
              </w:rPr>
              <w:t>Page name</w:t>
            </w:r>
          </w:p>
        </w:tc>
        <w:tc>
          <w:tcPr>
            <w:tcW w:w="4285" w:type="dxa"/>
          </w:tcPr>
          <w:p w14:paraId="4AFEC02F" w14:textId="221C8E36" w:rsidR="00B86765" w:rsidRPr="003832F8" w:rsidRDefault="00B86765" w:rsidP="00AB22CB">
            <w:pPr>
              <w:spacing w:before="160" w:after="60" w:line="240" w:lineRule="auto"/>
              <w:rPr>
                <w:sz w:val="22"/>
                <w:szCs w:val="22"/>
              </w:rPr>
            </w:pPr>
            <w:r w:rsidRPr="003832F8">
              <w:rPr>
                <w:sz w:val="22"/>
                <w:szCs w:val="22"/>
              </w:rPr>
              <w:t>Elements being tested</w:t>
            </w:r>
          </w:p>
        </w:tc>
        <w:tc>
          <w:tcPr>
            <w:tcW w:w="2625" w:type="dxa"/>
          </w:tcPr>
          <w:p w14:paraId="2A1FB2C7" w14:textId="79250605" w:rsidR="00B86765" w:rsidRPr="003832F8" w:rsidRDefault="00B86765" w:rsidP="00AB22CB">
            <w:pPr>
              <w:spacing w:before="160" w:after="6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In-class demonstration</w:t>
            </w:r>
          </w:p>
        </w:tc>
        <w:tc>
          <w:tcPr>
            <w:tcW w:w="2391" w:type="dxa"/>
          </w:tcPr>
          <w:p w14:paraId="15584ED7" w14:textId="0E4A2029" w:rsidR="00B86765" w:rsidRPr="003832F8" w:rsidRDefault="00B86765" w:rsidP="00AB22CB">
            <w:pPr>
              <w:spacing w:before="160" w:after="60" w:line="240" w:lineRule="auto"/>
              <w:rPr>
                <w:sz w:val="22"/>
                <w:szCs w:val="22"/>
              </w:rPr>
            </w:pPr>
            <w:r w:rsidRPr="003832F8">
              <w:rPr>
                <w:sz w:val="22"/>
                <w:szCs w:val="22"/>
              </w:rPr>
              <w:t>Resub Items</w:t>
            </w:r>
          </w:p>
        </w:tc>
      </w:tr>
      <w:tr w:rsidR="00B86765" w:rsidRPr="003832F8" w14:paraId="38CBFF5B" w14:textId="77777777" w:rsidTr="00B86765">
        <w:tc>
          <w:tcPr>
            <w:tcW w:w="2017" w:type="dxa"/>
          </w:tcPr>
          <w:p w14:paraId="0BFFBB01" w14:textId="44DD3C0D" w:rsidR="00B86765" w:rsidRPr="003832F8" w:rsidRDefault="00B86765" w:rsidP="00874F79">
            <w:pPr>
              <w:spacing w:line="240" w:lineRule="auto"/>
              <w:rPr>
                <w:sz w:val="20"/>
              </w:rPr>
            </w:pPr>
            <w:r w:rsidRPr="003832F8">
              <w:rPr>
                <w:sz w:val="20"/>
              </w:rPr>
              <w:t>index.html</w:t>
            </w:r>
          </w:p>
        </w:tc>
        <w:tc>
          <w:tcPr>
            <w:tcW w:w="4285" w:type="dxa"/>
          </w:tcPr>
          <w:p w14:paraId="16791FAD" w14:textId="07B64588" w:rsidR="00B86765" w:rsidRPr="003832F8" w:rsidRDefault="00B86765" w:rsidP="00874F79">
            <w:pPr>
              <w:spacing w:line="240" w:lineRule="auto"/>
              <w:rPr>
                <w:sz w:val="20"/>
              </w:rPr>
            </w:pPr>
            <w:r w:rsidRPr="003832F8">
              <w:rPr>
                <w:sz w:val="20"/>
              </w:rPr>
              <w:t>headings / text / images / links / key items</w:t>
            </w:r>
          </w:p>
        </w:tc>
        <w:tc>
          <w:tcPr>
            <w:tcW w:w="2625" w:type="dxa"/>
          </w:tcPr>
          <w:p w14:paraId="3FC0E187" w14:textId="1C64E614" w:rsidR="00B86765" w:rsidRPr="003832F8" w:rsidRDefault="00B86765" w:rsidP="00D62002">
            <w:pPr>
              <w:tabs>
                <w:tab w:val="clear" w:pos="284"/>
                <w:tab w:val="left" w:pos="0"/>
              </w:tabs>
              <w:spacing w:line="240" w:lineRule="auto"/>
              <w:ind w:right="-7"/>
              <w:jc w:val="center"/>
              <w:rPr>
                <w:sz w:val="20"/>
              </w:rPr>
            </w:pPr>
          </w:p>
        </w:tc>
        <w:tc>
          <w:tcPr>
            <w:tcW w:w="2391" w:type="dxa"/>
          </w:tcPr>
          <w:p w14:paraId="4E32E0EB" w14:textId="77777777" w:rsidR="00B86765" w:rsidRPr="003832F8" w:rsidRDefault="00B86765" w:rsidP="00874F79">
            <w:pPr>
              <w:spacing w:line="240" w:lineRule="auto"/>
              <w:rPr>
                <w:sz w:val="20"/>
              </w:rPr>
            </w:pPr>
          </w:p>
        </w:tc>
      </w:tr>
      <w:tr w:rsidR="00B86765" w:rsidRPr="003832F8" w14:paraId="5F342A8C" w14:textId="77777777" w:rsidTr="00B86765">
        <w:tc>
          <w:tcPr>
            <w:tcW w:w="2017" w:type="dxa"/>
          </w:tcPr>
          <w:p w14:paraId="6E35CFCA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mens_shoes.html</w:t>
            </w:r>
          </w:p>
        </w:tc>
        <w:tc>
          <w:tcPr>
            <w:tcW w:w="4285" w:type="dxa"/>
          </w:tcPr>
          <w:p w14:paraId="21717C7C" w14:textId="0D242D6F" w:rsidR="00B86765" w:rsidRPr="003832F8" w:rsidRDefault="00B86765" w:rsidP="00D83B71">
            <w:pPr>
              <w:spacing w:line="240" w:lineRule="auto"/>
              <w:rPr>
                <w:sz w:val="20"/>
              </w:rPr>
            </w:pPr>
            <w:r w:rsidRPr="003832F8">
              <w:rPr>
                <w:sz w:val="20"/>
              </w:rPr>
              <w:t>headings / text / images / links</w:t>
            </w:r>
            <w:r>
              <w:rPr>
                <w:sz w:val="20"/>
              </w:rPr>
              <w:t xml:space="preserve"> / table</w:t>
            </w:r>
            <w:r w:rsidRPr="003832F8">
              <w:rPr>
                <w:sz w:val="20"/>
              </w:rPr>
              <w:t xml:space="preserve"> etc</w:t>
            </w:r>
          </w:p>
        </w:tc>
        <w:tc>
          <w:tcPr>
            <w:tcW w:w="2625" w:type="dxa"/>
          </w:tcPr>
          <w:p w14:paraId="19C15D84" w14:textId="77777777" w:rsidR="00B86765" w:rsidRPr="003832F8" w:rsidRDefault="00B86765" w:rsidP="00D83B7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2391" w:type="dxa"/>
          </w:tcPr>
          <w:p w14:paraId="2A2D5AD6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</w:p>
        </w:tc>
      </w:tr>
      <w:tr w:rsidR="00B86765" w:rsidRPr="003832F8" w14:paraId="3BFFF8BC" w14:textId="77777777" w:rsidTr="00B86765">
        <w:tc>
          <w:tcPr>
            <w:tcW w:w="2017" w:type="dxa"/>
          </w:tcPr>
          <w:p w14:paraId="0510199C" w14:textId="186CF9D6" w:rsidR="00B86765" w:rsidRPr="003832F8" w:rsidRDefault="00B86765" w:rsidP="00874F7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womens_shoes.html</w:t>
            </w:r>
          </w:p>
        </w:tc>
        <w:tc>
          <w:tcPr>
            <w:tcW w:w="4285" w:type="dxa"/>
          </w:tcPr>
          <w:p w14:paraId="5289A7A5" w14:textId="40D284BE" w:rsidR="00B86765" w:rsidRPr="003832F8" w:rsidRDefault="00B86765" w:rsidP="00874F79">
            <w:pPr>
              <w:spacing w:line="240" w:lineRule="auto"/>
              <w:rPr>
                <w:sz w:val="20"/>
              </w:rPr>
            </w:pPr>
            <w:r w:rsidRPr="003832F8">
              <w:rPr>
                <w:sz w:val="20"/>
              </w:rPr>
              <w:t>headings / text / images / links</w:t>
            </w:r>
            <w:r>
              <w:rPr>
                <w:sz w:val="20"/>
              </w:rPr>
              <w:t xml:space="preserve"> / table</w:t>
            </w:r>
            <w:r w:rsidRPr="003832F8">
              <w:rPr>
                <w:sz w:val="20"/>
              </w:rPr>
              <w:t xml:space="preserve"> etc</w:t>
            </w:r>
          </w:p>
        </w:tc>
        <w:tc>
          <w:tcPr>
            <w:tcW w:w="2625" w:type="dxa"/>
          </w:tcPr>
          <w:p w14:paraId="05F13A10" w14:textId="65DB5545" w:rsidR="00B86765" w:rsidRPr="003832F8" w:rsidRDefault="00B86765" w:rsidP="00874F7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2391" w:type="dxa"/>
          </w:tcPr>
          <w:p w14:paraId="327D00A3" w14:textId="77777777" w:rsidR="00B86765" w:rsidRPr="003832F8" w:rsidRDefault="00B86765" w:rsidP="00874F79">
            <w:pPr>
              <w:spacing w:line="240" w:lineRule="auto"/>
              <w:rPr>
                <w:sz w:val="20"/>
              </w:rPr>
            </w:pPr>
          </w:p>
        </w:tc>
      </w:tr>
      <w:tr w:rsidR="00B86765" w:rsidRPr="003832F8" w14:paraId="5291655F" w14:textId="77777777" w:rsidTr="00B86765">
        <w:tc>
          <w:tcPr>
            <w:tcW w:w="2017" w:type="dxa"/>
            <w:tcBorders>
              <w:bottom w:val="single" w:sz="6" w:space="0" w:color="000000"/>
            </w:tcBorders>
          </w:tcPr>
          <w:p w14:paraId="65F607BB" w14:textId="3AF643E7" w:rsidR="00B86765" w:rsidRPr="003832F8" w:rsidRDefault="00B86765" w:rsidP="00874F79">
            <w:pPr>
              <w:spacing w:line="240" w:lineRule="auto"/>
              <w:rPr>
                <w:sz w:val="20"/>
              </w:rPr>
            </w:pPr>
            <w:r w:rsidRPr="003832F8">
              <w:rPr>
                <w:sz w:val="20"/>
              </w:rPr>
              <w:t>contact.html</w:t>
            </w:r>
          </w:p>
        </w:tc>
        <w:tc>
          <w:tcPr>
            <w:tcW w:w="4285" w:type="dxa"/>
            <w:tcBorders>
              <w:bottom w:val="single" w:sz="6" w:space="0" w:color="000000"/>
            </w:tcBorders>
          </w:tcPr>
          <w:p w14:paraId="7731600B" w14:textId="4311FC54" w:rsidR="00B86765" w:rsidRPr="003832F8" w:rsidRDefault="00B86765" w:rsidP="00874F79">
            <w:pPr>
              <w:spacing w:line="240" w:lineRule="auto"/>
              <w:rPr>
                <w:sz w:val="20"/>
              </w:rPr>
            </w:pPr>
            <w:r w:rsidRPr="003832F8">
              <w:rPr>
                <w:sz w:val="20"/>
              </w:rPr>
              <w:t>text / images / links /</w:t>
            </w:r>
            <w:r>
              <w:rPr>
                <w:sz w:val="20"/>
              </w:rPr>
              <w:t xml:space="preserve"> form</w:t>
            </w:r>
            <w:r w:rsidRPr="003832F8">
              <w:rPr>
                <w:sz w:val="20"/>
              </w:rPr>
              <w:t xml:space="preserve"> elements etc</w:t>
            </w:r>
          </w:p>
        </w:tc>
        <w:tc>
          <w:tcPr>
            <w:tcW w:w="2625" w:type="dxa"/>
            <w:tcBorders>
              <w:bottom w:val="single" w:sz="6" w:space="0" w:color="000000"/>
            </w:tcBorders>
          </w:tcPr>
          <w:p w14:paraId="3C3E7DA8" w14:textId="2A632743" w:rsidR="00B86765" w:rsidRPr="003832F8" w:rsidRDefault="00B86765" w:rsidP="00874F79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bottom w:val="single" w:sz="6" w:space="0" w:color="000000"/>
            </w:tcBorders>
          </w:tcPr>
          <w:p w14:paraId="6AE1916E" w14:textId="77777777" w:rsidR="00B86765" w:rsidRPr="003832F8" w:rsidRDefault="00B86765" w:rsidP="00874F79">
            <w:pPr>
              <w:spacing w:line="240" w:lineRule="auto"/>
              <w:rPr>
                <w:sz w:val="20"/>
              </w:rPr>
            </w:pPr>
          </w:p>
        </w:tc>
      </w:tr>
    </w:tbl>
    <w:p w14:paraId="3DCEE060" w14:textId="77777777" w:rsidR="00874F79" w:rsidRDefault="00874F79" w:rsidP="00874F79">
      <w:pPr>
        <w:spacing w:after="0" w:line="240" w:lineRule="auto"/>
      </w:pPr>
    </w:p>
    <w:p w14:paraId="29BCB8CA" w14:textId="1AF65397" w:rsidR="00874F79" w:rsidRPr="00D228FF" w:rsidRDefault="00874F79" w:rsidP="00874F79">
      <w:r>
        <w:t>Chrome Mobile Emulation</w:t>
      </w:r>
    </w:p>
    <w:tbl>
      <w:tblPr>
        <w:tblStyle w:val="ROItable"/>
        <w:tblW w:w="0" w:type="auto"/>
        <w:tblInd w:w="559" w:type="dxa"/>
        <w:tblLook w:val="04A0" w:firstRow="1" w:lastRow="0" w:firstColumn="1" w:lastColumn="0" w:noHBand="0" w:noVBand="1"/>
      </w:tblPr>
      <w:tblGrid>
        <w:gridCol w:w="2017"/>
        <w:gridCol w:w="4285"/>
        <w:gridCol w:w="2625"/>
        <w:gridCol w:w="2391"/>
      </w:tblGrid>
      <w:tr w:rsidR="00B86765" w:rsidRPr="003832F8" w14:paraId="78A67285" w14:textId="77777777" w:rsidTr="00B8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tcW w:w="2017" w:type="dxa"/>
          </w:tcPr>
          <w:p w14:paraId="67043665" w14:textId="77777777" w:rsidR="00B86765" w:rsidRPr="003832F8" w:rsidRDefault="00B86765" w:rsidP="00D83B71">
            <w:pPr>
              <w:spacing w:before="160" w:after="60" w:line="240" w:lineRule="auto"/>
              <w:rPr>
                <w:sz w:val="22"/>
                <w:szCs w:val="22"/>
              </w:rPr>
            </w:pPr>
            <w:r w:rsidRPr="003832F8">
              <w:rPr>
                <w:sz w:val="22"/>
                <w:szCs w:val="22"/>
              </w:rPr>
              <w:t>Page name</w:t>
            </w:r>
          </w:p>
        </w:tc>
        <w:tc>
          <w:tcPr>
            <w:tcW w:w="4285" w:type="dxa"/>
          </w:tcPr>
          <w:p w14:paraId="27A7A732" w14:textId="77777777" w:rsidR="00B86765" w:rsidRPr="003832F8" w:rsidRDefault="00B86765" w:rsidP="00D83B71">
            <w:pPr>
              <w:spacing w:before="160" w:after="60" w:line="240" w:lineRule="auto"/>
              <w:rPr>
                <w:sz w:val="22"/>
                <w:szCs w:val="22"/>
              </w:rPr>
            </w:pPr>
            <w:r w:rsidRPr="003832F8">
              <w:rPr>
                <w:sz w:val="22"/>
                <w:szCs w:val="22"/>
              </w:rPr>
              <w:t>Elements being tested</w:t>
            </w:r>
          </w:p>
        </w:tc>
        <w:tc>
          <w:tcPr>
            <w:tcW w:w="2625" w:type="dxa"/>
          </w:tcPr>
          <w:p w14:paraId="65C5EF38" w14:textId="77777777" w:rsidR="00B86765" w:rsidRPr="003832F8" w:rsidRDefault="00B86765" w:rsidP="00D83B71">
            <w:pPr>
              <w:spacing w:before="160" w:after="6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In-class demonstration</w:t>
            </w:r>
          </w:p>
        </w:tc>
        <w:tc>
          <w:tcPr>
            <w:tcW w:w="2391" w:type="dxa"/>
          </w:tcPr>
          <w:p w14:paraId="7577312D" w14:textId="77777777" w:rsidR="00B86765" w:rsidRPr="003832F8" w:rsidRDefault="00B86765" w:rsidP="00D83B71">
            <w:pPr>
              <w:spacing w:before="160" w:after="60" w:line="240" w:lineRule="auto"/>
              <w:rPr>
                <w:sz w:val="22"/>
                <w:szCs w:val="22"/>
              </w:rPr>
            </w:pPr>
            <w:r w:rsidRPr="003832F8">
              <w:rPr>
                <w:sz w:val="22"/>
                <w:szCs w:val="22"/>
              </w:rPr>
              <w:t>Resub Items</w:t>
            </w:r>
          </w:p>
        </w:tc>
      </w:tr>
      <w:tr w:rsidR="00B86765" w:rsidRPr="003832F8" w14:paraId="195E8F5D" w14:textId="77777777" w:rsidTr="00B86765">
        <w:tc>
          <w:tcPr>
            <w:tcW w:w="2017" w:type="dxa"/>
          </w:tcPr>
          <w:p w14:paraId="24845D2B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  <w:r w:rsidRPr="003832F8">
              <w:rPr>
                <w:sz w:val="20"/>
              </w:rPr>
              <w:t>index.html</w:t>
            </w:r>
          </w:p>
        </w:tc>
        <w:tc>
          <w:tcPr>
            <w:tcW w:w="4285" w:type="dxa"/>
          </w:tcPr>
          <w:p w14:paraId="04F6F00D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  <w:r w:rsidRPr="003832F8">
              <w:rPr>
                <w:sz w:val="20"/>
              </w:rPr>
              <w:t>headings / text / images / links / key items</w:t>
            </w:r>
          </w:p>
        </w:tc>
        <w:tc>
          <w:tcPr>
            <w:tcW w:w="2625" w:type="dxa"/>
          </w:tcPr>
          <w:p w14:paraId="1063C365" w14:textId="77777777" w:rsidR="00B86765" w:rsidRPr="003832F8" w:rsidRDefault="00B86765" w:rsidP="00D83B71">
            <w:pPr>
              <w:tabs>
                <w:tab w:val="clear" w:pos="284"/>
                <w:tab w:val="left" w:pos="0"/>
              </w:tabs>
              <w:spacing w:line="240" w:lineRule="auto"/>
              <w:ind w:right="-7"/>
              <w:jc w:val="center"/>
              <w:rPr>
                <w:sz w:val="20"/>
              </w:rPr>
            </w:pPr>
          </w:p>
        </w:tc>
        <w:tc>
          <w:tcPr>
            <w:tcW w:w="2391" w:type="dxa"/>
          </w:tcPr>
          <w:p w14:paraId="5E4BB4A9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</w:p>
        </w:tc>
      </w:tr>
      <w:tr w:rsidR="00B86765" w:rsidRPr="003832F8" w14:paraId="2D5BF0E4" w14:textId="77777777" w:rsidTr="00B86765">
        <w:tc>
          <w:tcPr>
            <w:tcW w:w="2017" w:type="dxa"/>
          </w:tcPr>
          <w:p w14:paraId="5BAE9FB3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mens_shoes.html</w:t>
            </w:r>
          </w:p>
        </w:tc>
        <w:tc>
          <w:tcPr>
            <w:tcW w:w="4285" w:type="dxa"/>
          </w:tcPr>
          <w:p w14:paraId="553189B7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  <w:r w:rsidRPr="003832F8">
              <w:rPr>
                <w:sz w:val="20"/>
              </w:rPr>
              <w:t>headings / text / images / links</w:t>
            </w:r>
            <w:r>
              <w:rPr>
                <w:sz w:val="20"/>
              </w:rPr>
              <w:t xml:space="preserve"> / table</w:t>
            </w:r>
            <w:r w:rsidRPr="003832F8">
              <w:rPr>
                <w:sz w:val="20"/>
              </w:rPr>
              <w:t xml:space="preserve"> etc</w:t>
            </w:r>
          </w:p>
        </w:tc>
        <w:tc>
          <w:tcPr>
            <w:tcW w:w="2625" w:type="dxa"/>
          </w:tcPr>
          <w:p w14:paraId="687D1CB3" w14:textId="77777777" w:rsidR="00B86765" w:rsidRPr="003832F8" w:rsidRDefault="00B86765" w:rsidP="00D83B7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2391" w:type="dxa"/>
          </w:tcPr>
          <w:p w14:paraId="22C2FC76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</w:p>
        </w:tc>
      </w:tr>
      <w:tr w:rsidR="00B86765" w:rsidRPr="003832F8" w14:paraId="53E5364B" w14:textId="77777777" w:rsidTr="00B86765">
        <w:tc>
          <w:tcPr>
            <w:tcW w:w="2017" w:type="dxa"/>
          </w:tcPr>
          <w:p w14:paraId="3B35333E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womens_shoes.html</w:t>
            </w:r>
          </w:p>
        </w:tc>
        <w:tc>
          <w:tcPr>
            <w:tcW w:w="4285" w:type="dxa"/>
          </w:tcPr>
          <w:p w14:paraId="02FBB841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  <w:r w:rsidRPr="003832F8">
              <w:rPr>
                <w:sz w:val="20"/>
              </w:rPr>
              <w:t>headings / text / images / links</w:t>
            </w:r>
            <w:r>
              <w:rPr>
                <w:sz w:val="20"/>
              </w:rPr>
              <w:t xml:space="preserve"> / table</w:t>
            </w:r>
            <w:r w:rsidRPr="003832F8">
              <w:rPr>
                <w:sz w:val="20"/>
              </w:rPr>
              <w:t xml:space="preserve"> etc</w:t>
            </w:r>
          </w:p>
        </w:tc>
        <w:tc>
          <w:tcPr>
            <w:tcW w:w="2625" w:type="dxa"/>
          </w:tcPr>
          <w:p w14:paraId="0DD84A37" w14:textId="77777777" w:rsidR="00B86765" w:rsidRPr="003832F8" w:rsidRDefault="00B86765" w:rsidP="00D83B7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2391" w:type="dxa"/>
          </w:tcPr>
          <w:p w14:paraId="3DA3E717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</w:p>
        </w:tc>
      </w:tr>
      <w:tr w:rsidR="00B86765" w:rsidRPr="003832F8" w14:paraId="2E49A36B" w14:textId="77777777" w:rsidTr="00B86765">
        <w:tc>
          <w:tcPr>
            <w:tcW w:w="2017" w:type="dxa"/>
            <w:tcBorders>
              <w:bottom w:val="single" w:sz="6" w:space="0" w:color="000000"/>
            </w:tcBorders>
          </w:tcPr>
          <w:p w14:paraId="1B60CC64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  <w:r w:rsidRPr="003832F8">
              <w:rPr>
                <w:sz w:val="20"/>
              </w:rPr>
              <w:lastRenderedPageBreak/>
              <w:t>contact.html</w:t>
            </w:r>
          </w:p>
        </w:tc>
        <w:tc>
          <w:tcPr>
            <w:tcW w:w="4285" w:type="dxa"/>
            <w:tcBorders>
              <w:bottom w:val="single" w:sz="6" w:space="0" w:color="000000"/>
            </w:tcBorders>
          </w:tcPr>
          <w:p w14:paraId="6B8DD671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  <w:r w:rsidRPr="003832F8">
              <w:rPr>
                <w:sz w:val="20"/>
              </w:rPr>
              <w:t>text / images / links /</w:t>
            </w:r>
            <w:r>
              <w:rPr>
                <w:sz w:val="20"/>
              </w:rPr>
              <w:t xml:space="preserve"> form</w:t>
            </w:r>
            <w:r w:rsidRPr="003832F8">
              <w:rPr>
                <w:sz w:val="20"/>
              </w:rPr>
              <w:t xml:space="preserve"> elements etc</w:t>
            </w:r>
          </w:p>
        </w:tc>
        <w:tc>
          <w:tcPr>
            <w:tcW w:w="2625" w:type="dxa"/>
            <w:tcBorders>
              <w:bottom w:val="single" w:sz="6" w:space="0" w:color="000000"/>
            </w:tcBorders>
          </w:tcPr>
          <w:p w14:paraId="3B689D25" w14:textId="77777777" w:rsidR="00B86765" w:rsidRPr="003832F8" w:rsidRDefault="00B86765" w:rsidP="00D83B7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bottom w:val="single" w:sz="6" w:space="0" w:color="000000"/>
            </w:tcBorders>
          </w:tcPr>
          <w:p w14:paraId="37616417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</w:p>
        </w:tc>
      </w:tr>
    </w:tbl>
    <w:p w14:paraId="5B4ACD3F" w14:textId="77777777" w:rsidR="00B86765" w:rsidRDefault="00B86765" w:rsidP="00B86765"/>
    <w:p w14:paraId="047D9F6D" w14:textId="057990B4" w:rsidR="00B86765" w:rsidRPr="00D228FF" w:rsidRDefault="00B86765" w:rsidP="00B86765">
      <w:r>
        <w:t>Edge Desktop</w:t>
      </w:r>
    </w:p>
    <w:tbl>
      <w:tblPr>
        <w:tblStyle w:val="ROItable"/>
        <w:tblW w:w="0" w:type="auto"/>
        <w:tblInd w:w="559" w:type="dxa"/>
        <w:tblLook w:val="04A0" w:firstRow="1" w:lastRow="0" w:firstColumn="1" w:lastColumn="0" w:noHBand="0" w:noVBand="1"/>
      </w:tblPr>
      <w:tblGrid>
        <w:gridCol w:w="2017"/>
        <w:gridCol w:w="4285"/>
        <w:gridCol w:w="2625"/>
        <w:gridCol w:w="2391"/>
      </w:tblGrid>
      <w:tr w:rsidR="00B86765" w:rsidRPr="003832F8" w14:paraId="6AA2CCC5" w14:textId="77777777" w:rsidTr="00D83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tcW w:w="2017" w:type="dxa"/>
          </w:tcPr>
          <w:p w14:paraId="6259D7C3" w14:textId="77777777" w:rsidR="00B86765" w:rsidRPr="003832F8" w:rsidRDefault="00B86765" w:rsidP="00D83B71">
            <w:pPr>
              <w:spacing w:before="160" w:after="60" w:line="240" w:lineRule="auto"/>
              <w:rPr>
                <w:sz w:val="22"/>
                <w:szCs w:val="22"/>
              </w:rPr>
            </w:pPr>
            <w:r w:rsidRPr="003832F8">
              <w:rPr>
                <w:sz w:val="22"/>
                <w:szCs w:val="22"/>
              </w:rPr>
              <w:t>Page name</w:t>
            </w:r>
          </w:p>
        </w:tc>
        <w:tc>
          <w:tcPr>
            <w:tcW w:w="4285" w:type="dxa"/>
          </w:tcPr>
          <w:p w14:paraId="2BB73267" w14:textId="77777777" w:rsidR="00B86765" w:rsidRPr="003832F8" w:rsidRDefault="00B86765" w:rsidP="00D83B71">
            <w:pPr>
              <w:spacing w:before="160" w:after="60" w:line="240" w:lineRule="auto"/>
              <w:rPr>
                <w:sz w:val="22"/>
                <w:szCs w:val="22"/>
              </w:rPr>
            </w:pPr>
            <w:r w:rsidRPr="003832F8">
              <w:rPr>
                <w:sz w:val="22"/>
                <w:szCs w:val="22"/>
              </w:rPr>
              <w:t>Elements being tested</w:t>
            </w:r>
          </w:p>
        </w:tc>
        <w:tc>
          <w:tcPr>
            <w:tcW w:w="2625" w:type="dxa"/>
          </w:tcPr>
          <w:p w14:paraId="2E1555BD" w14:textId="77777777" w:rsidR="00B86765" w:rsidRPr="003832F8" w:rsidRDefault="00B86765" w:rsidP="00D83B71">
            <w:pPr>
              <w:spacing w:before="160" w:after="6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In-class demonstration</w:t>
            </w:r>
          </w:p>
        </w:tc>
        <w:tc>
          <w:tcPr>
            <w:tcW w:w="2391" w:type="dxa"/>
          </w:tcPr>
          <w:p w14:paraId="0386EF9B" w14:textId="77777777" w:rsidR="00B86765" w:rsidRPr="003832F8" w:rsidRDefault="00B86765" w:rsidP="00D83B71">
            <w:pPr>
              <w:spacing w:before="160" w:after="60" w:line="240" w:lineRule="auto"/>
              <w:rPr>
                <w:sz w:val="22"/>
                <w:szCs w:val="22"/>
              </w:rPr>
            </w:pPr>
            <w:r w:rsidRPr="003832F8">
              <w:rPr>
                <w:sz w:val="22"/>
                <w:szCs w:val="22"/>
              </w:rPr>
              <w:t>Resub Items</w:t>
            </w:r>
          </w:p>
        </w:tc>
      </w:tr>
      <w:tr w:rsidR="00B86765" w:rsidRPr="003832F8" w14:paraId="70965490" w14:textId="77777777" w:rsidTr="00D83B71">
        <w:tc>
          <w:tcPr>
            <w:tcW w:w="2017" w:type="dxa"/>
          </w:tcPr>
          <w:p w14:paraId="02969C01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  <w:r w:rsidRPr="003832F8">
              <w:rPr>
                <w:sz w:val="20"/>
              </w:rPr>
              <w:t>index.html</w:t>
            </w:r>
          </w:p>
        </w:tc>
        <w:tc>
          <w:tcPr>
            <w:tcW w:w="4285" w:type="dxa"/>
          </w:tcPr>
          <w:p w14:paraId="66EB7E32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  <w:r w:rsidRPr="003832F8">
              <w:rPr>
                <w:sz w:val="20"/>
              </w:rPr>
              <w:t>headings / text / images / links / key items</w:t>
            </w:r>
          </w:p>
        </w:tc>
        <w:tc>
          <w:tcPr>
            <w:tcW w:w="2625" w:type="dxa"/>
          </w:tcPr>
          <w:p w14:paraId="735527F8" w14:textId="77777777" w:rsidR="00B86765" w:rsidRPr="003832F8" w:rsidRDefault="00B86765" w:rsidP="00D83B71">
            <w:pPr>
              <w:tabs>
                <w:tab w:val="clear" w:pos="284"/>
                <w:tab w:val="left" w:pos="0"/>
              </w:tabs>
              <w:spacing w:line="240" w:lineRule="auto"/>
              <w:ind w:right="-7"/>
              <w:jc w:val="center"/>
              <w:rPr>
                <w:sz w:val="20"/>
              </w:rPr>
            </w:pPr>
          </w:p>
        </w:tc>
        <w:tc>
          <w:tcPr>
            <w:tcW w:w="2391" w:type="dxa"/>
          </w:tcPr>
          <w:p w14:paraId="24EB43D7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</w:p>
        </w:tc>
      </w:tr>
      <w:tr w:rsidR="00B86765" w:rsidRPr="003832F8" w14:paraId="6E1A5EE5" w14:textId="77777777" w:rsidTr="00D83B71">
        <w:tc>
          <w:tcPr>
            <w:tcW w:w="2017" w:type="dxa"/>
          </w:tcPr>
          <w:p w14:paraId="523700C3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mens_shoes.html</w:t>
            </w:r>
          </w:p>
        </w:tc>
        <w:tc>
          <w:tcPr>
            <w:tcW w:w="4285" w:type="dxa"/>
          </w:tcPr>
          <w:p w14:paraId="23251AC6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  <w:r w:rsidRPr="003832F8">
              <w:rPr>
                <w:sz w:val="20"/>
              </w:rPr>
              <w:t>headings / text / images / links</w:t>
            </w:r>
            <w:r>
              <w:rPr>
                <w:sz w:val="20"/>
              </w:rPr>
              <w:t xml:space="preserve"> / table</w:t>
            </w:r>
            <w:r w:rsidRPr="003832F8">
              <w:rPr>
                <w:sz w:val="20"/>
              </w:rPr>
              <w:t xml:space="preserve"> etc</w:t>
            </w:r>
          </w:p>
        </w:tc>
        <w:tc>
          <w:tcPr>
            <w:tcW w:w="2625" w:type="dxa"/>
          </w:tcPr>
          <w:p w14:paraId="6180E0EA" w14:textId="77777777" w:rsidR="00B86765" w:rsidRPr="003832F8" w:rsidRDefault="00B86765" w:rsidP="00D83B7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2391" w:type="dxa"/>
          </w:tcPr>
          <w:p w14:paraId="284159AF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</w:p>
        </w:tc>
      </w:tr>
      <w:tr w:rsidR="00B86765" w:rsidRPr="003832F8" w14:paraId="2B19963A" w14:textId="77777777" w:rsidTr="00D83B71">
        <w:tc>
          <w:tcPr>
            <w:tcW w:w="2017" w:type="dxa"/>
          </w:tcPr>
          <w:p w14:paraId="04B76C9C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womens_shoes.html</w:t>
            </w:r>
          </w:p>
        </w:tc>
        <w:tc>
          <w:tcPr>
            <w:tcW w:w="4285" w:type="dxa"/>
          </w:tcPr>
          <w:p w14:paraId="0BCE4211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  <w:r w:rsidRPr="003832F8">
              <w:rPr>
                <w:sz w:val="20"/>
              </w:rPr>
              <w:t>headings / text / images / links</w:t>
            </w:r>
            <w:r>
              <w:rPr>
                <w:sz w:val="20"/>
              </w:rPr>
              <w:t xml:space="preserve"> / table</w:t>
            </w:r>
            <w:r w:rsidRPr="003832F8">
              <w:rPr>
                <w:sz w:val="20"/>
              </w:rPr>
              <w:t xml:space="preserve"> etc</w:t>
            </w:r>
          </w:p>
        </w:tc>
        <w:tc>
          <w:tcPr>
            <w:tcW w:w="2625" w:type="dxa"/>
          </w:tcPr>
          <w:p w14:paraId="02C92BCB" w14:textId="77777777" w:rsidR="00B86765" w:rsidRPr="003832F8" w:rsidRDefault="00B86765" w:rsidP="00D83B7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2391" w:type="dxa"/>
          </w:tcPr>
          <w:p w14:paraId="7AA1C543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</w:p>
        </w:tc>
      </w:tr>
      <w:tr w:rsidR="00B86765" w:rsidRPr="003832F8" w14:paraId="7AEB97FA" w14:textId="77777777" w:rsidTr="00D83B71">
        <w:tc>
          <w:tcPr>
            <w:tcW w:w="2017" w:type="dxa"/>
            <w:tcBorders>
              <w:bottom w:val="single" w:sz="6" w:space="0" w:color="000000"/>
            </w:tcBorders>
          </w:tcPr>
          <w:p w14:paraId="0FA4F56E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  <w:r w:rsidRPr="003832F8">
              <w:rPr>
                <w:sz w:val="20"/>
              </w:rPr>
              <w:t>contact.html</w:t>
            </w:r>
          </w:p>
        </w:tc>
        <w:tc>
          <w:tcPr>
            <w:tcW w:w="4285" w:type="dxa"/>
            <w:tcBorders>
              <w:bottom w:val="single" w:sz="6" w:space="0" w:color="000000"/>
            </w:tcBorders>
          </w:tcPr>
          <w:p w14:paraId="466845F1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  <w:r w:rsidRPr="003832F8">
              <w:rPr>
                <w:sz w:val="20"/>
              </w:rPr>
              <w:t>text / images / links /</w:t>
            </w:r>
            <w:r>
              <w:rPr>
                <w:sz w:val="20"/>
              </w:rPr>
              <w:t xml:space="preserve"> form</w:t>
            </w:r>
            <w:r w:rsidRPr="003832F8">
              <w:rPr>
                <w:sz w:val="20"/>
              </w:rPr>
              <w:t xml:space="preserve"> elements etc</w:t>
            </w:r>
          </w:p>
        </w:tc>
        <w:tc>
          <w:tcPr>
            <w:tcW w:w="2625" w:type="dxa"/>
            <w:tcBorders>
              <w:bottom w:val="single" w:sz="6" w:space="0" w:color="000000"/>
            </w:tcBorders>
          </w:tcPr>
          <w:p w14:paraId="2950053F" w14:textId="77777777" w:rsidR="00B86765" w:rsidRPr="003832F8" w:rsidRDefault="00B86765" w:rsidP="00D83B7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bottom w:val="single" w:sz="6" w:space="0" w:color="000000"/>
            </w:tcBorders>
          </w:tcPr>
          <w:p w14:paraId="7DE5FB6E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</w:p>
        </w:tc>
      </w:tr>
    </w:tbl>
    <w:p w14:paraId="3B325D1D" w14:textId="77777777" w:rsidR="00B86765" w:rsidRDefault="00B86765" w:rsidP="00B86765">
      <w:pPr>
        <w:spacing w:after="0" w:line="240" w:lineRule="auto"/>
      </w:pPr>
    </w:p>
    <w:p w14:paraId="162AEECA" w14:textId="274BEE04" w:rsidR="00B86765" w:rsidRPr="00D228FF" w:rsidRDefault="00B86765" w:rsidP="00B86765">
      <w:r>
        <w:t>Edge Mobile Emulation</w:t>
      </w:r>
    </w:p>
    <w:tbl>
      <w:tblPr>
        <w:tblStyle w:val="ROItable"/>
        <w:tblW w:w="0" w:type="auto"/>
        <w:tblInd w:w="559" w:type="dxa"/>
        <w:tblLook w:val="04A0" w:firstRow="1" w:lastRow="0" w:firstColumn="1" w:lastColumn="0" w:noHBand="0" w:noVBand="1"/>
      </w:tblPr>
      <w:tblGrid>
        <w:gridCol w:w="2017"/>
        <w:gridCol w:w="4285"/>
        <w:gridCol w:w="2625"/>
        <w:gridCol w:w="2391"/>
      </w:tblGrid>
      <w:tr w:rsidR="00B86765" w:rsidRPr="003832F8" w14:paraId="2BE54499" w14:textId="77777777" w:rsidTr="00D83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tcW w:w="2017" w:type="dxa"/>
          </w:tcPr>
          <w:p w14:paraId="08177947" w14:textId="77777777" w:rsidR="00B86765" w:rsidRPr="003832F8" w:rsidRDefault="00B86765" w:rsidP="00D83B71">
            <w:pPr>
              <w:spacing w:before="160" w:after="60" w:line="240" w:lineRule="auto"/>
              <w:rPr>
                <w:sz w:val="22"/>
                <w:szCs w:val="22"/>
              </w:rPr>
            </w:pPr>
            <w:r w:rsidRPr="003832F8">
              <w:rPr>
                <w:sz w:val="22"/>
                <w:szCs w:val="22"/>
              </w:rPr>
              <w:t>Page name</w:t>
            </w:r>
          </w:p>
        </w:tc>
        <w:tc>
          <w:tcPr>
            <w:tcW w:w="4285" w:type="dxa"/>
          </w:tcPr>
          <w:p w14:paraId="07944D9F" w14:textId="77777777" w:rsidR="00B86765" w:rsidRPr="003832F8" w:rsidRDefault="00B86765" w:rsidP="00D83B71">
            <w:pPr>
              <w:spacing w:before="160" w:after="60" w:line="240" w:lineRule="auto"/>
              <w:rPr>
                <w:sz w:val="22"/>
                <w:szCs w:val="22"/>
              </w:rPr>
            </w:pPr>
            <w:r w:rsidRPr="003832F8">
              <w:rPr>
                <w:sz w:val="22"/>
                <w:szCs w:val="22"/>
              </w:rPr>
              <w:t>Elements being tested</w:t>
            </w:r>
          </w:p>
        </w:tc>
        <w:tc>
          <w:tcPr>
            <w:tcW w:w="2625" w:type="dxa"/>
          </w:tcPr>
          <w:p w14:paraId="5F728269" w14:textId="77777777" w:rsidR="00B86765" w:rsidRPr="003832F8" w:rsidRDefault="00B86765" w:rsidP="00D83B71">
            <w:pPr>
              <w:spacing w:before="160" w:after="6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In-class demonstration</w:t>
            </w:r>
          </w:p>
        </w:tc>
        <w:tc>
          <w:tcPr>
            <w:tcW w:w="2391" w:type="dxa"/>
          </w:tcPr>
          <w:p w14:paraId="4701D215" w14:textId="77777777" w:rsidR="00B86765" w:rsidRPr="003832F8" w:rsidRDefault="00B86765" w:rsidP="00D83B71">
            <w:pPr>
              <w:spacing w:before="160" w:after="60" w:line="240" w:lineRule="auto"/>
              <w:rPr>
                <w:sz w:val="22"/>
                <w:szCs w:val="22"/>
              </w:rPr>
            </w:pPr>
            <w:r w:rsidRPr="003832F8">
              <w:rPr>
                <w:sz w:val="22"/>
                <w:szCs w:val="22"/>
              </w:rPr>
              <w:t>Resub Items</w:t>
            </w:r>
          </w:p>
        </w:tc>
      </w:tr>
      <w:tr w:rsidR="00B86765" w:rsidRPr="003832F8" w14:paraId="682E1C2D" w14:textId="77777777" w:rsidTr="00D83B71">
        <w:tc>
          <w:tcPr>
            <w:tcW w:w="2017" w:type="dxa"/>
          </w:tcPr>
          <w:p w14:paraId="15857AAD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  <w:r w:rsidRPr="003832F8">
              <w:rPr>
                <w:sz w:val="20"/>
              </w:rPr>
              <w:t>index.html</w:t>
            </w:r>
          </w:p>
        </w:tc>
        <w:tc>
          <w:tcPr>
            <w:tcW w:w="4285" w:type="dxa"/>
          </w:tcPr>
          <w:p w14:paraId="3CBFF133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  <w:r w:rsidRPr="003832F8">
              <w:rPr>
                <w:sz w:val="20"/>
              </w:rPr>
              <w:t>headings / text / images / links / key items</w:t>
            </w:r>
          </w:p>
        </w:tc>
        <w:tc>
          <w:tcPr>
            <w:tcW w:w="2625" w:type="dxa"/>
          </w:tcPr>
          <w:p w14:paraId="2A950DC4" w14:textId="77777777" w:rsidR="00B86765" w:rsidRPr="003832F8" w:rsidRDefault="00B86765" w:rsidP="00D83B71">
            <w:pPr>
              <w:tabs>
                <w:tab w:val="clear" w:pos="284"/>
                <w:tab w:val="left" w:pos="0"/>
              </w:tabs>
              <w:spacing w:line="240" w:lineRule="auto"/>
              <w:ind w:right="-7"/>
              <w:jc w:val="center"/>
              <w:rPr>
                <w:sz w:val="20"/>
              </w:rPr>
            </w:pPr>
          </w:p>
        </w:tc>
        <w:tc>
          <w:tcPr>
            <w:tcW w:w="2391" w:type="dxa"/>
          </w:tcPr>
          <w:p w14:paraId="333DE2AF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</w:p>
        </w:tc>
      </w:tr>
      <w:tr w:rsidR="00B86765" w:rsidRPr="003832F8" w14:paraId="75A1BBA7" w14:textId="77777777" w:rsidTr="00D83B71">
        <w:tc>
          <w:tcPr>
            <w:tcW w:w="2017" w:type="dxa"/>
          </w:tcPr>
          <w:p w14:paraId="4BFBEAED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mens_shoes.html</w:t>
            </w:r>
          </w:p>
        </w:tc>
        <w:tc>
          <w:tcPr>
            <w:tcW w:w="4285" w:type="dxa"/>
          </w:tcPr>
          <w:p w14:paraId="1A705440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  <w:r w:rsidRPr="003832F8">
              <w:rPr>
                <w:sz w:val="20"/>
              </w:rPr>
              <w:t>headings / text / images / links</w:t>
            </w:r>
            <w:r>
              <w:rPr>
                <w:sz w:val="20"/>
              </w:rPr>
              <w:t xml:space="preserve"> / table</w:t>
            </w:r>
            <w:r w:rsidRPr="003832F8">
              <w:rPr>
                <w:sz w:val="20"/>
              </w:rPr>
              <w:t xml:space="preserve"> etc</w:t>
            </w:r>
          </w:p>
        </w:tc>
        <w:tc>
          <w:tcPr>
            <w:tcW w:w="2625" w:type="dxa"/>
          </w:tcPr>
          <w:p w14:paraId="625CE008" w14:textId="77777777" w:rsidR="00B86765" w:rsidRPr="003832F8" w:rsidRDefault="00B86765" w:rsidP="00D83B7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2391" w:type="dxa"/>
          </w:tcPr>
          <w:p w14:paraId="200B895F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</w:p>
        </w:tc>
      </w:tr>
      <w:tr w:rsidR="00B86765" w:rsidRPr="003832F8" w14:paraId="74C9E21A" w14:textId="77777777" w:rsidTr="00D83B71">
        <w:tc>
          <w:tcPr>
            <w:tcW w:w="2017" w:type="dxa"/>
          </w:tcPr>
          <w:p w14:paraId="58A8F412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womens_shoes.html</w:t>
            </w:r>
          </w:p>
        </w:tc>
        <w:tc>
          <w:tcPr>
            <w:tcW w:w="4285" w:type="dxa"/>
          </w:tcPr>
          <w:p w14:paraId="64A840DC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  <w:r w:rsidRPr="003832F8">
              <w:rPr>
                <w:sz w:val="20"/>
              </w:rPr>
              <w:t>headings / text / images / links</w:t>
            </w:r>
            <w:r>
              <w:rPr>
                <w:sz w:val="20"/>
              </w:rPr>
              <w:t xml:space="preserve"> / table</w:t>
            </w:r>
            <w:r w:rsidRPr="003832F8">
              <w:rPr>
                <w:sz w:val="20"/>
              </w:rPr>
              <w:t xml:space="preserve"> etc</w:t>
            </w:r>
          </w:p>
        </w:tc>
        <w:tc>
          <w:tcPr>
            <w:tcW w:w="2625" w:type="dxa"/>
          </w:tcPr>
          <w:p w14:paraId="25CD2E76" w14:textId="77777777" w:rsidR="00B86765" w:rsidRPr="003832F8" w:rsidRDefault="00B86765" w:rsidP="00D83B7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2391" w:type="dxa"/>
          </w:tcPr>
          <w:p w14:paraId="4B7C25FB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</w:p>
        </w:tc>
      </w:tr>
      <w:tr w:rsidR="00B86765" w:rsidRPr="003832F8" w14:paraId="16C43F0C" w14:textId="77777777" w:rsidTr="00D83B71">
        <w:tc>
          <w:tcPr>
            <w:tcW w:w="2017" w:type="dxa"/>
            <w:tcBorders>
              <w:bottom w:val="single" w:sz="6" w:space="0" w:color="000000"/>
            </w:tcBorders>
          </w:tcPr>
          <w:p w14:paraId="7FF3EA11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  <w:r w:rsidRPr="003832F8">
              <w:rPr>
                <w:sz w:val="20"/>
              </w:rPr>
              <w:t>contact.html</w:t>
            </w:r>
          </w:p>
        </w:tc>
        <w:tc>
          <w:tcPr>
            <w:tcW w:w="4285" w:type="dxa"/>
            <w:tcBorders>
              <w:bottom w:val="single" w:sz="6" w:space="0" w:color="000000"/>
            </w:tcBorders>
          </w:tcPr>
          <w:p w14:paraId="4B677A4C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  <w:r w:rsidRPr="003832F8">
              <w:rPr>
                <w:sz w:val="20"/>
              </w:rPr>
              <w:t>text / images / links /</w:t>
            </w:r>
            <w:r>
              <w:rPr>
                <w:sz w:val="20"/>
              </w:rPr>
              <w:t xml:space="preserve"> form</w:t>
            </w:r>
            <w:r w:rsidRPr="003832F8">
              <w:rPr>
                <w:sz w:val="20"/>
              </w:rPr>
              <w:t xml:space="preserve"> elements etc</w:t>
            </w:r>
          </w:p>
        </w:tc>
        <w:tc>
          <w:tcPr>
            <w:tcW w:w="2625" w:type="dxa"/>
            <w:tcBorders>
              <w:bottom w:val="single" w:sz="6" w:space="0" w:color="000000"/>
            </w:tcBorders>
          </w:tcPr>
          <w:p w14:paraId="5BCB93A5" w14:textId="77777777" w:rsidR="00B86765" w:rsidRPr="003832F8" w:rsidRDefault="00B86765" w:rsidP="00D83B7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2391" w:type="dxa"/>
            <w:tcBorders>
              <w:bottom w:val="single" w:sz="6" w:space="0" w:color="000000"/>
            </w:tcBorders>
          </w:tcPr>
          <w:p w14:paraId="2BEBF935" w14:textId="77777777" w:rsidR="00B86765" w:rsidRPr="003832F8" w:rsidRDefault="00B86765" w:rsidP="00D83B71">
            <w:pPr>
              <w:spacing w:line="240" w:lineRule="auto"/>
              <w:rPr>
                <w:sz w:val="20"/>
              </w:rPr>
            </w:pPr>
          </w:p>
        </w:tc>
      </w:tr>
    </w:tbl>
    <w:p w14:paraId="224AEAF4" w14:textId="1FC1BAF8" w:rsidR="00874F79" w:rsidRDefault="00874F79" w:rsidP="00874F79"/>
    <w:p w14:paraId="64F426DF" w14:textId="77777777" w:rsidR="00B86765" w:rsidRDefault="00B86765" w:rsidP="00874F79"/>
    <w:p w14:paraId="308DCF37" w14:textId="77777777" w:rsidR="00E03A3F" w:rsidRDefault="00E03A3F">
      <w:r>
        <w:br w:type="page"/>
      </w:r>
    </w:p>
    <w:tbl>
      <w:tblPr>
        <w:tblStyle w:val="ROItable"/>
        <w:tblW w:w="8952" w:type="dxa"/>
        <w:tblInd w:w="559" w:type="dxa"/>
        <w:tblLook w:val="04A0" w:firstRow="1" w:lastRow="0" w:firstColumn="1" w:lastColumn="0" w:noHBand="0" w:noVBand="1"/>
      </w:tblPr>
      <w:tblGrid>
        <w:gridCol w:w="2009"/>
        <w:gridCol w:w="4297"/>
        <w:gridCol w:w="2646"/>
      </w:tblGrid>
      <w:tr w:rsidR="00F378B0" w:rsidRPr="00D62002" w14:paraId="191D82DF" w14:textId="77777777" w:rsidTr="00F37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tcW w:w="2009" w:type="dxa"/>
          </w:tcPr>
          <w:p w14:paraId="1E868532" w14:textId="3FA17838" w:rsidR="00F378B0" w:rsidRPr="00D62002" w:rsidRDefault="00F378B0" w:rsidP="00FE1CE4">
            <w:pPr>
              <w:spacing w:after="0" w:line="240" w:lineRule="auto"/>
              <w:rPr>
                <w:sz w:val="22"/>
                <w:szCs w:val="22"/>
              </w:rPr>
            </w:pPr>
            <w:r w:rsidRPr="00D62002">
              <w:rPr>
                <w:sz w:val="22"/>
                <w:szCs w:val="22"/>
              </w:rPr>
              <w:lastRenderedPageBreak/>
              <w:t>Item</w:t>
            </w:r>
          </w:p>
        </w:tc>
        <w:tc>
          <w:tcPr>
            <w:tcW w:w="4297" w:type="dxa"/>
          </w:tcPr>
          <w:p w14:paraId="29B09812" w14:textId="7AEE78FA" w:rsidR="00F378B0" w:rsidRPr="00D62002" w:rsidRDefault="00F378B0" w:rsidP="00FE1CE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In-class Demonstration</w:t>
            </w:r>
          </w:p>
        </w:tc>
        <w:tc>
          <w:tcPr>
            <w:tcW w:w="2646" w:type="dxa"/>
          </w:tcPr>
          <w:p w14:paraId="76C6BA42" w14:textId="32B797A5" w:rsidR="00F378B0" w:rsidRPr="00D62002" w:rsidRDefault="00F378B0" w:rsidP="00FE1CE4">
            <w:pPr>
              <w:spacing w:after="0" w:line="240" w:lineRule="auto"/>
              <w:rPr>
                <w:sz w:val="22"/>
                <w:szCs w:val="22"/>
              </w:rPr>
            </w:pPr>
            <w:r w:rsidRPr="00D62002">
              <w:rPr>
                <w:sz w:val="22"/>
                <w:szCs w:val="22"/>
              </w:rPr>
              <w:t>Resub Item</w:t>
            </w:r>
          </w:p>
        </w:tc>
      </w:tr>
      <w:tr w:rsidR="00F378B0" w14:paraId="08F7B981" w14:textId="77777777" w:rsidTr="00F378B0">
        <w:tc>
          <w:tcPr>
            <w:tcW w:w="2009" w:type="dxa"/>
          </w:tcPr>
          <w:p w14:paraId="63A7324F" w14:textId="4C91E8B2" w:rsidR="00F378B0" w:rsidRPr="00500677" w:rsidRDefault="00F378B0" w:rsidP="00874F79">
            <w:pPr>
              <w:rPr>
                <w:sz w:val="20"/>
              </w:rPr>
            </w:pPr>
            <w:r>
              <w:rPr>
                <w:sz w:val="20"/>
              </w:rPr>
              <w:t>page structure</w:t>
            </w:r>
          </w:p>
        </w:tc>
        <w:tc>
          <w:tcPr>
            <w:tcW w:w="4297" w:type="dxa"/>
          </w:tcPr>
          <w:p w14:paraId="1A162A0C" w14:textId="2EA0BCB9" w:rsidR="00F378B0" w:rsidRPr="00500677" w:rsidRDefault="00F378B0" w:rsidP="00AE20E3">
            <w:pPr>
              <w:rPr>
                <w:sz w:val="20"/>
              </w:rPr>
            </w:pPr>
          </w:p>
        </w:tc>
        <w:tc>
          <w:tcPr>
            <w:tcW w:w="2646" w:type="dxa"/>
          </w:tcPr>
          <w:p w14:paraId="5F57D6AA" w14:textId="77777777" w:rsidR="00F378B0" w:rsidRPr="00500677" w:rsidRDefault="00F378B0" w:rsidP="00AE20E3">
            <w:pPr>
              <w:rPr>
                <w:sz w:val="20"/>
              </w:rPr>
            </w:pPr>
          </w:p>
        </w:tc>
      </w:tr>
      <w:tr w:rsidR="00F378B0" w14:paraId="632F3391" w14:textId="77777777" w:rsidTr="00F378B0">
        <w:tc>
          <w:tcPr>
            <w:tcW w:w="2009" w:type="dxa"/>
          </w:tcPr>
          <w:p w14:paraId="3CB4EDDC" w14:textId="4550DB5F" w:rsidR="00F378B0" w:rsidRPr="00500677" w:rsidRDefault="00F378B0" w:rsidP="00AE20E3">
            <w:pPr>
              <w:rPr>
                <w:sz w:val="20"/>
              </w:rPr>
            </w:pPr>
            <w:r>
              <w:rPr>
                <w:sz w:val="20"/>
              </w:rPr>
              <w:t>semantics</w:t>
            </w:r>
          </w:p>
        </w:tc>
        <w:tc>
          <w:tcPr>
            <w:tcW w:w="4297" w:type="dxa"/>
          </w:tcPr>
          <w:p w14:paraId="569A1AFF" w14:textId="6774C39F" w:rsidR="00F378B0" w:rsidRPr="00500677" w:rsidRDefault="00F378B0" w:rsidP="00D62002">
            <w:pPr>
              <w:jc w:val="center"/>
              <w:rPr>
                <w:sz w:val="20"/>
              </w:rPr>
            </w:pPr>
          </w:p>
        </w:tc>
        <w:tc>
          <w:tcPr>
            <w:tcW w:w="2646" w:type="dxa"/>
          </w:tcPr>
          <w:p w14:paraId="710A8339" w14:textId="77777777" w:rsidR="00F378B0" w:rsidRPr="00500677" w:rsidRDefault="00F378B0" w:rsidP="00AE20E3">
            <w:pPr>
              <w:rPr>
                <w:sz w:val="20"/>
              </w:rPr>
            </w:pPr>
          </w:p>
        </w:tc>
      </w:tr>
      <w:tr w:rsidR="00F378B0" w14:paraId="347FF6A2" w14:textId="77777777" w:rsidTr="00F378B0">
        <w:tc>
          <w:tcPr>
            <w:tcW w:w="2009" w:type="dxa"/>
          </w:tcPr>
          <w:p w14:paraId="59929AFB" w14:textId="61409E00" w:rsidR="00F378B0" w:rsidRPr="00500677" w:rsidRDefault="00F378B0" w:rsidP="00E55706">
            <w:pPr>
              <w:rPr>
                <w:sz w:val="20"/>
              </w:rPr>
            </w:pPr>
            <w:r>
              <w:rPr>
                <w:sz w:val="20"/>
              </w:rPr>
              <w:t>‘</w:t>
            </w:r>
            <w:proofErr w:type="gramStart"/>
            <w:r>
              <w:rPr>
                <w:sz w:val="20"/>
              </w:rPr>
              <w:t>mobile</w:t>
            </w:r>
            <w:proofErr w:type="gramEnd"/>
            <w:r>
              <w:rPr>
                <w:sz w:val="20"/>
              </w:rPr>
              <w:t xml:space="preserve">-first’ </w:t>
            </w:r>
            <w:proofErr w:type="spellStart"/>
            <w:r>
              <w:rPr>
                <w:sz w:val="20"/>
              </w:rPr>
              <w:t>css</w:t>
            </w:r>
            <w:proofErr w:type="spellEnd"/>
          </w:p>
        </w:tc>
        <w:tc>
          <w:tcPr>
            <w:tcW w:w="4297" w:type="dxa"/>
          </w:tcPr>
          <w:p w14:paraId="703E8F53" w14:textId="77777777" w:rsidR="00F378B0" w:rsidRPr="00500677" w:rsidRDefault="00F378B0" w:rsidP="00E55706">
            <w:pPr>
              <w:jc w:val="center"/>
              <w:rPr>
                <w:sz w:val="20"/>
              </w:rPr>
            </w:pPr>
          </w:p>
        </w:tc>
        <w:tc>
          <w:tcPr>
            <w:tcW w:w="2646" w:type="dxa"/>
          </w:tcPr>
          <w:p w14:paraId="2B0D630E" w14:textId="77777777" w:rsidR="00F378B0" w:rsidRPr="00500677" w:rsidRDefault="00F378B0" w:rsidP="00E55706">
            <w:pPr>
              <w:rPr>
                <w:sz w:val="20"/>
              </w:rPr>
            </w:pPr>
          </w:p>
        </w:tc>
      </w:tr>
      <w:tr w:rsidR="00E03A3F" w14:paraId="3FD78843" w14:textId="77777777" w:rsidTr="004C0AE1">
        <w:tc>
          <w:tcPr>
            <w:tcW w:w="2009" w:type="dxa"/>
          </w:tcPr>
          <w:p w14:paraId="04830F97" w14:textId="77777777" w:rsidR="00E03A3F" w:rsidRPr="00500677" w:rsidRDefault="00E03A3F" w:rsidP="004C0AE1">
            <w:pPr>
              <w:rPr>
                <w:sz w:val="20"/>
              </w:rPr>
            </w:pPr>
            <w:r>
              <w:rPr>
                <w:sz w:val="20"/>
              </w:rPr>
              <w:t xml:space="preserve">one </w:t>
            </w:r>
            <w:proofErr w:type="spellStart"/>
            <w:r>
              <w:rPr>
                <w:sz w:val="20"/>
              </w:rPr>
              <w:t>css</w:t>
            </w:r>
            <w:proofErr w:type="spellEnd"/>
            <w:r>
              <w:rPr>
                <w:sz w:val="20"/>
              </w:rPr>
              <w:t xml:space="preserve"> file</w:t>
            </w:r>
          </w:p>
        </w:tc>
        <w:tc>
          <w:tcPr>
            <w:tcW w:w="4297" w:type="dxa"/>
          </w:tcPr>
          <w:p w14:paraId="3360D98D" w14:textId="77777777" w:rsidR="00E03A3F" w:rsidRPr="00500677" w:rsidRDefault="00E03A3F" w:rsidP="00E03A3F">
            <w:pPr>
              <w:rPr>
                <w:sz w:val="20"/>
              </w:rPr>
            </w:pPr>
          </w:p>
        </w:tc>
        <w:tc>
          <w:tcPr>
            <w:tcW w:w="2646" w:type="dxa"/>
          </w:tcPr>
          <w:p w14:paraId="2586CF9D" w14:textId="77777777" w:rsidR="00E03A3F" w:rsidRPr="00500677" w:rsidRDefault="00E03A3F" w:rsidP="004C0AE1">
            <w:pPr>
              <w:rPr>
                <w:sz w:val="20"/>
              </w:rPr>
            </w:pPr>
          </w:p>
        </w:tc>
      </w:tr>
      <w:tr w:rsidR="00E03A3F" w14:paraId="238156FF" w14:textId="77777777" w:rsidTr="004C0AE1">
        <w:tc>
          <w:tcPr>
            <w:tcW w:w="2009" w:type="dxa"/>
          </w:tcPr>
          <w:p w14:paraId="5664E573" w14:textId="1DA99DF3" w:rsidR="00E03A3F" w:rsidRPr="00500677" w:rsidRDefault="00E03A3F" w:rsidP="004C0AE1">
            <w:pPr>
              <w:rPr>
                <w:sz w:val="20"/>
              </w:rPr>
            </w:pPr>
            <w:r>
              <w:rPr>
                <w:sz w:val="20"/>
              </w:rPr>
              <w:t>classes only applied if repeated on the same page (otherwise apply ids)</w:t>
            </w:r>
          </w:p>
        </w:tc>
        <w:tc>
          <w:tcPr>
            <w:tcW w:w="4297" w:type="dxa"/>
          </w:tcPr>
          <w:p w14:paraId="77C35453" w14:textId="77777777" w:rsidR="00E03A3F" w:rsidRPr="00500677" w:rsidRDefault="00E03A3F" w:rsidP="00E03A3F">
            <w:pPr>
              <w:rPr>
                <w:sz w:val="20"/>
              </w:rPr>
            </w:pPr>
          </w:p>
        </w:tc>
        <w:tc>
          <w:tcPr>
            <w:tcW w:w="2646" w:type="dxa"/>
          </w:tcPr>
          <w:p w14:paraId="1B86F568" w14:textId="77777777" w:rsidR="00E03A3F" w:rsidRPr="00500677" w:rsidRDefault="00E03A3F" w:rsidP="004C0AE1">
            <w:pPr>
              <w:rPr>
                <w:sz w:val="20"/>
              </w:rPr>
            </w:pPr>
          </w:p>
        </w:tc>
      </w:tr>
    </w:tbl>
    <w:p w14:paraId="3AC99D60" w14:textId="77777777" w:rsidR="00874F79" w:rsidRDefault="00874F79" w:rsidP="00874F79"/>
    <w:p w14:paraId="389FF22D" w14:textId="4D956854" w:rsidR="00B86765" w:rsidRPr="00874F79" w:rsidRDefault="00F378B0" w:rsidP="00F378B0">
      <w:pPr>
        <w:tabs>
          <w:tab w:val="clear" w:pos="284"/>
          <w:tab w:val="left" w:pos="1247"/>
        </w:tabs>
      </w:pPr>
      <w:r>
        <w:tab/>
      </w:r>
    </w:p>
    <w:p w14:paraId="230D7990" w14:textId="368F3BE7" w:rsidR="00500677" w:rsidRPr="00F378B0" w:rsidRDefault="00500677" w:rsidP="00500677">
      <w:pPr>
        <w:pStyle w:val="Heading2"/>
        <w:rPr>
          <w:sz w:val="32"/>
          <w:szCs w:val="32"/>
        </w:rPr>
      </w:pPr>
      <w:r w:rsidRPr="00F378B0">
        <w:rPr>
          <w:sz w:val="32"/>
          <w:szCs w:val="32"/>
        </w:rPr>
        <w:t>Testing: Validation</w:t>
      </w:r>
    </w:p>
    <w:p w14:paraId="4F5DF708" w14:textId="77777777" w:rsidR="00F378B0" w:rsidRPr="00F378B0" w:rsidRDefault="00F378B0" w:rsidP="00F378B0"/>
    <w:tbl>
      <w:tblPr>
        <w:tblStyle w:val="ROItable"/>
        <w:tblW w:w="11317" w:type="dxa"/>
        <w:tblInd w:w="559" w:type="dxa"/>
        <w:tblLook w:val="04A0" w:firstRow="1" w:lastRow="0" w:firstColumn="1" w:lastColumn="0" w:noHBand="0" w:noVBand="1"/>
      </w:tblPr>
      <w:tblGrid>
        <w:gridCol w:w="2017"/>
        <w:gridCol w:w="6937"/>
        <w:gridCol w:w="2363"/>
      </w:tblGrid>
      <w:tr w:rsidR="00F378B0" w:rsidRPr="00D62002" w14:paraId="616A6BEF" w14:textId="77777777" w:rsidTr="00987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7" w:type="dxa"/>
          </w:tcPr>
          <w:p w14:paraId="56FD597C" w14:textId="77777777" w:rsidR="00F378B0" w:rsidRPr="00D62002" w:rsidRDefault="00F378B0" w:rsidP="006E1262">
            <w:pPr>
              <w:rPr>
                <w:sz w:val="22"/>
                <w:szCs w:val="22"/>
              </w:rPr>
            </w:pPr>
            <w:r w:rsidRPr="00D62002">
              <w:rPr>
                <w:sz w:val="22"/>
                <w:szCs w:val="22"/>
              </w:rPr>
              <w:t>Page name</w:t>
            </w:r>
          </w:p>
        </w:tc>
        <w:tc>
          <w:tcPr>
            <w:tcW w:w="6937" w:type="dxa"/>
          </w:tcPr>
          <w:p w14:paraId="505ED186" w14:textId="1E685553" w:rsidR="00F378B0" w:rsidRPr="00D62002" w:rsidRDefault="00F378B0" w:rsidP="006E1262">
            <w:pPr>
              <w:rPr>
                <w:sz w:val="22"/>
                <w:szCs w:val="22"/>
              </w:rPr>
            </w:pPr>
            <w:r w:rsidRPr="00D62002">
              <w:rPr>
                <w:sz w:val="22"/>
                <w:szCs w:val="22"/>
              </w:rPr>
              <w:t>Snipping Tool images / Screenshot Evidence</w:t>
            </w:r>
          </w:p>
        </w:tc>
        <w:tc>
          <w:tcPr>
            <w:tcW w:w="2363" w:type="dxa"/>
          </w:tcPr>
          <w:p w14:paraId="6098D599" w14:textId="0E043879" w:rsidR="00F378B0" w:rsidRPr="00D62002" w:rsidRDefault="00F378B0" w:rsidP="006E1262">
            <w:pPr>
              <w:rPr>
                <w:sz w:val="22"/>
                <w:szCs w:val="22"/>
              </w:rPr>
            </w:pPr>
            <w:r w:rsidRPr="00D62002">
              <w:rPr>
                <w:sz w:val="22"/>
                <w:szCs w:val="22"/>
              </w:rPr>
              <w:t>Resub Item</w:t>
            </w:r>
          </w:p>
        </w:tc>
      </w:tr>
      <w:tr w:rsidR="00F378B0" w14:paraId="57E1DD64" w14:textId="77777777" w:rsidTr="00987DAE">
        <w:tc>
          <w:tcPr>
            <w:tcW w:w="2017" w:type="dxa"/>
          </w:tcPr>
          <w:p w14:paraId="4ABBAD2E" w14:textId="5963AF58" w:rsidR="00F378B0" w:rsidRPr="00500677" w:rsidRDefault="00F378B0" w:rsidP="00CC3C8F">
            <w:pPr>
              <w:rPr>
                <w:sz w:val="20"/>
              </w:rPr>
            </w:pPr>
            <w:r>
              <w:rPr>
                <w:sz w:val="20"/>
              </w:rPr>
              <w:t>index.html</w:t>
            </w:r>
          </w:p>
        </w:tc>
        <w:tc>
          <w:tcPr>
            <w:tcW w:w="6937" w:type="dxa"/>
          </w:tcPr>
          <w:p w14:paraId="1CEF9322" w14:textId="67FFAA02" w:rsidR="00F378B0" w:rsidRPr="00500677" w:rsidRDefault="00F378B0" w:rsidP="00CC3C8F">
            <w:pPr>
              <w:rPr>
                <w:sz w:val="20"/>
              </w:rPr>
            </w:pPr>
          </w:p>
        </w:tc>
        <w:tc>
          <w:tcPr>
            <w:tcW w:w="2363" w:type="dxa"/>
          </w:tcPr>
          <w:p w14:paraId="2DEC3587" w14:textId="2D721517" w:rsidR="00F378B0" w:rsidRPr="00500677" w:rsidRDefault="00F378B0" w:rsidP="1DF71C3C">
            <w:pPr>
              <w:rPr>
                <w:sz w:val="20"/>
              </w:rPr>
            </w:pPr>
          </w:p>
        </w:tc>
      </w:tr>
      <w:tr w:rsidR="00F378B0" w14:paraId="1C31BF00" w14:textId="77777777" w:rsidTr="00987DAE">
        <w:tc>
          <w:tcPr>
            <w:tcW w:w="2017" w:type="dxa"/>
          </w:tcPr>
          <w:p w14:paraId="0DBE7918" w14:textId="3B79192C" w:rsidR="00F378B0" w:rsidRPr="00500677" w:rsidRDefault="00F378B0" w:rsidP="00D83B71">
            <w:pPr>
              <w:rPr>
                <w:sz w:val="20"/>
              </w:rPr>
            </w:pPr>
            <w:r>
              <w:rPr>
                <w:sz w:val="20"/>
              </w:rPr>
              <w:t>mens_shoes.html</w:t>
            </w:r>
          </w:p>
        </w:tc>
        <w:tc>
          <w:tcPr>
            <w:tcW w:w="6937" w:type="dxa"/>
          </w:tcPr>
          <w:p w14:paraId="5F3851FA" w14:textId="77777777" w:rsidR="00F378B0" w:rsidRPr="00500677" w:rsidRDefault="00F378B0" w:rsidP="00D83B71">
            <w:pPr>
              <w:rPr>
                <w:sz w:val="20"/>
              </w:rPr>
            </w:pPr>
          </w:p>
        </w:tc>
        <w:tc>
          <w:tcPr>
            <w:tcW w:w="2363" w:type="dxa"/>
          </w:tcPr>
          <w:p w14:paraId="0EADCFDF" w14:textId="77777777" w:rsidR="00F378B0" w:rsidRPr="00500677" w:rsidRDefault="00F378B0" w:rsidP="00D83B71">
            <w:pPr>
              <w:rPr>
                <w:sz w:val="20"/>
              </w:rPr>
            </w:pPr>
          </w:p>
        </w:tc>
      </w:tr>
      <w:tr w:rsidR="00F378B0" w14:paraId="6E341607" w14:textId="77777777" w:rsidTr="00987DAE">
        <w:tc>
          <w:tcPr>
            <w:tcW w:w="2017" w:type="dxa"/>
          </w:tcPr>
          <w:p w14:paraId="0EF7210B" w14:textId="253D7F70" w:rsidR="00F378B0" w:rsidRPr="00500677" w:rsidRDefault="00F378B0" w:rsidP="00CC3C8F">
            <w:pPr>
              <w:rPr>
                <w:sz w:val="20"/>
              </w:rPr>
            </w:pPr>
            <w:r>
              <w:rPr>
                <w:sz w:val="20"/>
              </w:rPr>
              <w:t>womens_shoes.html</w:t>
            </w:r>
          </w:p>
        </w:tc>
        <w:tc>
          <w:tcPr>
            <w:tcW w:w="6937" w:type="dxa"/>
          </w:tcPr>
          <w:p w14:paraId="39BB630F" w14:textId="562A0E2E" w:rsidR="00F378B0" w:rsidRPr="00500677" w:rsidRDefault="00F378B0" w:rsidP="00CC3C8F">
            <w:pPr>
              <w:rPr>
                <w:sz w:val="20"/>
              </w:rPr>
            </w:pPr>
          </w:p>
        </w:tc>
        <w:tc>
          <w:tcPr>
            <w:tcW w:w="2363" w:type="dxa"/>
          </w:tcPr>
          <w:p w14:paraId="64D41BE6" w14:textId="0C9FCD94" w:rsidR="00F378B0" w:rsidRPr="00500677" w:rsidRDefault="00F378B0" w:rsidP="1DF71C3C">
            <w:pPr>
              <w:rPr>
                <w:sz w:val="20"/>
              </w:rPr>
            </w:pPr>
          </w:p>
        </w:tc>
      </w:tr>
      <w:tr w:rsidR="00F378B0" w14:paraId="2F9B788D" w14:textId="77777777" w:rsidTr="00987DAE">
        <w:tc>
          <w:tcPr>
            <w:tcW w:w="2017" w:type="dxa"/>
          </w:tcPr>
          <w:p w14:paraId="46CD1ADF" w14:textId="77777777" w:rsidR="00F378B0" w:rsidRPr="00500677" w:rsidRDefault="00F378B0" w:rsidP="00AE20E3">
            <w:pPr>
              <w:rPr>
                <w:sz w:val="20"/>
              </w:rPr>
            </w:pPr>
            <w:r>
              <w:rPr>
                <w:sz w:val="20"/>
              </w:rPr>
              <w:t>contact.html</w:t>
            </w:r>
          </w:p>
        </w:tc>
        <w:tc>
          <w:tcPr>
            <w:tcW w:w="6937" w:type="dxa"/>
          </w:tcPr>
          <w:p w14:paraId="458CA910" w14:textId="77777777" w:rsidR="00F378B0" w:rsidRPr="00500677" w:rsidRDefault="00F378B0" w:rsidP="00AE20E3">
            <w:pPr>
              <w:rPr>
                <w:sz w:val="20"/>
              </w:rPr>
            </w:pPr>
          </w:p>
        </w:tc>
        <w:tc>
          <w:tcPr>
            <w:tcW w:w="2363" w:type="dxa"/>
          </w:tcPr>
          <w:p w14:paraId="403EB2AA" w14:textId="77777777" w:rsidR="00F378B0" w:rsidRPr="00500677" w:rsidRDefault="00F378B0" w:rsidP="00AE20E3">
            <w:pPr>
              <w:rPr>
                <w:sz w:val="20"/>
              </w:rPr>
            </w:pPr>
          </w:p>
        </w:tc>
      </w:tr>
      <w:tr w:rsidR="00F378B0" w14:paraId="13BE31AC" w14:textId="77777777" w:rsidTr="00987DAE">
        <w:tc>
          <w:tcPr>
            <w:tcW w:w="2017" w:type="dxa"/>
          </w:tcPr>
          <w:p w14:paraId="2BC16CFF" w14:textId="2D3202D8" w:rsidR="00F378B0" w:rsidRPr="00500677" w:rsidRDefault="00F378B0" w:rsidP="00CC3C8F">
            <w:pPr>
              <w:rPr>
                <w:sz w:val="20"/>
              </w:rPr>
            </w:pPr>
            <w:r>
              <w:rPr>
                <w:sz w:val="20"/>
              </w:rPr>
              <w:t>________.css</w:t>
            </w:r>
          </w:p>
        </w:tc>
        <w:tc>
          <w:tcPr>
            <w:tcW w:w="6937" w:type="dxa"/>
          </w:tcPr>
          <w:p w14:paraId="367F4968" w14:textId="266ED36E" w:rsidR="00F378B0" w:rsidRPr="00500677" w:rsidRDefault="00F378B0" w:rsidP="00CC3C8F">
            <w:pPr>
              <w:rPr>
                <w:sz w:val="20"/>
              </w:rPr>
            </w:pPr>
          </w:p>
        </w:tc>
        <w:tc>
          <w:tcPr>
            <w:tcW w:w="2363" w:type="dxa"/>
          </w:tcPr>
          <w:p w14:paraId="4C2FDB4B" w14:textId="7BBF2545" w:rsidR="00F378B0" w:rsidRPr="00500677" w:rsidRDefault="00F378B0" w:rsidP="1DF71C3C">
            <w:pPr>
              <w:rPr>
                <w:sz w:val="20"/>
              </w:rPr>
            </w:pPr>
          </w:p>
        </w:tc>
      </w:tr>
    </w:tbl>
    <w:p w14:paraId="0641009F" w14:textId="57BDF131" w:rsidR="005B1488" w:rsidRPr="00DA2F47" w:rsidRDefault="005B1488" w:rsidP="00DA2F47">
      <w:pPr>
        <w:tabs>
          <w:tab w:val="clear" w:pos="284"/>
          <w:tab w:val="left" w:pos="1247"/>
        </w:tabs>
        <w:rPr>
          <w:rFonts w:eastAsiaTheme="majorEastAsia" w:cs="Consolas"/>
          <w:b/>
          <w:color w:val="262626" w:themeColor="text1" w:themeTint="D9"/>
          <w:sz w:val="32"/>
          <w:szCs w:val="32"/>
        </w:rPr>
      </w:pPr>
    </w:p>
    <w:sectPr w:rsidR="005B1488" w:rsidRPr="00DA2F47" w:rsidSect="00F378B0">
      <w:headerReference w:type="default" r:id="rId12"/>
      <w:footerReference w:type="default" r:id="rId13"/>
      <w:pgSz w:w="16838" w:h="11906" w:orient="landscape"/>
      <w:pgMar w:top="284" w:right="1440" w:bottom="992" w:left="1440" w:header="709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26AD5" w14:textId="77777777" w:rsidR="008B1179" w:rsidRDefault="008B1179" w:rsidP="00A25945">
      <w:pPr>
        <w:spacing w:after="0" w:line="240" w:lineRule="auto"/>
      </w:pPr>
      <w:r>
        <w:separator/>
      </w:r>
    </w:p>
  </w:endnote>
  <w:endnote w:type="continuationSeparator" w:id="0">
    <w:p w14:paraId="4A71E40C" w14:textId="77777777" w:rsidR="008B1179" w:rsidRDefault="008B1179" w:rsidP="00A25945">
      <w:pPr>
        <w:spacing w:after="0" w:line="240" w:lineRule="auto"/>
      </w:pPr>
      <w:r>
        <w:continuationSeparator/>
      </w:r>
    </w:p>
  </w:endnote>
  <w:endnote w:type="continuationNotice" w:id="1">
    <w:p w14:paraId="40634CDB" w14:textId="77777777" w:rsidR="008B1179" w:rsidRDefault="008B117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50C9B" w14:textId="5FDAEF2A" w:rsidR="00A25945" w:rsidRPr="00874F79" w:rsidRDefault="00614BEF" w:rsidP="00500677">
    <w:pPr>
      <w:pStyle w:val="Subtitle"/>
      <w:tabs>
        <w:tab w:val="right" w:pos="13892"/>
      </w:tabs>
      <w:jc w:val="left"/>
      <w:rPr>
        <w:noProof/>
        <w:sz w:val="16"/>
        <w:szCs w:val="16"/>
      </w:rPr>
    </w:pPr>
    <w:r w:rsidRPr="00874F79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76B2E7FB" wp14:editId="596B413D">
              <wp:simplePos x="0" y="0"/>
              <wp:positionH relativeFrom="page">
                <wp:align>right</wp:align>
              </wp:positionH>
              <wp:positionV relativeFrom="page">
                <wp:posOffset>7201786</wp:posOffset>
              </wp:positionV>
              <wp:extent cx="10685042" cy="166724"/>
              <wp:effectExtent l="0" t="0" r="0" b="5080"/>
              <wp:wrapNone/>
              <wp:docPr id="1" name="MSIPCM4b4044cdb38f851227a55d24" descr="{&quot;HashCode&quot;:186232672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85042" cy="16672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45A7AC7" w14:textId="214E1287" w:rsidR="00614BEF" w:rsidRPr="00614BEF" w:rsidRDefault="00614BEF" w:rsidP="00614BEF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B2E7FB" id="_x0000_t202" coordsize="21600,21600" o:spt="202" path="m,l,21600r21600,l21600,xe">
              <v:stroke joinstyle="miter"/>
              <v:path gradientshapeok="t" o:connecttype="rect"/>
            </v:shapetype>
            <v:shape id="MSIPCM4b4044cdb38f851227a55d24" o:spid="_x0000_s1026" type="#_x0000_t202" alt="{&quot;HashCode&quot;:1862326720,&quot;Height&quot;:595.0,&quot;Width&quot;:841.0,&quot;Placement&quot;:&quot;Footer&quot;,&quot;Index&quot;:&quot;Primary&quot;,&quot;Section&quot;:1,&quot;Top&quot;:0.0,&quot;Left&quot;:0.0}" style="position:absolute;margin-left:790.15pt;margin-top:567.05pt;width:841.35pt;height:13.15pt;z-index:25165824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" o:allowincell="f" filled="f" stroked="f" strokeweight=".5pt">
              <v:textbox inset=",0,,0">
                <w:txbxContent>
                  <w:p w14:paraId="545A7AC7" w14:textId="214E1287" w:rsidR="00614BEF" w:rsidRPr="00614BEF" w:rsidRDefault="00614BEF" w:rsidP="00614BEF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A25945" w:rsidRPr="00874F79">
      <w:rPr>
        <w:sz w:val="16"/>
        <w:szCs w:val="16"/>
      </w:rPr>
      <w:tab/>
      <w:t xml:space="preserve">Page </w:t>
    </w:r>
    <w:r w:rsidR="00A25945" w:rsidRPr="00874F79">
      <w:rPr>
        <w:sz w:val="16"/>
        <w:szCs w:val="16"/>
      </w:rPr>
      <w:fldChar w:fldCharType="begin"/>
    </w:r>
    <w:r w:rsidR="00A25945" w:rsidRPr="00874F79">
      <w:rPr>
        <w:sz w:val="16"/>
        <w:szCs w:val="16"/>
      </w:rPr>
      <w:instrText xml:space="preserve"> PAGE   \* MERGEFORMAT </w:instrText>
    </w:r>
    <w:r w:rsidR="00A25945" w:rsidRPr="00874F79">
      <w:rPr>
        <w:sz w:val="16"/>
        <w:szCs w:val="16"/>
      </w:rPr>
      <w:fldChar w:fldCharType="separate"/>
    </w:r>
    <w:r w:rsidR="005A6805" w:rsidRPr="00874F79">
      <w:rPr>
        <w:noProof/>
        <w:sz w:val="16"/>
        <w:szCs w:val="16"/>
      </w:rPr>
      <w:t>1</w:t>
    </w:r>
    <w:r w:rsidR="00A25945" w:rsidRPr="00874F79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FDC3C" w14:textId="77777777" w:rsidR="008B1179" w:rsidRDefault="008B1179" w:rsidP="00A25945">
      <w:pPr>
        <w:spacing w:after="0" w:line="240" w:lineRule="auto"/>
      </w:pPr>
      <w:r>
        <w:separator/>
      </w:r>
    </w:p>
  </w:footnote>
  <w:footnote w:type="continuationSeparator" w:id="0">
    <w:p w14:paraId="2D9E478D" w14:textId="77777777" w:rsidR="008B1179" w:rsidRDefault="008B1179" w:rsidP="00A25945">
      <w:pPr>
        <w:spacing w:after="0" w:line="240" w:lineRule="auto"/>
      </w:pPr>
      <w:r>
        <w:continuationSeparator/>
      </w:r>
    </w:p>
  </w:footnote>
  <w:footnote w:type="continuationNotice" w:id="1">
    <w:p w14:paraId="21F917EC" w14:textId="77777777" w:rsidR="008B1179" w:rsidRDefault="008B117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F7B85" w14:textId="77777777" w:rsidR="00F378B0" w:rsidRPr="00F378B0" w:rsidRDefault="00F378B0" w:rsidP="00F378B0">
    <w:pPr>
      <w:spacing w:before="0" w:after="0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0AF6"/>
    <w:multiLevelType w:val="hybridMultilevel"/>
    <w:tmpl w:val="4814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0634C"/>
    <w:multiLevelType w:val="hybridMultilevel"/>
    <w:tmpl w:val="7CD8107A"/>
    <w:lvl w:ilvl="0" w:tplc="BF06E714">
      <w:numFmt w:val="bullet"/>
      <w:lvlText w:val="-"/>
      <w:lvlJc w:val="left"/>
      <w:pPr>
        <w:ind w:left="360" w:hanging="360"/>
      </w:pPr>
      <w:rPr>
        <w:rFonts w:ascii="Trebuchet MS" w:eastAsiaTheme="minorHAnsi" w:hAnsi="Trebuchet MS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7A07CE"/>
    <w:multiLevelType w:val="hybridMultilevel"/>
    <w:tmpl w:val="4674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44B78"/>
    <w:multiLevelType w:val="hybridMultilevel"/>
    <w:tmpl w:val="FA0E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025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877FDC"/>
    <w:multiLevelType w:val="hybridMultilevel"/>
    <w:tmpl w:val="7944A144"/>
    <w:lvl w:ilvl="0" w:tplc="58C25C62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E6935"/>
    <w:multiLevelType w:val="hybridMultilevel"/>
    <w:tmpl w:val="BEAE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113F9"/>
    <w:multiLevelType w:val="hybridMultilevel"/>
    <w:tmpl w:val="DAE8AA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966AA"/>
    <w:multiLevelType w:val="hybridMultilevel"/>
    <w:tmpl w:val="5FA22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E33A0"/>
    <w:multiLevelType w:val="hybridMultilevel"/>
    <w:tmpl w:val="6A5E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87990">
    <w:abstractNumId w:val="7"/>
  </w:num>
  <w:num w:numId="2" w16cid:durableId="1173106755">
    <w:abstractNumId w:val="8"/>
  </w:num>
  <w:num w:numId="3" w16cid:durableId="1049299263">
    <w:abstractNumId w:val="6"/>
  </w:num>
  <w:num w:numId="4" w16cid:durableId="1422481300">
    <w:abstractNumId w:val="2"/>
  </w:num>
  <w:num w:numId="5" w16cid:durableId="723875556">
    <w:abstractNumId w:val="4"/>
  </w:num>
  <w:num w:numId="6" w16cid:durableId="2113430655">
    <w:abstractNumId w:val="3"/>
  </w:num>
  <w:num w:numId="7" w16cid:durableId="371538973">
    <w:abstractNumId w:val="9"/>
  </w:num>
  <w:num w:numId="8" w16cid:durableId="444547940">
    <w:abstractNumId w:val="0"/>
  </w:num>
  <w:num w:numId="9" w16cid:durableId="584538530">
    <w:abstractNumId w:val="1"/>
  </w:num>
  <w:num w:numId="10" w16cid:durableId="15255604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77"/>
    <w:rsid w:val="0000214A"/>
    <w:rsid w:val="0001780C"/>
    <w:rsid w:val="00020120"/>
    <w:rsid w:val="000554AF"/>
    <w:rsid w:val="000750E8"/>
    <w:rsid w:val="00081222"/>
    <w:rsid w:val="0008278E"/>
    <w:rsid w:val="00090DDD"/>
    <w:rsid w:val="000D59DD"/>
    <w:rsid w:val="000E173F"/>
    <w:rsid w:val="000F1566"/>
    <w:rsid w:val="001064EE"/>
    <w:rsid w:val="001142B0"/>
    <w:rsid w:val="001261AB"/>
    <w:rsid w:val="001312BE"/>
    <w:rsid w:val="001A50C3"/>
    <w:rsid w:val="001C3CF1"/>
    <w:rsid w:val="00210AD8"/>
    <w:rsid w:val="002351B5"/>
    <w:rsid w:val="0024011F"/>
    <w:rsid w:val="00277F5A"/>
    <w:rsid w:val="0029638D"/>
    <w:rsid w:val="002C10C3"/>
    <w:rsid w:val="002E572B"/>
    <w:rsid w:val="002F23A6"/>
    <w:rsid w:val="00314DD0"/>
    <w:rsid w:val="0033120A"/>
    <w:rsid w:val="003832F8"/>
    <w:rsid w:val="003876F3"/>
    <w:rsid w:val="00387771"/>
    <w:rsid w:val="00390799"/>
    <w:rsid w:val="00420316"/>
    <w:rsid w:val="00452D25"/>
    <w:rsid w:val="00453CF1"/>
    <w:rsid w:val="00474BBE"/>
    <w:rsid w:val="004A47DA"/>
    <w:rsid w:val="004D1195"/>
    <w:rsid w:val="004E186E"/>
    <w:rsid w:val="00500677"/>
    <w:rsid w:val="00501944"/>
    <w:rsid w:val="00564215"/>
    <w:rsid w:val="005775C8"/>
    <w:rsid w:val="00580E41"/>
    <w:rsid w:val="00585D81"/>
    <w:rsid w:val="00595EAD"/>
    <w:rsid w:val="005A6805"/>
    <w:rsid w:val="005B1488"/>
    <w:rsid w:val="00614BEF"/>
    <w:rsid w:val="006314B1"/>
    <w:rsid w:val="006540BF"/>
    <w:rsid w:val="00693D59"/>
    <w:rsid w:val="006B4F3A"/>
    <w:rsid w:val="006B6163"/>
    <w:rsid w:val="006D740F"/>
    <w:rsid w:val="006E1262"/>
    <w:rsid w:val="006E4083"/>
    <w:rsid w:val="00713AF8"/>
    <w:rsid w:val="0071627B"/>
    <w:rsid w:val="007329C8"/>
    <w:rsid w:val="00746622"/>
    <w:rsid w:val="00790AE1"/>
    <w:rsid w:val="00794CD1"/>
    <w:rsid w:val="007A12C1"/>
    <w:rsid w:val="007B51A8"/>
    <w:rsid w:val="007C1788"/>
    <w:rsid w:val="007D3FD6"/>
    <w:rsid w:val="007F09FD"/>
    <w:rsid w:val="0082212E"/>
    <w:rsid w:val="0082797C"/>
    <w:rsid w:val="008472FD"/>
    <w:rsid w:val="0085456A"/>
    <w:rsid w:val="00874F79"/>
    <w:rsid w:val="0089478F"/>
    <w:rsid w:val="008A61AB"/>
    <w:rsid w:val="008B1179"/>
    <w:rsid w:val="008D49FD"/>
    <w:rsid w:val="008E2EC0"/>
    <w:rsid w:val="008F3953"/>
    <w:rsid w:val="00925254"/>
    <w:rsid w:val="009371B7"/>
    <w:rsid w:val="00955ECB"/>
    <w:rsid w:val="00987DAE"/>
    <w:rsid w:val="009B7756"/>
    <w:rsid w:val="009C29EC"/>
    <w:rsid w:val="009C342B"/>
    <w:rsid w:val="009C6E77"/>
    <w:rsid w:val="00A25945"/>
    <w:rsid w:val="00AA0446"/>
    <w:rsid w:val="00AA77CE"/>
    <w:rsid w:val="00AB22CB"/>
    <w:rsid w:val="00AB4F47"/>
    <w:rsid w:val="00AB67FD"/>
    <w:rsid w:val="00AC0B77"/>
    <w:rsid w:val="00AC4EA9"/>
    <w:rsid w:val="00AD40E7"/>
    <w:rsid w:val="00AE3E95"/>
    <w:rsid w:val="00B0078E"/>
    <w:rsid w:val="00B00E71"/>
    <w:rsid w:val="00B05E59"/>
    <w:rsid w:val="00B30ADC"/>
    <w:rsid w:val="00B54B9F"/>
    <w:rsid w:val="00B618F1"/>
    <w:rsid w:val="00B70B39"/>
    <w:rsid w:val="00B70F46"/>
    <w:rsid w:val="00B82E0B"/>
    <w:rsid w:val="00B85210"/>
    <w:rsid w:val="00B86765"/>
    <w:rsid w:val="00BC1DA3"/>
    <w:rsid w:val="00C20603"/>
    <w:rsid w:val="00C22A33"/>
    <w:rsid w:val="00C35081"/>
    <w:rsid w:val="00C55ADA"/>
    <w:rsid w:val="00CC3C8F"/>
    <w:rsid w:val="00CC4BCE"/>
    <w:rsid w:val="00D14BB3"/>
    <w:rsid w:val="00D228FF"/>
    <w:rsid w:val="00D62002"/>
    <w:rsid w:val="00D736D4"/>
    <w:rsid w:val="00D9431A"/>
    <w:rsid w:val="00DA0C42"/>
    <w:rsid w:val="00DA2F47"/>
    <w:rsid w:val="00DB3D0B"/>
    <w:rsid w:val="00DC2B94"/>
    <w:rsid w:val="00DF5B00"/>
    <w:rsid w:val="00DF6792"/>
    <w:rsid w:val="00E03A3F"/>
    <w:rsid w:val="00E0598F"/>
    <w:rsid w:val="00E16103"/>
    <w:rsid w:val="00E408A6"/>
    <w:rsid w:val="00E66C06"/>
    <w:rsid w:val="00E8327E"/>
    <w:rsid w:val="00EE208A"/>
    <w:rsid w:val="00EE22AC"/>
    <w:rsid w:val="00F378B0"/>
    <w:rsid w:val="00F55C73"/>
    <w:rsid w:val="00F80415"/>
    <w:rsid w:val="00F8047C"/>
    <w:rsid w:val="00FA3FD7"/>
    <w:rsid w:val="00FC3568"/>
    <w:rsid w:val="00FC722C"/>
    <w:rsid w:val="00FE0ADE"/>
    <w:rsid w:val="00FE1CE4"/>
    <w:rsid w:val="00FE29C0"/>
    <w:rsid w:val="035F7B96"/>
    <w:rsid w:val="104E1794"/>
    <w:rsid w:val="11898BDE"/>
    <w:rsid w:val="145CB61D"/>
    <w:rsid w:val="1DF71C3C"/>
    <w:rsid w:val="256EA0B2"/>
    <w:rsid w:val="277757EE"/>
    <w:rsid w:val="2E7C73E5"/>
    <w:rsid w:val="4C9EFDC4"/>
    <w:rsid w:val="5177CB54"/>
    <w:rsid w:val="56B044A3"/>
    <w:rsid w:val="6B68ED5E"/>
    <w:rsid w:val="727B529A"/>
    <w:rsid w:val="7621DC36"/>
    <w:rsid w:val="7AA46EBC"/>
    <w:rsid w:val="7AF51648"/>
    <w:rsid w:val="7BA38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641A1"/>
  <w15:chartTrackingRefBased/>
  <w15:docId w15:val="{5330A847-6EA7-422C-B558-ACEA54AF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00677"/>
    <w:pPr>
      <w:tabs>
        <w:tab w:val="left" w:pos="284"/>
      </w:tabs>
      <w:spacing w:before="120" w:after="120" w:line="300" w:lineRule="auto"/>
    </w:pPr>
    <w:rPr>
      <w:rFonts w:ascii="Trebuchet MS" w:hAnsi="Trebuchet MS" w:cstheme="minorHAnsi"/>
      <w:sz w:val="24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415"/>
    <w:pPr>
      <w:keepNext/>
      <w:keepLines/>
      <w:spacing w:before="240"/>
      <w:outlineLvl w:val="0"/>
    </w:pPr>
    <w:rPr>
      <w:rFonts w:eastAsiaTheme="majorEastAsia" w:cs="Consolas"/>
      <w:b/>
      <w:color w:val="941A1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415"/>
    <w:pPr>
      <w:keepNext/>
      <w:keepLines/>
      <w:spacing w:after="60"/>
      <w:outlineLvl w:val="1"/>
    </w:pPr>
    <w:rPr>
      <w:rFonts w:eastAsiaTheme="majorEastAsia" w:cs="Consolas"/>
      <w:b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415"/>
    <w:pPr>
      <w:keepNext/>
      <w:keepLines/>
      <w:spacing w:before="40" w:after="0"/>
      <w:outlineLvl w:val="2"/>
    </w:pPr>
    <w:rPr>
      <w:rFonts w:eastAsia="Consolas" w:cs="Consolas"/>
      <w:b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4F3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415"/>
    <w:rPr>
      <w:rFonts w:ascii="Trebuchet MS" w:eastAsiaTheme="majorEastAsia" w:hAnsi="Trebuchet MS" w:cs="Consolas"/>
      <w:b/>
      <w:color w:val="941A1D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rsid w:val="00F80415"/>
    <w:pPr>
      <w:keepNext/>
      <w:keepLines/>
      <w:spacing w:after="0"/>
      <w:jc w:val="right"/>
    </w:pPr>
    <w:rPr>
      <w:rFonts w:eastAsia="Trebuchet MS" w:cs="Trebuchet MS"/>
      <w:sz w:val="42"/>
      <w:lang w:eastAsia="en-AU"/>
    </w:rPr>
  </w:style>
  <w:style w:type="character" w:customStyle="1" w:styleId="TitleChar">
    <w:name w:val="Title Char"/>
    <w:basedOn w:val="DefaultParagraphFont"/>
    <w:link w:val="Title"/>
    <w:rsid w:val="00F80415"/>
    <w:rPr>
      <w:rFonts w:ascii="Trebuchet MS" w:eastAsia="Trebuchet MS" w:hAnsi="Trebuchet MS" w:cs="Trebuchet MS"/>
      <w:sz w:val="42"/>
      <w:szCs w:val="20"/>
      <w:lang w:val="en-AU" w:eastAsia="en-AU"/>
    </w:rPr>
  </w:style>
  <w:style w:type="paragraph" w:styleId="Subtitle">
    <w:name w:val="Subtitle"/>
    <w:basedOn w:val="Normal"/>
    <w:next w:val="Normal"/>
    <w:link w:val="SubtitleChar"/>
    <w:rsid w:val="00F80415"/>
    <w:pPr>
      <w:keepNext/>
      <w:keepLines/>
      <w:jc w:val="right"/>
    </w:pPr>
    <w:rPr>
      <w:rFonts w:eastAsia="Trebuchet MS" w:cs="Trebuchet MS"/>
      <w:color w:val="000000" w:themeColor="text1"/>
      <w:sz w:val="26"/>
      <w:lang w:eastAsia="en-AU"/>
    </w:rPr>
  </w:style>
  <w:style w:type="character" w:customStyle="1" w:styleId="SubtitleChar">
    <w:name w:val="Subtitle Char"/>
    <w:basedOn w:val="DefaultParagraphFont"/>
    <w:link w:val="Subtitle"/>
    <w:rsid w:val="00F80415"/>
    <w:rPr>
      <w:rFonts w:ascii="Trebuchet MS" w:eastAsia="Trebuchet MS" w:hAnsi="Trebuchet MS" w:cs="Trebuchet MS"/>
      <w:color w:val="000000" w:themeColor="text1"/>
      <w:sz w:val="26"/>
      <w:szCs w:val="2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80415"/>
    <w:rPr>
      <w:rFonts w:ascii="Trebuchet MS" w:eastAsiaTheme="majorEastAsia" w:hAnsi="Trebuchet MS" w:cs="Consolas"/>
      <w:b/>
      <w:color w:val="262626" w:themeColor="text1" w:themeTint="D9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F80415"/>
    <w:rPr>
      <w:rFonts w:ascii="Trebuchet MS" w:eastAsia="Consolas" w:hAnsi="Trebuchet MS" w:cs="Consolas"/>
      <w:b/>
      <w:color w:val="595959" w:themeColor="text1" w:themeTint="A6"/>
      <w:sz w:val="24"/>
      <w:szCs w:val="24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4D1195"/>
    <w:pPr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11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40F"/>
    <w:pPr>
      <w:tabs>
        <w:tab w:val="right" w:leader="dot" w:pos="9016"/>
      </w:tabs>
      <w:spacing w:after="100"/>
      <w:ind w:left="221"/>
    </w:pPr>
  </w:style>
  <w:style w:type="character" w:styleId="Hyperlink">
    <w:name w:val="Hyperlink"/>
    <w:basedOn w:val="DefaultParagraphFont"/>
    <w:uiPriority w:val="99"/>
    <w:unhideWhenUsed/>
    <w:rsid w:val="004D11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945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945"/>
    <w:rPr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6B4F3A"/>
    <w:rPr>
      <w:rFonts w:ascii="Trebuchet MS" w:eastAsiaTheme="majorEastAsia" w:hAnsi="Trebuchet MS" w:cstheme="majorBidi"/>
      <w:i/>
      <w:iCs/>
      <w:color w:val="7F7F7F" w:themeColor="text1" w:themeTint="80"/>
      <w:lang w:val="en-AU"/>
    </w:rPr>
  </w:style>
  <w:style w:type="table" w:customStyle="1" w:styleId="ROItable">
    <w:name w:val="ROI table"/>
    <w:basedOn w:val="TableGrid1"/>
    <w:uiPriority w:val="99"/>
    <w:rsid w:val="005A6805"/>
    <w:pPr>
      <w:spacing w:after="0" w:line="240" w:lineRule="auto"/>
    </w:pPr>
    <w:rPr>
      <w:rFonts w:ascii="Trebuchet MS" w:hAnsi="Trebuchet MS"/>
      <w:sz w:val="20"/>
      <w:szCs w:val="20"/>
      <w:lang w:val="en-AU" w:eastAsia="en-AU"/>
    </w:r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5456A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54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1142B0"/>
    <w:pPr>
      <w:jc w:val="center"/>
    </w:pPr>
    <w:rPr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0067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7D3F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win\Downloads\ROI_documen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3F13152217E48B268724805695D34" ma:contentTypeVersion="17" ma:contentTypeDescription="Create a new document." ma:contentTypeScope="" ma:versionID="e7f8e7a818fbd67292f672fc26db377c">
  <xsd:schema xmlns:xsd="http://www.w3.org/2001/XMLSchema" xmlns:xs="http://www.w3.org/2001/XMLSchema" xmlns:p="http://schemas.microsoft.com/office/2006/metadata/properties" xmlns:ns1="http://schemas.microsoft.com/sharepoint/v3" xmlns:ns2="ef3cf082-a517-483c-a298-ae1fa4f2dc13" xmlns:ns3="43b73515-7153-4139-aec0-bcf6e1b80ef9" xmlns:ns4="363f131b-4af0-4a66-9de1-3f50ca42dcc1" targetNamespace="http://schemas.microsoft.com/office/2006/metadata/properties" ma:root="true" ma:fieldsID="f9320f6c3ce0a44cb7a59bac93c53e64" ns1:_="" ns2:_="" ns3:_="" ns4:_="">
    <xsd:import namespace="http://schemas.microsoft.com/sharepoint/v3"/>
    <xsd:import namespace="ef3cf082-a517-483c-a298-ae1fa4f2dc13"/>
    <xsd:import namespace="43b73515-7153-4139-aec0-bcf6e1b80ef9"/>
    <xsd:import namespace="363f131b-4af0-4a66-9de1-3f50ca42dc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cf082-a517-483c-a298-ae1fa4f2d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b73515-7153-4139-aec0-bcf6e1b80e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3f131b-4af0-4a66-9de1-3f50ca42dcc1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02f0689f-d64a-4dc0-ad4b-f33ecced7b69}" ma:internalName="TaxCatchAll" ma:showField="CatchAllData" ma:web="43b73515-7153-4139-aec0-bcf6e1b80e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363f131b-4af0-4a66-9de1-3f50ca42dcc1" xsi:nil="true"/>
    <_ip_UnifiedCompliancePolicyProperties xmlns="http://schemas.microsoft.com/sharepoint/v3" xsi:nil="true"/>
    <lcf76f155ced4ddcb4097134ff3c332f xmlns="ef3cf082-a517-483c-a298-ae1fa4f2dc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157FC0-410D-4E79-9676-E60D27E41D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f3cf082-a517-483c-a298-ae1fa4f2dc13"/>
    <ds:schemaRef ds:uri="43b73515-7153-4139-aec0-bcf6e1b80ef9"/>
    <ds:schemaRef ds:uri="363f131b-4af0-4a66-9de1-3f50ca42dc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5F02F2-D262-40C7-B98A-59531FD0C18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43B004-D949-4E2D-BD87-A6AD8734B4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8FE426-5A02-4080-9759-6FC8B82057C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63f131b-4af0-4a66-9de1-3f50ca42dcc1"/>
    <ds:schemaRef ds:uri="ef3cf082-a517-483c-a298-ae1fa4f2dc13"/>
  </ds:schemaRefs>
</ds:datastoreItem>
</file>

<file path=docMetadata/LabelInfo.xml><?xml version="1.0" encoding="utf-8"?>
<clbl:labelList xmlns:clbl="http://schemas.microsoft.com/office/2020/mipLabelMetadata">
  <clbl:label id="{70663b86-f2b7-4b32-b286-17269b5dc83f}" enabled="1" method="Standard" siteId="{19537222-55d7-4581-84fb-c2da6e835c74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ROI_document_template.dotx</Template>
  <TotalTime>262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Blainey</dc:creator>
  <cp:keywords/>
  <dc:description/>
  <cp:lastModifiedBy>Robyn Blainey</cp:lastModifiedBy>
  <cp:revision>52</cp:revision>
  <cp:lastPrinted>2023-05-29T07:47:00Z</cp:lastPrinted>
  <dcterms:created xsi:type="dcterms:W3CDTF">2022-10-27T19:40:00Z</dcterms:created>
  <dcterms:modified xsi:type="dcterms:W3CDTF">2023-10-23T06:26:00Z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0x0101004063F13152217E48B268724805695D34</vt:lpwstr>
  </property>
  <property fmtid="{D5CDD505-2E9C-101B-9397-08002B2CF9AE}" pid="3" name="MSIP_Label_70663b86-f2b7-4b32-b286-17269b5dc83f_Enabled">
    <vt:lpwstr>true</vt:lpwstr>
  </property>
  <property fmtid="{D5CDD505-2E9C-101B-9397-08002B2CF9AE}" pid="4" name="MSIP_Label_70663b86-f2b7-4b32-b286-17269b5dc83f_SetDate">
    <vt:lpwstr>2022-08-03T06:58:35Z</vt:lpwstr>
  </property>
  <property fmtid="{D5CDD505-2E9C-101B-9397-08002B2CF9AE}" pid="5" name="MSIP_Label_70663b86-f2b7-4b32-b286-17269b5dc83f_Method">
    <vt:lpwstr>Standard</vt:lpwstr>
  </property>
  <property fmtid="{D5CDD505-2E9C-101B-9397-08002B2CF9AE}" pid="6" name="MSIP_Label_70663b86-f2b7-4b32-b286-17269b5dc83f_Name">
    <vt:lpwstr>OFFICIAL</vt:lpwstr>
  </property>
  <property fmtid="{D5CDD505-2E9C-101B-9397-08002B2CF9AE}" pid="7" name="MSIP_Label_70663b86-f2b7-4b32-b286-17269b5dc83f_SiteId">
    <vt:lpwstr>19537222-55d7-4581-84fb-c2da6e835c74</vt:lpwstr>
  </property>
  <property fmtid="{D5CDD505-2E9C-101B-9397-08002B2CF9AE}" pid="8" name="MSIP_Label_70663b86-f2b7-4b32-b286-17269b5dc83f_ActionId">
    <vt:lpwstr>0ebc8e7f-52fb-4f07-bb03-00000751b446</vt:lpwstr>
  </property>
  <property fmtid="{D5CDD505-2E9C-101B-9397-08002B2CF9AE}" pid="9" name="MSIP_Label_70663b86-f2b7-4b32-b286-17269b5dc83f_ContentBits">
    <vt:lpwstr>3</vt:lpwstr>
  </property>
  <property fmtid="{D5CDD505-2E9C-101B-9397-08002B2CF9AE}" pid="10" name="MediaServiceImageTags">
    <vt:lpwstr/>
  </property>
</Properties>
</file>