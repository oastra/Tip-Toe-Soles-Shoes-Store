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2D028980" w:rsidR="00E31802" w:rsidRDefault="0096012F" w:rsidP="00234E1A">
      <w:pPr>
        <w:pStyle w:val="Heading1"/>
      </w:pPr>
      <w:r w:rsidRPr="0096012F">
        <w:t>Audience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5052"/>
      </w:tblGrid>
      <w:tr w:rsidR="0096012F" w14:paraId="5F7F7B3C" w14:textId="77777777" w:rsidTr="00960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463903B1" w14:textId="1D5D3DEC" w:rsidR="0096012F" w:rsidRDefault="0096012F" w:rsidP="0096012F">
            <w:pPr>
              <w:rPr>
                <w:lang w:eastAsia="en-AU"/>
              </w:rPr>
            </w:pPr>
            <w:r w:rsidRPr="001F07D7">
              <w:t>S. No</w:t>
            </w:r>
          </w:p>
        </w:tc>
        <w:tc>
          <w:tcPr>
            <w:tcW w:w="2976" w:type="dxa"/>
          </w:tcPr>
          <w:p w14:paraId="144F7FFC" w14:textId="1D1D582F" w:rsidR="0096012F" w:rsidRDefault="0096012F" w:rsidP="0096012F">
            <w:pPr>
              <w:rPr>
                <w:lang w:eastAsia="en-AU"/>
              </w:rPr>
            </w:pPr>
            <w:r w:rsidRPr="001F07D7">
              <w:t>Particulars</w:t>
            </w:r>
          </w:p>
        </w:tc>
        <w:tc>
          <w:tcPr>
            <w:tcW w:w="5052" w:type="dxa"/>
          </w:tcPr>
          <w:p w14:paraId="48EDA27D" w14:textId="09CCC790" w:rsidR="0096012F" w:rsidRDefault="0096012F" w:rsidP="0096012F">
            <w:pPr>
              <w:rPr>
                <w:lang w:eastAsia="en-AU"/>
              </w:rPr>
            </w:pPr>
            <w:r w:rsidRPr="001F07D7">
              <w:t>Description</w:t>
            </w:r>
          </w:p>
        </w:tc>
      </w:tr>
      <w:tr w:rsidR="0096012F" w14:paraId="09A77CFE" w14:textId="77777777" w:rsidTr="0096012F">
        <w:tc>
          <w:tcPr>
            <w:tcW w:w="988" w:type="dxa"/>
          </w:tcPr>
          <w:p w14:paraId="38A7A73B" w14:textId="4C6D3E66" w:rsidR="0096012F" w:rsidRDefault="0096012F" w:rsidP="0096012F">
            <w:pPr>
              <w:rPr>
                <w:lang w:eastAsia="en-AU"/>
              </w:rPr>
            </w:pPr>
            <w:r>
              <w:t>1</w:t>
            </w:r>
          </w:p>
        </w:tc>
        <w:tc>
          <w:tcPr>
            <w:tcW w:w="2976" w:type="dxa"/>
          </w:tcPr>
          <w:p w14:paraId="12C754A2" w14:textId="72C51603" w:rsidR="0096012F" w:rsidRDefault="0096012F" w:rsidP="0096012F">
            <w:pPr>
              <w:rPr>
                <w:lang w:eastAsia="en-AU"/>
              </w:rPr>
            </w:pPr>
            <w:r w:rsidRPr="00263E46">
              <w:t>Name of the client</w:t>
            </w:r>
          </w:p>
        </w:tc>
        <w:tc>
          <w:tcPr>
            <w:tcW w:w="5052" w:type="dxa"/>
          </w:tcPr>
          <w:p w14:paraId="0406884C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54AA12B6" w14:textId="77777777" w:rsidTr="0096012F">
        <w:tc>
          <w:tcPr>
            <w:tcW w:w="988" w:type="dxa"/>
          </w:tcPr>
          <w:p w14:paraId="37AE949E" w14:textId="15FFB7CF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2</w:t>
            </w:r>
          </w:p>
        </w:tc>
        <w:tc>
          <w:tcPr>
            <w:tcW w:w="2976" w:type="dxa"/>
          </w:tcPr>
          <w:p w14:paraId="3F883AD4" w14:textId="0DEA6DA0" w:rsidR="0096012F" w:rsidRDefault="0096012F" w:rsidP="0096012F">
            <w:pPr>
              <w:rPr>
                <w:lang w:eastAsia="en-AU"/>
              </w:rPr>
            </w:pPr>
            <w:r w:rsidRPr="00263E46">
              <w:t>Nature of business</w:t>
            </w:r>
          </w:p>
        </w:tc>
        <w:tc>
          <w:tcPr>
            <w:tcW w:w="5052" w:type="dxa"/>
          </w:tcPr>
          <w:p w14:paraId="6845B127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2A603B33" w14:textId="77777777" w:rsidTr="0096012F">
        <w:tc>
          <w:tcPr>
            <w:tcW w:w="988" w:type="dxa"/>
          </w:tcPr>
          <w:p w14:paraId="7972C448" w14:textId="0E3B3121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3</w:t>
            </w:r>
          </w:p>
        </w:tc>
        <w:tc>
          <w:tcPr>
            <w:tcW w:w="2976" w:type="dxa"/>
          </w:tcPr>
          <w:p w14:paraId="42E0FE35" w14:textId="757C4267" w:rsidR="0096012F" w:rsidRDefault="0096012F" w:rsidP="0096012F">
            <w:pPr>
              <w:rPr>
                <w:lang w:eastAsia="en-AU"/>
              </w:rPr>
            </w:pPr>
            <w:r w:rsidRPr="00263E46">
              <w:t>Target audience</w:t>
            </w:r>
          </w:p>
        </w:tc>
        <w:tc>
          <w:tcPr>
            <w:tcW w:w="5052" w:type="dxa"/>
          </w:tcPr>
          <w:p w14:paraId="4C85216D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4A7F61D4" w14:textId="77777777" w:rsidTr="0096012F">
        <w:tc>
          <w:tcPr>
            <w:tcW w:w="988" w:type="dxa"/>
          </w:tcPr>
          <w:p w14:paraId="48CBDCE2" w14:textId="0FD889EB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4</w:t>
            </w:r>
          </w:p>
        </w:tc>
        <w:tc>
          <w:tcPr>
            <w:tcW w:w="2976" w:type="dxa"/>
          </w:tcPr>
          <w:p w14:paraId="4FE59D45" w14:textId="3B0C5ADC" w:rsidR="0096012F" w:rsidRDefault="0096012F" w:rsidP="0096012F">
            <w:pPr>
              <w:rPr>
                <w:lang w:eastAsia="en-AU"/>
              </w:rPr>
            </w:pPr>
            <w:r w:rsidRPr="00263E46">
              <w:t>Age of target audience</w:t>
            </w:r>
          </w:p>
        </w:tc>
        <w:tc>
          <w:tcPr>
            <w:tcW w:w="5052" w:type="dxa"/>
          </w:tcPr>
          <w:p w14:paraId="36CF51BC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7C720D08" w14:textId="77777777" w:rsidTr="0096012F">
        <w:tc>
          <w:tcPr>
            <w:tcW w:w="988" w:type="dxa"/>
          </w:tcPr>
          <w:p w14:paraId="13D8D544" w14:textId="012FC86D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5</w:t>
            </w:r>
          </w:p>
        </w:tc>
        <w:tc>
          <w:tcPr>
            <w:tcW w:w="2976" w:type="dxa"/>
          </w:tcPr>
          <w:p w14:paraId="007A3D9E" w14:textId="6406840F" w:rsidR="0096012F" w:rsidRDefault="0096012F" w:rsidP="0096012F">
            <w:pPr>
              <w:rPr>
                <w:lang w:eastAsia="en-AU"/>
              </w:rPr>
            </w:pPr>
            <w:r w:rsidRPr="00263E46">
              <w:t>Location of target audience</w:t>
            </w:r>
          </w:p>
        </w:tc>
        <w:tc>
          <w:tcPr>
            <w:tcW w:w="5052" w:type="dxa"/>
          </w:tcPr>
          <w:p w14:paraId="6C9A7471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03DE0342" w14:textId="77777777" w:rsidTr="0096012F">
        <w:tc>
          <w:tcPr>
            <w:tcW w:w="988" w:type="dxa"/>
          </w:tcPr>
          <w:p w14:paraId="3E6AEC8F" w14:textId="2128BF16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6</w:t>
            </w:r>
          </w:p>
        </w:tc>
        <w:tc>
          <w:tcPr>
            <w:tcW w:w="2976" w:type="dxa"/>
          </w:tcPr>
          <w:p w14:paraId="2701FF25" w14:textId="690520FE" w:rsidR="0096012F" w:rsidRDefault="0096012F" w:rsidP="0096012F">
            <w:pPr>
              <w:rPr>
                <w:lang w:eastAsia="en-AU"/>
              </w:rPr>
            </w:pPr>
            <w:r w:rsidRPr="00263E46">
              <w:t>Mode of payment to be used by the audience</w:t>
            </w:r>
          </w:p>
        </w:tc>
        <w:tc>
          <w:tcPr>
            <w:tcW w:w="5052" w:type="dxa"/>
          </w:tcPr>
          <w:p w14:paraId="12A5F613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3F07DD57" w14:textId="77777777" w:rsidTr="0096012F">
        <w:tc>
          <w:tcPr>
            <w:tcW w:w="988" w:type="dxa"/>
          </w:tcPr>
          <w:p w14:paraId="772FB1F9" w14:textId="33377F64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7</w:t>
            </w:r>
          </w:p>
        </w:tc>
        <w:tc>
          <w:tcPr>
            <w:tcW w:w="2976" w:type="dxa"/>
          </w:tcPr>
          <w:p w14:paraId="7BCB83BB" w14:textId="04CF9F8C" w:rsidR="0096012F" w:rsidRDefault="0096012F" w:rsidP="0096012F">
            <w:pPr>
              <w:rPr>
                <w:lang w:eastAsia="en-AU"/>
              </w:rPr>
            </w:pPr>
            <w:r w:rsidRPr="00263E46">
              <w:t>Design preferred</w:t>
            </w:r>
          </w:p>
        </w:tc>
        <w:tc>
          <w:tcPr>
            <w:tcW w:w="5052" w:type="dxa"/>
          </w:tcPr>
          <w:p w14:paraId="49899AE3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3C9722BC" w14:textId="77777777" w:rsidTr="0096012F">
        <w:tc>
          <w:tcPr>
            <w:tcW w:w="988" w:type="dxa"/>
          </w:tcPr>
          <w:p w14:paraId="2BC33B82" w14:textId="731F00D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8</w:t>
            </w:r>
          </w:p>
        </w:tc>
        <w:tc>
          <w:tcPr>
            <w:tcW w:w="2976" w:type="dxa"/>
          </w:tcPr>
          <w:p w14:paraId="7BCEA917" w14:textId="2C286739" w:rsidR="0096012F" w:rsidRDefault="0096012F" w:rsidP="0096012F">
            <w:pPr>
              <w:rPr>
                <w:lang w:eastAsia="en-AU"/>
              </w:rPr>
            </w:pPr>
            <w:r w:rsidRPr="00263E46">
              <w:t>Operating system preferred</w:t>
            </w:r>
          </w:p>
        </w:tc>
        <w:tc>
          <w:tcPr>
            <w:tcW w:w="5052" w:type="dxa"/>
          </w:tcPr>
          <w:p w14:paraId="4239C068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233A750B" w14:textId="77777777" w:rsidTr="0096012F">
        <w:tc>
          <w:tcPr>
            <w:tcW w:w="988" w:type="dxa"/>
          </w:tcPr>
          <w:p w14:paraId="0D1C4EAE" w14:textId="07705B0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9</w:t>
            </w:r>
          </w:p>
        </w:tc>
        <w:tc>
          <w:tcPr>
            <w:tcW w:w="2976" w:type="dxa"/>
          </w:tcPr>
          <w:p w14:paraId="12032E86" w14:textId="250CB360" w:rsidR="0096012F" w:rsidRDefault="0096012F" w:rsidP="0096012F">
            <w:pPr>
              <w:rPr>
                <w:lang w:eastAsia="en-AU"/>
              </w:rPr>
            </w:pPr>
            <w:r w:rsidRPr="00263E46">
              <w:t>Hardware preferred</w:t>
            </w:r>
          </w:p>
        </w:tc>
        <w:tc>
          <w:tcPr>
            <w:tcW w:w="5052" w:type="dxa"/>
          </w:tcPr>
          <w:p w14:paraId="1F1C7ED5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0A2A7A33" w14:textId="77777777" w:rsidTr="0096012F">
        <w:tc>
          <w:tcPr>
            <w:tcW w:w="988" w:type="dxa"/>
          </w:tcPr>
          <w:p w14:paraId="14A8DB4D" w14:textId="7C61548A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10</w:t>
            </w:r>
          </w:p>
        </w:tc>
        <w:tc>
          <w:tcPr>
            <w:tcW w:w="2976" w:type="dxa"/>
          </w:tcPr>
          <w:p w14:paraId="2CF1C435" w14:textId="734A3028" w:rsidR="0096012F" w:rsidRDefault="0096012F" w:rsidP="0096012F">
            <w:pPr>
              <w:rPr>
                <w:lang w:eastAsia="en-AU"/>
              </w:rPr>
            </w:pPr>
            <w:r w:rsidRPr="00263E46">
              <w:t>Web browsers preferred</w:t>
            </w:r>
          </w:p>
        </w:tc>
        <w:tc>
          <w:tcPr>
            <w:tcW w:w="5052" w:type="dxa"/>
          </w:tcPr>
          <w:p w14:paraId="5200F7AD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7E61DE7B" w14:textId="77777777" w:rsidTr="0096012F">
        <w:tc>
          <w:tcPr>
            <w:tcW w:w="988" w:type="dxa"/>
          </w:tcPr>
          <w:p w14:paraId="1A9E9B8B" w14:textId="3CF51E08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11</w:t>
            </w:r>
          </w:p>
        </w:tc>
        <w:tc>
          <w:tcPr>
            <w:tcW w:w="2976" w:type="dxa"/>
          </w:tcPr>
          <w:p w14:paraId="51C1F2FF" w14:textId="002656E9" w:rsidR="0096012F" w:rsidRDefault="0096012F" w:rsidP="0096012F">
            <w:pPr>
              <w:rPr>
                <w:lang w:eastAsia="en-AU"/>
              </w:rPr>
            </w:pPr>
            <w:r w:rsidRPr="00263E46">
              <w:t>Web server preferred</w:t>
            </w:r>
          </w:p>
        </w:tc>
        <w:tc>
          <w:tcPr>
            <w:tcW w:w="5052" w:type="dxa"/>
          </w:tcPr>
          <w:p w14:paraId="1893EFC4" w14:textId="77777777" w:rsidR="0096012F" w:rsidRDefault="0096012F" w:rsidP="0096012F">
            <w:pPr>
              <w:rPr>
                <w:lang w:eastAsia="en-AU"/>
              </w:rPr>
            </w:pPr>
          </w:p>
        </w:tc>
      </w:tr>
      <w:tr w:rsidR="0096012F" w14:paraId="6EA5E41C" w14:textId="77777777" w:rsidTr="0096012F">
        <w:tc>
          <w:tcPr>
            <w:tcW w:w="988" w:type="dxa"/>
          </w:tcPr>
          <w:p w14:paraId="0BA1224D" w14:textId="228DE1F7" w:rsidR="0096012F" w:rsidRDefault="0096012F" w:rsidP="0096012F">
            <w:pPr>
              <w:rPr>
                <w:lang w:eastAsia="en-AU"/>
              </w:rPr>
            </w:pPr>
            <w:r>
              <w:rPr>
                <w:rFonts w:cstheme="minorHAnsi"/>
                <w:szCs w:val="22"/>
              </w:rPr>
              <w:t>12</w:t>
            </w:r>
          </w:p>
        </w:tc>
        <w:tc>
          <w:tcPr>
            <w:tcW w:w="2976" w:type="dxa"/>
          </w:tcPr>
          <w:p w14:paraId="3FADA323" w14:textId="59E0DD2B" w:rsidR="0096012F" w:rsidRDefault="0096012F" w:rsidP="0096012F">
            <w:pPr>
              <w:rPr>
                <w:lang w:eastAsia="en-AU"/>
              </w:rPr>
            </w:pPr>
            <w:r w:rsidRPr="00263E46">
              <w:t>Any other information</w:t>
            </w:r>
          </w:p>
        </w:tc>
        <w:tc>
          <w:tcPr>
            <w:tcW w:w="5052" w:type="dxa"/>
          </w:tcPr>
          <w:p w14:paraId="03585447" w14:textId="77777777" w:rsidR="0096012F" w:rsidRDefault="0096012F" w:rsidP="0096012F">
            <w:pPr>
              <w:rPr>
                <w:lang w:eastAsia="en-AU"/>
              </w:rPr>
            </w:pPr>
          </w:p>
        </w:tc>
      </w:tr>
    </w:tbl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default" r:id="rId12"/>
      <w:footerReference w:type="default" r:id="rId13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733DA" w14:textId="77777777" w:rsidR="008026E4" w:rsidRDefault="008026E4" w:rsidP="002145A6">
      <w:pPr>
        <w:spacing w:before="480" w:after="120"/>
      </w:pPr>
      <w:r>
        <w:separator/>
      </w:r>
    </w:p>
  </w:endnote>
  <w:endnote w:type="continuationSeparator" w:id="0">
    <w:p w14:paraId="2C2D6504" w14:textId="77777777" w:rsidR="008026E4" w:rsidRDefault="008026E4">
      <w:r>
        <w:continuationSeparator/>
      </w:r>
    </w:p>
    <w:p w14:paraId="64891588" w14:textId="77777777" w:rsidR="008026E4" w:rsidRDefault="008026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A0AE" w14:textId="77777777" w:rsidR="00F54945" w:rsidRDefault="00F42B66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A115C" wp14:editId="386794E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37d546388230d8a2ec62c56a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17FA3" w14:textId="1897BDEC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A115C" id="_x0000_t202" coordsize="21600,21600" o:spt="202" path="m,l,21600r21600,l21600,xe">
              <v:stroke joinstyle="miter"/>
              <v:path gradientshapeok="t" o:connecttype="rect"/>
            </v:shapetype>
            <v:shape id="MSIPCM37d546388230d8a2ec62c56a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WriRza8CAABNBQAADgAA&#10;AAAAAAAAAAAAAAAuAgAAZHJzL2Uyb0RvYy54bWxQSwECLQAUAAYACAAAACEAn9VB7N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79417FA3" w14:textId="1897BDEC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>Resource ID</w:t>
    </w:r>
    <w:r>
      <w:t>: APT_21_003_Cl_Layoutstylemarkup</w:t>
    </w:r>
    <w:r w:rsidR="00F54945">
      <w:t>_Appx_AA</w:t>
    </w:r>
  </w:p>
  <w:p w14:paraId="02766945" w14:textId="53ECF69C" w:rsidR="00273779" w:rsidRDefault="00273779" w:rsidP="00F54945">
    <w:pPr>
      <w:pStyle w:val="Footer"/>
      <w:ind w:left="0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7</w:t>
    </w:r>
    <w:r>
      <w:fldChar w:fldCharType="end"/>
    </w:r>
    <w:r>
      <w:t xml:space="preserve"> of </w:t>
    </w:r>
    <w:r w:rsidR="008026E4">
      <w:fldChar w:fldCharType="begin"/>
    </w:r>
    <w:r w:rsidR="008026E4">
      <w:instrText xml:space="preserve"> NUMPAGES  \* Arabic  \* MERGEFORMAT </w:instrText>
    </w:r>
    <w:r w:rsidR="008026E4">
      <w:fldChar w:fldCharType="separate"/>
    </w:r>
    <w:r>
      <w:t>14</w:t>
    </w:r>
    <w:r w:rsidR="008026E4">
      <w:fldChar w:fldCharType="end"/>
    </w:r>
  </w:p>
  <w:p w14:paraId="13B1377D" w14:textId="3CD493B0" w:rsidR="00273779" w:rsidRDefault="00273779" w:rsidP="00273779">
    <w:pPr>
      <w:pStyle w:val="Footer"/>
    </w:pPr>
    <w:r>
      <w:t>© TAFE NSW 20</w:t>
    </w:r>
    <w:r w:rsidR="00C34FC0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0F7F" w14:textId="77777777" w:rsidR="008026E4" w:rsidRDefault="008026E4" w:rsidP="002145A6">
      <w:pPr>
        <w:spacing w:before="360" w:after="120"/>
      </w:pPr>
      <w:r>
        <w:separator/>
      </w:r>
    </w:p>
  </w:footnote>
  <w:footnote w:type="continuationSeparator" w:id="0">
    <w:p w14:paraId="43FBE341" w14:textId="77777777" w:rsidR="008026E4" w:rsidRDefault="008026E4">
      <w:r>
        <w:continuationSeparator/>
      </w:r>
    </w:p>
    <w:p w14:paraId="314A0A68" w14:textId="77777777" w:rsidR="008026E4" w:rsidRDefault="008026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239817BA" w:rsidR="00E31802" w:rsidRPr="00F55B94" w:rsidRDefault="00F42B66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CD2F88A" wp14:editId="4946AA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03444b4aba39a564f8226d5c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E51E39" w14:textId="4250FE9E" w:rsidR="00F42B66" w:rsidRPr="00F42B66" w:rsidRDefault="00F42B66" w:rsidP="00F42B6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F42B6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2F88A" id="_x0000_t202" coordsize="21600,21600" o:spt="202" path="m,l,21600r21600,l21600,xe">
              <v:stroke joinstyle="miter"/>
              <v:path gradientshapeok="t" o:connecttype="rect"/>
            </v:shapetype>
            <v:shape id="MSIPCM03444b4aba39a564f8226d5c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41E51E39" w14:textId="4250FE9E" w:rsidR="00F42B66" w:rsidRPr="00F42B66" w:rsidRDefault="00F42B66" w:rsidP="00F42B6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F42B6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6E4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2B66"/>
    <w:rsid w:val="00F446D5"/>
    <w:rsid w:val="00F51624"/>
    <w:rsid w:val="00F51C5F"/>
    <w:rsid w:val="00F5256E"/>
    <w:rsid w:val="00F52E34"/>
    <w:rsid w:val="00F5429F"/>
    <w:rsid w:val="00F54945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E66BAFE-D429-48A0-BC23-47560683B795}"/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2022-05-03T05:13:55Z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680e65ee-1385-4573-a206-000094fa2f3f</vt:lpwstr>
  </property>
  <property fmtid="{D5CDD505-2E9C-101B-9397-08002B2CF9AE}" pid="9" name="MSIP_Label_70663b86-f2b7-4b32-b286-17269b5dc83f_ContentBits">
    <vt:lpwstr>3</vt:lpwstr>
  </property>
</Properties>
</file>